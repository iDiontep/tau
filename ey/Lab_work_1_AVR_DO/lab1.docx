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1386"/>
        <w:gridCol w:w="7969"/>
      </w:tblGrid>
      <w:tr w:rsidR="00350154" w:rsidRPr="00350154" w:rsidTr="00CE54A5">
        <w:tc>
          <w:tcPr>
            <w:tcW w:w="1386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left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bookmarkStart w:id="0" w:name="_Toc507062080"/>
            <w:bookmarkStart w:id="1" w:name="_Toc507062156"/>
            <w:bookmarkStart w:id="2" w:name="_Toc507062753"/>
            <w:r>
              <w:br w:type="page"/>
            </w:r>
            <w:r w:rsidRPr="00350154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CAF3B66" wp14:editId="0986732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6" name="image1.pn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</w:tcPr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350154" w:rsidRPr="00350154" w:rsidRDefault="00350154" w:rsidP="00350154">
            <w:pPr>
              <w:spacing w:line="240" w:lineRule="auto"/>
              <w:ind w:right="-2"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350154" w:rsidRPr="00350154" w:rsidRDefault="00350154" w:rsidP="00350154">
            <w:pPr>
              <w:spacing w:line="240" w:lineRule="auto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350154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350154" w:rsidRPr="00350154" w:rsidRDefault="00350154" w:rsidP="00350154">
      <w:pPr>
        <w:pBdr>
          <w:bottom w:val="single" w:sz="24" w:space="1" w:color="000000"/>
        </w:pBdr>
        <w:spacing w:line="240" w:lineRule="auto"/>
        <w:ind w:firstLine="0"/>
        <w:contextualSpacing w:val="0"/>
        <w:jc w:val="center"/>
        <w:rPr>
          <w:rFonts w:eastAsia="Times New Roman"/>
          <w:b/>
          <w:sz w:val="10"/>
          <w:szCs w:val="1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b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Факультет: «Специальное машиностроение»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lang w:eastAsia="ru-RU"/>
        </w:rPr>
      </w:pPr>
      <w:r w:rsidRPr="00350154">
        <w:rPr>
          <w:rFonts w:eastAsia="Times New Roman"/>
          <w:lang w:eastAsia="ru-RU"/>
        </w:rPr>
        <w:t>Кафедра: «Робототехнические системы и мехатроника»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18"/>
          <w:szCs w:val="18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i/>
          <w:sz w:val="32"/>
          <w:szCs w:val="32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  <w:r w:rsidRPr="00350154">
        <w:rPr>
          <w:rFonts w:eastAsia="Times New Roman"/>
          <w:b/>
          <w:sz w:val="44"/>
          <w:szCs w:val="44"/>
          <w:u w:val="single"/>
          <w:lang w:eastAsia="ru-RU"/>
        </w:rPr>
        <w:t>Лабораторная работа № 1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44"/>
          <w:szCs w:val="4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  <w:r w:rsidRPr="00350154">
        <w:rPr>
          <w:rFonts w:eastAsia="Times New Roman"/>
          <w:sz w:val="32"/>
          <w:szCs w:val="32"/>
          <w:lang w:eastAsia="ru-RU"/>
        </w:rPr>
        <w:t>по курсу «</w:t>
      </w:r>
      <w:r w:rsidR="002411B1" w:rsidRPr="002411B1">
        <w:rPr>
          <w:rFonts w:eastAsia="Times New Roman"/>
          <w:sz w:val="32"/>
          <w:szCs w:val="32"/>
          <w:lang w:eastAsia="ru-RU"/>
        </w:rPr>
        <w:t xml:space="preserve">Электронные устройства </w:t>
      </w:r>
      <w:proofErr w:type="spellStart"/>
      <w:r w:rsidR="002411B1" w:rsidRPr="002411B1">
        <w:rPr>
          <w:rFonts w:eastAsia="Times New Roman"/>
          <w:sz w:val="32"/>
          <w:szCs w:val="32"/>
          <w:lang w:eastAsia="ru-RU"/>
        </w:rPr>
        <w:t>мехатронных</w:t>
      </w:r>
      <w:proofErr w:type="spellEnd"/>
      <w:r w:rsidR="002411B1" w:rsidRPr="002411B1">
        <w:rPr>
          <w:rFonts w:eastAsia="Times New Roman"/>
          <w:sz w:val="32"/>
          <w:szCs w:val="32"/>
          <w:lang w:eastAsia="ru-RU"/>
        </w:rPr>
        <w:t xml:space="preserve"> и робототехнических систем</w:t>
      </w:r>
      <w:r w:rsidRPr="00350154">
        <w:rPr>
          <w:rFonts w:eastAsia="Times New Roman"/>
          <w:sz w:val="32"/>
          <w:szCs w:val="32"/>
          <w:lang w:eastAsia="ru-RU"/>
        </w:rPr>
        <w:t>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sz w:val="40"/>
          <w:szCs w:val="4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b/>
          <w:i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Вариант 8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>Выполнил: Ионин Даниил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proofErr w:type="gramStart"/>
      <w:r w:rsidRPr="00350154">
        <w:rPr>
          <w:rFonts w:eastAsia="Times New Roman"/>
          <w:lang w:eastAsia="ru-RU"/>
        </w:rPr>
        <w:t xml:space="preserve">Группа:   </w:t>
      </w:r>
      <w:proofErr w:type="gramEnd"/>
      <w:r w:rsidRPr="00350154">
        <w:rPr>
          <w:rFonts w:eastAsia="Times New Roman"/>
          <w:lang w:eastAsia="ru-RU"/>
        </w:rPr>
        <w:t xml:space="preserve">   СМ11-</w:t>
      </w:r>
      <w:r>
        <w:rPr>
          <w:rFonts w:eastAsia="Times New Roman"/>
          <w:lang w:eastAsia="ru-RU"/>
        </w:rPr>
        <w:t>6</w:t>
      </w:r>
      <w:r w:rsidRPr="00350154">
        <w:rPr>
          <w:rFonts w:eastAsia="Times New Roman"/>
          <w:lang w:eastAsia="ru-RU"/>
        </w:rPr>
        <w:t xml:space="preserve">1Б 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350154">
        <w:rPr>
          <w:rFonts w:eastAsia="Times New Roman"/>
          <w:lang w:eastAsia="ru-RU"/>
        </w:rPr>
        <w:t xml:space="preserve">Проверил(а): </w:t>
      </w:r>
    </w:p>
    <w:p w:rsidR="00350154" w:rsidRPr="00350154" w:rsidRDefault="00350154" w:rsidP="00350154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  <w:r w:rsidRPr="00350154">
        <w:rPr>
          <w:rFonts w:eastAsia="Times New Roman"/>
          <w:sz w:val="24"/>
          <w:szCs w:val="24"/>
          <w:u w:val="single"/>
          <w:lang w:eastAsia="ru-RU"/>
        </w:rPr>
        <w:t xml:space="preserve">  </w:t>
      </w: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4"/>
          <w:szCs w:val="24"/>
          <w:u w:val="single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rPr>
          <w:rFonts w:eastAsia="Times New Roman"/>
          <w:sz w:val="20"/>
          <w:szCs w:val="20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i/>
          <w:sz w:val="24"/>
          <w:szCs w:val="24"/>
          <w:lang w:eastAsia="ru-RU"/>
        </w:rPr>
      </w:pPr>
    </w:p>
    <w:p w:rsidR="00350154" w:rsidRPr="00350154" w:rsidRDefault="00350154" w:rsidP="00350154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3" w:name="_gjdgxs" w:colFirst="0" w:colLast="0"/>
      <w:bookmarkEnd w:id="3"/>
      <w:r w:rsidRPr="00350154">
        <w:rPr>
          <w:rFonts w:eastAsia="Times New Roman"/>
          <w:lang w:eastAsia="ru-RU"/>
        </w:rPr>
        <w:t>Москва, 202</w:t>
      </w:r>
      <w:r>
        <w:rPr>
          <w:rFonts w:eastAsia="Times New Roman"/>
          <w:lang w:eastAsia="ru-RU"/>
        </w:rPr>
        <w:t>4</w:t>
      </w:r>
      <w:r w:rsidRPr="00350154">
        <w:rPr>
          <w:rFonts w:eastAsia="Times New Roman"/>
          <w:lang w:eastAsia="ru-RU"/>
        </w:rPr>
        <w:t xml:space="preserve"> г.</w:t>
      </w:r>
    </w:p>
    <w:p w:rsidR="009B1704" w:rsidRPr="0035596F" w:rsidRDefault="009721CA" w:rsidP="005E76BD">
      <w:pPr>
        <w:pStyle w:val="af5"/>
      </w:pPr>
      <w:bookmarkStart w:id="4" w:name="_Toc162300444"/>
      <w:r>
        <w:lastRenderedPageBreak/>
        <w:t>ОГЛАВЛЕНИЕ</w:t>
      </w:r>
      <w:bookmarkEnd w:id="0"/>
      <w:bookmarkEnd w:id="1"/>
      <w:bookmarkEnd w:id="2"/>
      <w:bookmarkEnd w:id="4"/>
    </w:p>
    <w:bookmarkStart w:id="5" w:name="_Toc482648130"/>
    <w:bookmarkStart w:id="6" w:name="_Toc482648631"/>
    <w:p w:rsidR="006D0971" w:rsidRDefault="005A6179" w:rsidP="002E64A4">
      <w:pPr>
        <w:pStyle w:val="1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300444" w:history="1">
        <w:r w:rsidR="006D0971" w:rsidRPr="00F51A73">
          <w:rPr>
            <w:rStyle w:val="a6"/>
          </w:rPr>
          <w:t>ОГЛАВЛЕНИЕ</w:t>
        </w:r>
        <w:r w:rsidR="006D0971">
          <w:rPr>
            <w:webHidden/>
          </w:rPr>
          <w:tab/>
        </w:r>
        <w:r w:rsidR="006D0971">
          <w:rPr>
            <w:webHidden/>
          </w:rPr>
          <w:fldChar w:fldCharType="begin"/>
        </w:r>
        <w:r w:rsidR="006D0971">
          <w:rPr>
            <w:webHidden/>
          </w:rPr>
          <w:instrText xml:space="preserve"> PAGEREF _Toc162300444 \h </w:instrText>
        </w:r>
        <w:r w:rsidR="006D0971">
          <w:rPr>
            <w:webHidden/>
          </w:rPr>
        </w:r>
        <w:r w:rsidR="006D0971">
          <w:rPr>
            <w:webHidden/>
          </w:rPr>
          <w:fldChar w:fldCharType="separate"/>
        </w:r>
        <w:r w:rsidR="006D0971">
          <w:rPr>
            <w:webHidden/>
          </w:rPr>
          <w:t>2</w:t>
        </w:r>
        <w:r w:rsidR="006D0971">
          <w:rPr>
            <w:webHidden/>
          </w:rPr>
          <w:fldChar w:fldCharType="end"/>
        </w:r>
      </w:hyperlink>
    </w:p>
    <w:p w:rsidR="006D0971" w:rsidRDefault="00000000" w:rsidP="002E64A4">
      <w:pPr>
        <w:pStyle w:val="1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62300445" w:history="1">
        <w:r w:rsidR="006D0971" w:rsidRPr="00F51A73">
          <w:rPr>
            <w:rStyle w:val="a6"/>
          </w:rPr>
          <w:t xml:space="preserve">Изучение структуры стенда </w:t>
        </w:r>
        <w:r w:rsidR="006D0971" w:rsidRPr="00F51A73">
          <w:rPr>
            <w:rStyle w:val="a6"/>
            <w:lang w:val="en-US"/>
          </w:rPr>
          <w:t>EasyAVR</w:t>
        </w:r>
        <w:r w:rsidR="006D0971" w:rsidRPr="00F51A73">
          <w:rPr>
            <w:rStyle w:val="a6"/>
          </w:rPr>
          <w:t xml:space="preserve"> 5 и САПР </w:t>
        </w:r>
        <w:r w:rsidR="006D0971" w:rsidRPr="00F51A73">
          <w:rPr>
            <w:rStyle w:val="a6"/>
            <w:lang w:val="en-US"/>
          </w:rPr>
          <w:t>AVRStudio</w:t>
        </w:r>
        <w:r w:rsidR="006D0971">
          <w:rPr>
            <w:webHidden/>
          </w:rPr>
          <w:tab/>
        </w:r>
        <w:r w:rsidR="006D0971">
          <w:rPr>
            <w:webHidden/>
          </w:rPr>
          <w:fldChar w:fldCharType="begin"/>
        </w:r>
        <w:r w:rsidR="006D0971">
          <w:rPr>
            <w:webHidden/>
          </w:rPr>
          <w:instrText xml:space="preserve"> PAGEREF _Toc162300445 \h </w:instrText>
        </w:r>
        <w:r w:rsidR="006D0971">
          <w:rPr>
            <w:webHidden/>
          </w:rPr>
        </w:r>
        <w:r w:rsidR="006D0971">
          <w:rPr>
            <w:webHidden/>
          </w:rPr>
          <w:fldChar w:fldCharType="separate"/>
        </w:r>
        <w:r w:rsidR="006D0971">
          <w:rPr>
            <w:webHidden/>
          </w:rPr>
          <w:t>3</w:t>
        </w:r>
        <w:r w:rsidR="006D0971">
          <w:rPr>
            <w:webHidden/>
          </w:rPr>
          <w:fldChar w:fldCharType="end"/>
        </w:r>
      </w:hyperlink>
    </w:p>
    <w:p w:rsidR="006D0971" w:rsidRDefault="00000000">
      <w:pPr>
        <w:pStyle w:val="3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300446" w:history="1">
        <w:r w:rsidR="006D0971" w:rsidRPr="00F51A73">
          <w:rPr>
            <w:rStyle w:val="a6"/>
            <w:noProof/>
          </w:rPr>
          <w:t>Цель работы:</w:t>
        </w:r>
        <w:r w:rsidR="006D0971">
          <w:rPr>
            <w:noProof/>
            <w:webHidden/>
          </w:rPr>
          <w:tab/>
        </w:r>
        <w:r w:rsidR="006D0971">
          <w:rPr>
            <w:noProof/>
            <w:webHidden/>
          </w:rPr>
          <w:fldChar w:fldCharType="begin"/>
        </w:r>
        <w:r w:rsidR="006D0971">
          <w:rPr>
            <w:noProof/>
            <w:webHidden/>
          </w:rPr>
          <w:instrText xml:space="preserve"> PAGEREF _Toc162300446 \h </w:instrText>
        </w:r>
        <w:r w:rsidR="006D0971">
          <w:rPr>
            <w:noProof/>
            <w:webHidden/>
          </w:rPr>
        </w:r>
        <w:r w:rsidR="006D0971">
          <w:rPr>
            <w:noProof/>
            <w:webHidden/>
          </w:rPr>
          <w:fldChar w:fldCharType="separate"/>
        </w:r>
        <w:r w:rsidR="006D0971">
          <w:rPr>
            <w:noProof/>
            <w:webHidden/>
          </w:rPr>
          <w:t>3</w:t>
        </w:r>
        <w:r w:rsidR="006D0971">
          <w:rPr>
            <w:noProof/>
            <w:webHidden/>
          </w:rPr>
          <w:fldChar w:fldCharType="end"/>
        </w:r>
      </w:hyperlink>
    </w:p>
    <w:p w:rsidR="006D0971" w:rsidRDefault="00000000" w:rsidP="002E64A4">
      <w:pPr>
        <w:pStyle w:val="11"/>
        <w:rPr>
          <w:rFonts w:asciiTheme="minorHAnsi" w:hAnsiTheme="minorHAnsi" w:cstheme="minorBidi"/>
          <w:kern w:val="2"/>
          <w:sz w:val="24"/>
          <w:szCs w:val="24"/>
          <w14:ligatures w14:val="standardContextual"/>
        </w:rPr>
      </w:pPr>
      <w:hyperlink w:anchor="_Toc162300447" w:history="1">
        <w:r w:rsidR="006D0971" w:rsidRPr="00F51A73">
          <w:rPr>
            <w:rStyle w:val="a6"/>
          </w:rPr>
          <w:t>ЗАДАЧ</w:t>
        </w:r>
        <w:r w:rsidR="006D0971" w:rsidRPr="00F51A73">
          <w:rPr>
            <w:rStyle w:val="a6"/>
            <w:lang w:val="en-US"/>
          </w:rPr>
          <w:t>a</w:t>
        </w:r>
        <w:r w:rsidR="006D0971" w:rsidRPr="00F51A73">
          <w:rPr>
            <w:rStyle w:val="a6"/>
          </w:rPr>
          <w:t>.</w:t>
        </w:r>
        <w:r w:rsidR="006D0971">
          <w:rPr>
            <w:webHidden/>
          </w:rPr>
          <w:tab/>
        </w:r>
        <w:r w:rsidR="006D0971">
          <w:rPr>
            <w:webHidden/>
          </w:rPr>
          <w:fldChar w:fldCharType="begin"/>
        </w:r>
        <w:r w:rsidR="006D0971">
          <w:rPr>
            <w:webHidden/>
          </w:rPr>
          <w:instrText xml:space="preserve"> PAGEREF _Toc162300447 \h </w:instrText>
        </w:r>
        <w:r w:rsidR="006D0971">
          <w:rPr>
            <w:webHidden/>
          </w:rPr>
        </w:r>
        <w:r w:rsidR="006D0971">
          <w:rPr>
            <w:webHidden/>
          </w:rPr>
          <w:fldChar w:fldCharType="separate"/>
        </w:r>
        <w:r w:rsidR="006D0971">
          <w:rPr>
            <w:webHidden/>
          </w:rPr>
          <w:t>4</w:t>
        </w:r>
        <w:r w:rsidR="006D0971">
          <w:rPr>
            <w:webHidden/>
          </w:rPr>
          <w:fldChar w:fldCharType="end"/>
        </w:r>
      </w:hyperlink>
    </w:p>
    <w:p w:rsidR="006D0971" w:rsidRDefault="00000000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300448" w:history="1">
        <w:r w:rsidR="006D0971" w:rsidRPr="00F51A73">
          <w:rPr>
            <w:rStyle w:val="a6"/>
            <w:noProof/>
          </w:rPr>
          <w:t>Постановка задачи</w:t>
        </w:r>
        <w:r w:rsidR="006D0971">
          <w:rPr>
            <w:noProof/>
            <w:webHidden/>
          </w:rPr>
          <w:tab/>
        </w:r>
        <w:r w:rsidR="006D0971">
          <w:rPr>
            <w:noProof/>
            <w:webHidden/>
          </w:rPr>
          <w:fldChar w:fldCharType="begin"/>
        </w:r>
        <w:r w:rsidR="006D0971">
          <w:rPr>
            <w:noProof/>
            <w:webHidden/>
          </w:rPr>
          <w:instrText xml:space="preserve"> PAGEREF _Toc162300448 \h </w:instrText>
        </w:r>
        <w:r w:rsidR="006D0971">
          <w:rPr>
            <w:noProof/>
            <w:webHidden/>
          </w:rPr>
        </w:r>
        <w:r w:rsidR="006D0971">
          <w:rPr>
            <w:noProof/>
            <w:webHidden/>
          </w:rPr>
          <w:fldChar w:fldCharType="separate"/>
        </w:r>
        <w:r w:rsidR="006D0971">
          <w:rPr>
            <w:noProof/>
            <w:webHidden/>
          </w:rPr>
          <w:t>4</w:t>
        </w:r>
        <w:r w:rsidR="006D0971">
          <w:rPr>
            <w:noProof/>
            <w:webHidden/>
          </w:rPr>
          <w:fldChar w:fldCharType="end"/>
        </w:r>
      </w:hyperlink>
    </w:p>
    <w:p w:rsidR="006D0971" w:rsidRDefault="00000000">
      <w:pPr>
        <w:pStyle w:val="2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62300449" w:history="1">
        <w:r w:rsidR="006D0971" w:rsidRPr="00F51A73">
          <w:rPr>
            <w:rStyle w:val="a6"/>
            <w:noProof/>
          </w:rPr>
          <w:t xml:space="preserve">Блок схема </w:t>
        </w:r>
        <w:r w:rsidR="006D0971" w:rsidRPr="00F51A73">
          <w:rPr>
            <w:rStyle w:val="a6"/>
            <w:noProof/>
            <w:lang w:val="en-US"/>
          </w:rPr>
          <w:t>ATMega16</w:t>
        </w:r>
        <w:r w:rsidR="006D0971">
          <w:rPr>
            <w:noProof/>
            <w:webHidden/>
          </w:rPr>
          <w:tab/>
        </w:r>
        <w:r w:rsidR="006D0971">
          <w:rPr>
            <w:noProof/>
            <w:webHidden/>
          </w:rPr>
          <w:fldChar w:fldCharType="begin"/>
        </w:r>
        <w:r w:rsidR="006D0971">
          <w:rPr>
            <w:noProof/>
            <w:webHidden/>
          </w:rPr>
          <w:instrText xml:space="preserve"> PAGEREF _Toc162300449 \h </w:instrText>
        </w:r>
        <w:r w:rsidR="006D0971">
          <w:rPr>
            <w:noProof/>
            <w:webHidden/>
          </w:rPr>
        </w:r>
        <w:r w:rsidR="006D0971">
          <w:rPr>
            <w:noProof/>
            <w:webHidden/>
          </w:rPr>
          <w:fldChar w:fldCharType="separate"/>
        </w:r>
        <w:r w:rsidR="006D0971">
          <w:rPr>
            <w:noProof/>
            <w:webHidden/>
          </w:rPr>
          <w:t>4</w:t>
        </w:r>
        <w:r w:rsidR="006D0971">
          <w:rPr>
            <w:noProof/>
            <w:webHidden/>
          </w:rPr>
          <w:fldChar w:fldCharType="end"/>
        </w:r>
      </w:hyperlink>
    </w:p>
    <w:p w:rsidR="005A6179" w:rsidRDefault="005A6179" w:rsidP="002E64A4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:rsidR="00CA6727" w:rsidRDefault="00CA6727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  <w:caps/>
          <w:noProof/>
          <w:lang w:val="en-US" w:eastAsia="ru-RU"/>
        </w:rPr>
      </w:pPr>
      <w:r>
        <w:rPr>
          <w:rFonts w:eastAsiaTheme="majorEastAsia"/>
          <w:lang w:val="en-US"/>
        </w:rPr>
        <w:br w:type="page"/>
      </w:r>
    </w:p>
    <w:p w:rsidR="008E3235" w:rsidRPr="007406E3" w:rsidRDefault="00CA6727" w:rsidP="00CA6727">
      <w:pPr>
        <w:pStyle w:val="-"/>
      </w:pPr>
      <w:bookmarkStart w:id="7" w:name="_Toc162300445"/>
      <w:r w:rsidRPr="00CA6727">
        <w:lastRenderedPageBreak/>
        <w:t xml:space="preserve">Изучение структуры стенда </w:t>
      </w:r>
      <w:r w:rsidRPr="00CA6727">
        <w:rPr>
          <w:lang w:val="en-US"/>
        </w:rPr>
        <w:t>EasyAVR</w:t>
      </w:r>
      <w:r w:rsidRPr="00CA6727">
        <w:t xml:space="preserve"> 5 и САПР </w:t>
      </w:r>
      <w:r w:rsidRPr="00CA6727">
        <w:rPr>
          <w:lang w:val="en-US"/>
        </w:rPr>
        <w:t>AVRStudio</w:t>
      </w:r>
      <w:bookmarkEnd w:id="7"/>
    </w:p>
    <w:p w:rsidR="00544D5F" w:rsidRPr="00544D5F" w:rsidRDefault="00CA6727" w:rsidP="00544D5F">
      <w:pPr>
        <w:pStyle w:val="afb"/>
      </w:pPr>
      <w:bookmarkStart w:id="8" w:name="_Toc162300446"/>
      <w:r w:rsidRPr="00544D5F">
        <w:t>Цель работы:</w:t>
      </w:r>
      <w:bookmarkEnd w:id="8"/>
      <w:r w:rsidRPr="00544D5F">
        <w:t xml:space="preserve"> </w:t>
      </w:r>
    </w:p>
    <w:p w:rsidR="00CA6727" w:rsidRDefault="00544D5F" w:rsidP="00CA6727">
      <w:pPr>
        <w:pStyle w:val="afc"/>
        <w:ind w:firstLine="0"/>
      </w:pPr>
      <w:r>
        <w:t>И</w:t>
      </w:r>
      <w:r w:rsidR="00CA6727" w:rsidRPr="00CA6727">
        <w:t>зучить функциональные возможности учебно-отладочного стенда, внутреннюю структуру и систему команд МК ATmega16. Получить первичные навыки программирования МК ATmega16</w:t>
      </w:r>
      <w:r w:rsidR="00CA6727">
        <w:t>.</w:t>
      </w:r>
    </w:p>
    <w:p w:rsidR="003F510D" w:rsidRDefault="003F510D" w:rsidP="003F510D">
      <w:pPr>
        <w:pStyle w:val="afc"/>
        <w:ind w:firstLine="708"/>
      </w:pPr>
    </w:p>
    <w:p w:rsidR="00CA6727" w:rsidRPr="003F510D" w:rsidRDefault="00367E23" w:rsidP="00544D5F">
      <w:pPr>
        <w:pStyle w:val="-"/>
      </w:pPr>
      <w:bookmarkStart w:id="9" w:name="_Toc162300447"/>
      <w:r>
        <w:lastRenderedPageBreak/>
        <w:t>ЗАДАЧ</w:t>
      </w:r>
      <w:r w:rsidR="006D0971">
        <w:rPr>
          <w:lang w:val="en-US"/>
        </w:rPr>
        <w:t>a</w:t>
      </w:r>
      <w:r w:rsidR="00544D5F">
        <w:t>.</w:t>
      </w:r>
      <w:bookmarkEnd w:id="9"/>
      <w:r w:rsidR="00544D5F">
        <w:t xml:space="preserve"> </w:t>
      </w:r>
    </w:p>
    <w:p w:rsidR="00367E23" w:rsidRDefault="00544D5F" w:rsidP="00367E23">
      <w:pPr>
        <w:pStyle w:val="afe"/>
      </w:pPr>
      <w:bookmarkStart w:id="10" w:name="_Toc162300448"/>
      <w:r>
        <w:t>Постановка задачи</w:t>
      </w:r>
      <w:bookmarkEnd w:id="10"/>
      <w:r w:rsidR="00367E23" w:rsidRPr="003F510D">
        <w:t xml:space="preserve"> </w:t>
      </w:r>
    </w:p>
    <w:p w:rsidR="00544D5F" w:rsidRDefault="00367E23" w:rsidP="00367E23">
      <w:pPr>
        <w:pStyle w:val="afc"/>
        <w:numPr>
          <w:ilvl w:val="0"/>
          <w:numId w:val="16"/>
        </w:numPr>
      </w:pPr>
      <w:r>
        <w:t>Найти</w:t>
      </w:r>
      <w:r w:rsidR="003F510D">
        <w:t xml:space="preserve"> ошибку и устранить.</w:t>
      </w:r>
    </w:p>
    <w:p w:rsidR="00367E23" w:rsidRDefault="00367E23" w:rsidP="00367E23">
      <w:pPr>
        <w:pStyle w:val="afc"/>
        <w:numPr>
          <w:ilvl w:val="0"/>
          <w:numId w:val="16"/>
        </w:numPr>
      </w:pPr>
      <w:r>
        <w:t xml:space="preserve">Уменьшить задержку для подавления дребезга контактов кнопки </w:t>
      </w:r>
      <w:proofErr w:type="gramStart"/>
      <w:r>
        <w:t>(&lt; 50</w:t>
      </w:r>
      <w:proofErr w:type="gramEnd"/>
      <w:r>
        <w:t>mkcek),</w:t>
      </w:r>
    </w:p>
    <w:p w:rsidR="003F510D" w:rsidRDefault="00367E23" w:rsidP="00367E23">
      <w:pPr>
        <w:pStyle w:val="afc"/>
        <w:numPr>
          <w:ilvl w:val="0"/>
          <w:numId w:val="16"/>
        </w:numPr>
      </w:pPr>
      <w:r>
        <w:t>Подобрать экспериментально длительность задержки, необходимую для устойчивого подавления дребезга контактов</w:t>
      </w:r>
    </w:p>
    <w:p w:rsidR="00367E23" w:rsidRDefault="00367E23" w:rsidP="00367E23">
      <w:pPr>
        <w:pStyle w:val="afc"/>
        <w:numPr>
          <w:ilvl w:val="0"/>
          <w:numId w:val="16"/>
        </w:numPr>
      </w:pPr>
      <w:r>
        <w:t>Модифицировать программу так, чтобы счет цифр при нажатии кнопки проходил в противоположном направлении (от 9 к 0). Запрограммировать МК стенда и проверить правильность работы программы.</w:t>
      </w:r>
    </w:p>
    <w:p w:rsidR="00AB431D" w:rsidRDefault="00AB431D" w:rsidP="00AB431D">
      <w:pPr>
        <w:pStyle w:val="afe"/>
        <w:ind w:left="1069"/>
      </w:pPr>
      <w:bookmarkStart w:id="11" w:name="_Toc162300449"/>
      <w:r>
        <w:lastRenderedPageBreak/>
        <w:t xml:space="preserve">Блок схема </w:t>
      </w:r>
      <w:r>
        <w:rPr>
          <w:lang w:val="en-US"/>
        </w:rPr>
        <w:t>ATMega16</w:t>
      </w:r>
      <w:bookmarkEnd w:id="11"/>
      <w:r w:rsidRPr="003F510D">
        <w:t xml:space="preserve"> </w:t>
      </w:r>
    </w:p>
    <w:p w:rsidR="00AB431D" w:rsidRDefault="006D0971" w:rsidP="006D0971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35804D57" wp14:editId="1623CE49">
            <wp:extent cx="5486400" cy="7609840"/>
            <wp:effectExtent l="0" t="0" r="0" b="0"/>
            <wp:docPr id="1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971" w:rsidRDefault="006D0971" w:rsidP="006D0971">
      <w:pPr>
        <w:autoSpaceDE w:val="0"/>
        <w:autoSpaceDN w:val="0"/>
        <w:adjustRightInd w:val="0"/>
        <w:jc w:val="center"/>
        <w:rPr>
          <w:color w:val="24211D"/>
        </w:rPr>
      </w:pPr>
      <w:r w:rsidRPr="00F3034E">
        <w:rPr>
          <w:color w:val="24211D"/>
        </w:rPr>
        <w:t xml:space="preserve">Рисунок 1 – Блок схема </w:t>
      </w:r>
      <w:proofErr w:type="spellStart"/>
      <w:r w:rsidRPr="00F3034E">
        <w:rPr>
          <w:color w:val="24211D"/>
          <w:lang w:val="en-US"/>
        </w:rPr>
        <w:t>AT</w:t>
      </w:r>
      <w:r>
        <w:rPr>
          <w:color w:val="24211D"/>
          <w:lang w:val="en-US"/>
        </w:rPr>
        <w:t>m</w:t>
      </w:r>
      <w:r w:rsidRPr="00F3034E">
        <w:rPr>
          <w:color w:val="24211D"/>
          <w:lang w:val="en-US"/>
        </w:rPr>
        <w:t>ega</w:t>
      </w:r>
      <w:proofErr w:type="spellEnd"/>
      <w:r w:rsidRPr="00F3034E">
        <w:rPr>
          <w:color w:val="24211D"/>
        </w:rPr>
        <w:t>16</w:t>
      </w:r>
    </w:p>
    <w:p w:rsidR="006D0971" w:rsidRPr="006D0971" w:rsidRDefault="006D0971" w:rsidP="006D0971">
      <w:pPr>
        <w:pStyle w:val="aff1"/>
        <w:rPr>
          <w:lang w:val="en-US"/>
        </w:rPr>
      </w:pPr>
    </w:p>
    <w:p w:rsidR="003F510D" w:rsidRDefault="003F510D" w:rsidP="003F510D">
      <w:pPr>
        <w:pStyle w:val="afc"/>
        <w:ind w:firstLine="0"/>
      </w:pPr>
    </w:p>
    <w:p w:rsidR="00AB431D" w:rsidRPr="00AB431D" w:rsidRDefault="00AB431D" w:rsidP="00AB431D">
      <w:pPr>
        <w:pStyle w:val="afc"/>
        <w:ind w:firstLine="708"/>
      </w:pPr>
      <w:r>
        <w:t xml:space="preserve">Имеется схема работы на стенде </w:t>
      </w:r>
      <w:proofErr w:type="spellStart"/>
      <w:r>
        <w:rPr>
          <w:lang w:val="en-US"/>
        </w:rPr>
        <w:t>EasyAVR</w:t>
      </w:r>
      <w:proofErr w:type="spellEnd"/>
      <w:proofErr w:type="gramStart"/>
      <w:r w:rsidRPr="003F510D">
        <w:t>5,</w:t>
      </w:r>
      <w:r>
        <w:t>работающим</w:t>
      </w:r>
      <w:proofErr w:type="gramEnd"/>
      <w:r>
        <w:t xml:space="preserve"> на </w:t>
      </w:r>
      <w:proofErr w:type="spellStart"/>
      <w:r>
        <w:rPr>
          <w:lang w:val="en-US"/>
        </w:rPr>
        <w:t>ATMega</w:t>
      </w:r>
      <w:proofErr w:type="spellEnd"/>
      <w:r w:rsidRPr="003F510D">
        <w:t>16</w:t>
      </w:r>
    </w:p>
    <w:p w:rsidR="00AB431D" w:rsidRDefault="00AB431D" w:rsidP="00AB431D">
      <w:pPr>
        <w:pStyle w:val="aff1"/>
        <w:rPr>
          <w:lang w:val="en-US"/>
        </w:rPr>
      </w:pPr>
      <w:r w:rsidRPr="00761E27">
        <w:rPr>
          <w:noProof/>
        </w:rPr>
        <w:drawing>
          <wp:inline distT="0" distB="0" distL="0" distR="0" wp14:anchorId="2CB28C99" wp14:editId="58C88E5D">
            <wp:extent cx="4636882" cy="3521957"/>
            <wp:effectExtent l="0" t="0" r="0" b="0"/>
            <wp:docPr id="2" name="Рисунок 18" descr="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4" cy="35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31D" w:rsidRDefault="00AB431D" w:rsidP="00AB431D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 xml:space="preserve">Рисунок </w:t>
      </w:r>
      <w:r w:rsidR="007406E3">
        <w:rPr>
          <w:color w:val="24211D"/>
        </w:rPr>
        <w:t>2</w:t>
      </w:r>
      <w:r>
        <w:rPr>
          <w:color w:val="24211D"/>
        </w:rPr>
        <w:t xml:space="preserve"> – Внешний вид стенда </w:t>
      </w:r>
      <w:proofErr w:type="spellStart"/>
      <w:r>
        <w:rPr>
          <w:color w:val="24211D"/>
          <w:lang w:val="en-US"/>
        </w:rPr>
        <w:t>EasyAVR</w:t>
      </w:r>
      <w:proofErr w:type="spellEnd"/>
      <w:r w:rsidRPr="003E63EF">
        <w:rPr>
          <w:color w:val="24211D"/>
        </w:rPr>
        <w:t>5</w:t>
      </w:r>
    </w:p>
    <w:p w:rsidR="00AB431D" w:rsidRPr="00AB431D" w:rsidRDefault="00AB431D" w:rsidP="00AB431D">
      <w:pPr>
        <w:pStyle w:val="aff1"/>
      </w:pPr>
    </w:p>
    <w:p w:rsidR="00AB431D" w:rsidRDefault="00AB431D" w:rsidP="00AB431D">
      <w:pPr>
        <w:pStyle w:val="afc"/>
        <w:ind w:firstLine="708"/>
      </w:pPr>
      <w:r>
        <w:t xml:space="preserve">Электронное устройство имеет назначение - подсчет числа нажатий на кнопку 0-9 нажатий, сброс, повторение и выводит значение на </w:t>
      </w:r>
      <w:proofErr w:type="spellStart"/>
      <w:r>
        <w:t>семиcегментный</w:t>
      </w:r>
      <w:proofErr w:type="spellEnd"/>
      <w:r>
        <w:t xml:space="preserve"> индикатор). Кнопка подключена к PB4</w:t>
      </w:r>
      <w:r w:rsidR="00D67A84">
        <w:rPr>
          <w:lang w:val="en-US"/>
        </w:rPr>
        <w:t>,</w:t>
      </w:r>
      <w:r>
        <w:t xml:space="preserve"> </w:t>
      </w:r>
      <w:proofErr w:type="spellStart"/>
      <w:r>
        <w:t>семигегментный</w:t>
      </w:r>
      <w:proofErr w:type="spellEnd"/>
      <w:r>
        <w:t xml:space="preserve"> индикатор к  PA0-PA7.</w:t>
      </w:r>
    </w:p>
    <w:bookmarkEnd w:id="5"/>
    <w:bookmarkEnd w:id="6"/>
    <w:p w:rsidR="00AB431D" w:rsidRDefault="00AB431D" w:rsidP="003F510D">
      <w:pPr>
        <w:pStyle w:val="afc"/>
        <w:ind w:firstLine="0"/>
      </w:pPr>
    </w:p>
    <w:p w:rsidR="007406E3" w:rsidRDefault="007406E3" w:rsidP="007406E3">
      <w:pPr>
        <w:pStyle w:val="aff1"/>
      </w:pPr>
      <w:r w:rsidRPr="007406E3">
        <w:lastRenderedPageBreak/>
        <w:drawing>
          <wp:inline distT="0" distB="0" distL="0" distR="0" wp14:anchorId="4F707976" wp14:editId="2D2499A7">
            <wp:extent cx="3348318" cy="6728524"/>
            <wp:effectExtent l="0" t="0" r="5080" b="2540"/>
            <wp:docPr id="51892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4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4204" cy="67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E3" w:rsidRDefault="007406E3" w:rsidP="007406E3">
      <w:pPr>
        <w:autoSpaceDE w:val="0"/>
        <w:autoSpaceDN w:val="0"/>
        <w:adjustRightInd w:val="0"/>
        <w:jc w:val="center"/>
        <w:rPr>
          <w:color w:val="24211D"/>
        </w:rPr>
      </w:pPr>
      <w:r>
        <w:rPr>
          <w:color w:val="24211D"/>
        </w:rPr>
        <w:t xml:space="preserve">Рисунок </w:t>
      </w:r>
      <w:r>
        <w:rPr>
          <w:color w:val="24211D"/>
        </w:rPr>
        <w:t>3</w:t>
      </w:r>
      <w:r>
        <w:rPr>
          <w:color w:val="24211D"/>
        </w:rPr>
        <w:t xml:space="preserve"> – </w:t>
      </w:r>
      <w:r>
        <w:rPr>
          <w:color w:val="24211D"/>
        </w:rPr>
        <w:t>Блок схема программного кода</w:t>
      </w:r>
    </w:p>
    <w:p w:rsidR="007406E3" w:rsidRPr="00544D5F" w:rsidRDefault="007406E3" w:rsidP="007406E3">
      <w:pPr>
        <w:pStyle w:val="aff1"/>
      </w:pPr>
    </w:p>
    <w:sectPr w:rsidR="007406E3" w:rsidRPr="00544D5F" w:rsidSect="008A2537">
      <w:headerReference w:type="default" r:id="rId12"/>
      <w:footerReference w:type="even" r:id="rId13"/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2537" w:rsidRDefault="008A2537" w:rsidP="0035596F">
      <w:r>
        <w:separator/>
      </w:r>
    </w:p>
  </w:endnote>
  <w:endnote w:type="continuationSeparator" w:id="0">
    <w:p w:rsidR="008A2537" w:rsidRDefault="008A2537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566941849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9"/>
      </w:rPr>
      <w:id w:val="-1645799257"/>
      <w:docPartObj>
        <w:docPartGallery w:val="Page Numbers (Bottom of Page)"/>
        <w:docPartUnique/>
      </w:docPartObj>
    </w:sdtPr>
    <w:sdtContent>
      <w:p w:rsidR="00350154" w:rsidRDefault="00350154" w:rsidP="00810ECB">
        <w:pPr>
          <w:pStyle w:val="ae"/>
          <w:framePr w:wrap="none" w:vAnchor="text" w:hAnchor="margin" w:xAlign="center" w:y="1"/>
          <w:rPr>
            <w:rStyle w:val="aff9"/>
          </w:rPr>
        </w:pPr>
        <w:r>
          <w:rPr>
            <w:rStyle w:val="aff9"/>
          </w:rPr>
          <w:fldChar w:fldCharType="begin"/>
        </w:r>
        <w:r>
          <w:rPr>
            <w:rStyle w:val="aff9"/>
          </w:rPr>
          <w:instrText xml:space="preserve"> PAGE </w:instrText>
        </w:r>
        <w:r>
          <w:rPr>
            <w:rStyle w:val="aff9"/>
          </w:rPr>
          <w:fldChar w:fldCharType="separate"/>
        </w:r>
        <w:r>
          <w:rPr>
            <w:rStyle w:val="aff9"/>
            <w:noProof/>
          </w:rPr>
          <w:t>2</w:t>
        </w:r>
        <w:r>
          <w:rPr>
            <w:rStyle w:val="aff9"/>
          </w:rPr>
          <w:fldChar w:fldCharType="end"/>
        </w:r>
      </w:p>
    </w:sdtContent>
  </w:sdt>
  <w:p w:rsidR="00350154" w:rsidRDefault="003501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2537" w:rsidRDefault="008A2537" w:rsidP="0035596F">
      <w:r>
        <w:separator/>
      </w:r>
    </w:p>
  </w:footnote>
  <w:footnote w:type="continuationSeparator" w:id="0">
    <w:p w:rsidR="008A2537" w:rsidRDefault="008A2537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43C6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B73AC"/>
    <w:multiLevelType w:val="hybridMultilevel"/>
    <w:tmpl w:val="C6BE0304"/>
    <w:lvl w:ilvl="0" w:tplc="51F0C0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646763">
    <w:abstractNumId w:val="11"/>
  </w:num>
  <w:num w:numId="2" w16cid:durableId="313029966">
    <w:abstractNumId w:val="4"/>
  </w:num>
  <w:num w:numId="3" w16cid:durableId="2046366905">
    <w:abstractNumId w:val="7"/>
  </w:num>
  <w:num w:numId="4" w16cid:durableId="1698581715">
    <w:abstractNumId w:val="12"/>
  </w:num>
  <w:num w:numId="5" w16cid:durableId="424573321">
    <w:abstractNumId w:val="9"/>
  </w:num>
  <w:num w:numId="6" w16cid:durableId="2071725331">
    <w:abstractNumId w:val="10"/>
  </w:num>
  <w:num w:numId="7" w16cid:durableId="1485773723">
    <w:abstractNumId w:val="14"/>
  </w:num>
  <w:num w:numId="8" w16cid:durableId="1831829231">
    <w:abstractNumId w:val="1"/>
  </w:num>
  <w:num w:numId="9" w16cid:durableId="1393699014">
    <w:abstractNumId w:val="5"/>
  </w:num>
  <w:num w:numId="10" w16cid:durableId="1143347988">
    <w:abstractNumId w:val="8"/>
  </w:num>
  <w:num w:numId="11" w16cid:durableId="1370036000">
    <w:abstractNumId w:val="6"/>
  </w:num>
  <w:num w:numId="12" w16cid:durableId="854999647">
    <w:abstractNumId w:val="13"/>
  </w:num>
  <w:num w:numId="13" w16cid:durableId="265502252">
    <w:abstractNumId w:val="0"/>
  </w:num>
  <w:num w:numId="14" w16cid:durableId="2045061155">
    <w:abstractNumId w:val="2"/>
  </w:num>
  <w:num w:numId="15" w16cid:durableId="967667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962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01AE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4130"/>
    <w:rsid w:val="001D71EB"/>
    <w:rsid w:val="001F7A25"/>
    <w:rsid w:val="00217A86"/>
    <w:rsid w:val="00221464"/>
    <w:rsid w:val="00221EDE"/>
    <w:rsid w:val="002246B3"/>
    <w:rsid w:val="002333C2"/>
    <w:rsid w:val="002353D9"/>
    <w:rsid w:val="002411B1"/>
    <w:rsid w:val="00264553"/>
    <w:rsid w:val="002A3DE7"/>
    <w:rsid w:val="002B2202"/>
    <w:rsid w:val="002B6A52"/>
    <w:rsid w:val="002C38AF"/>
    <w:rsid w:val="002D6877"/>
    <w:rsid w:val="002E64A4"/>
    <w:rsid w:val="003001DB"/>
    <w:rsid w:val="00302B02"/>
    <w:rsid w:val="00311021"/>
    <w:rsid w:val="00334B5D"/>
    <w:rsid w:val="00335E9F"/>
    <w:rsid w:val="003369DA"/>
    <w:rsid w:val="00344931"/>
    <w:rsid w:val="003458E6"/>
    <w:rsid w:val="00350154"/>
    <w:rsid w:val="0035596F"/>
    <w:rsid w:val="003566A5"/>
    <w:rsid w:val="00361678"/>
    <w:rsid w:val="003628B3"/>
    <w:rsid w:val="00367E23"/>
    <w:rsid w:val="003A1D74"/>
    <w:rsid w:val="003B2AF0"/>
    <w:rsid w:val="003C4FEB"/>
    <w:rsid w:val="003C5E30"/>
    <w:rsid w:val="003E223C"/>
    <w:rsid w:val="003E4BE2"/>
    <w:rsid w:val="003F2BBC"/>
    <w:rsid w:val="003F510D"/>
    <w:rsid w:val="00411784"/>
    <w:rsid w:val="0042625D"/>
    <w:rsid w:val="00427E66"/>
    <w:rsid w:val="004348B0"/>
    <w:rsid w:val="004401C0"/>
    <w:rsid w:val="00446C3F"/>
    <w:rsid w:val="00462D4D"/>
    <w:rsid w:val="004635A3"/>
    <w:rsid w:val="00474C2A"/>
    <w:rsid w:val="00491793"/>
    <w:rsid w:val="00494386"/>
    <w:rsid w:val="004A5960"/>
    <w:rsid w:val="004A7336"/>
    <w:rsid w:val="004D7B02"/>
    <w:rsid w:val="004F30A9"/>
    <w:rsid w:val="004F47E1"/>
    <w:rsid w:val="004F76CB"/>
    <w:rsid w:val="00504D1C"/>
    <w:rsid w:val="005267A6"/>
    <w:rsid w:val="00532DAF"/>
    <w:rsid w:val="005378C7"/>
    <w:rsid w:val="00544D5F"/>
    <w:rsid w:val="00551C50"/>
    <w:rsid w:val="00552284"/>
    <w:rsid w:val="005528DA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69C8"/>
    <w:rsid w:val="005E76BD"/>
    <w:rsid w:val="005F05ED"/>
    <w:rsid w:val="005F411A"/>
    <w:rsid w:val="00616520"/>
    <w:rsid w:val="00625A61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D0971"/>
    <w:rsid w:val="006E0DD9"/>
    <w:rsid w:val="006E774A"/>
    <w:rsid w:val="006F0DB0"/>
    <w:rsid w:val="006F2FE9"/>
    <w:rsid w:val="00712BA0"/>
    <w:rsid w:val="007406E3"/>
    <w:rsid w:val="00751AF6"/>
    <w:rsid w:val="0076063C"/>
    <w:rsid w:val="007606B9"/>
    <w:rsid w:val="00761DFA"/>
    <w:rsid w:val="007654A2"/>
    <w:rsid w:val="00776F27"/>
    <w:rsid w:val="00777AA6"/>
    <w:rsid w:val="00782780"/>
    <w:rsid w:val="00791249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A2537"/>
    <w:rsid w:val="008B06D4"/>
    <w:rsid w:val="008B3A8B"/>
    <w:rsid w:val="008C07CA"/>
    <w:rsid w:val="008C3BDA"/>
    <w:rsid w:val="008D11CE"/>
    <w:rsid w:val="008E24C8"/>
    <w:rsid w:val="008E3235"/>
    <w:rsid w:val="008E6F2F"/>
    <w:rsid w:val="00903B52"/>
    <w:rsid w:val="00907CCF"/>
    <w:rsid w:val="009107AB"/>
    <w:rsid w:val="0091186F"/>
    <w:rsid w:val="00914646"/>
    <w:rsid w:val="00924BD3"/>
    <w:rsid w:val="00930A5D"/>
    <w:rsid w:val="0095293F"/>
    <w:rsid w:val="0096387A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B431D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679C1"/>
    <w:rsid w:val="00B8330B"/>
    <w:rsid w:val="00B84BCA"/>
    <w:rsid w:val="00B87B74"/>
    <w:rsid w:val="00BC1659"/>
    <w:rsid w:val="00BD497F"/>
    <w:rsid w:val="00BD5759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A6727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67A84"/>
    <w:rsid w:val="00D70A64"/>
    <w:rsid w:val="00D8632E"/>
    <w:rsid w:val="00DA28D5"/>
    <w:rsid w:val="00DA43C6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1F9B"/>
    <w:rsid w:val="00E0224E"/>
    <w:rsid w:val="00E02800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4E082"/>
  <w15:docId w15:val="{AA2FBB8D-1EB8-E146-93EE-18A1354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2E64A4"/>
    <w:pPr>
      <w:tabs>
        <w:tab w:val="right" w:leader="dot" w:pos="9356"/>
      </w:tabs>
      <w:spacing w:after="100"/>
      <w:ind w:firstLine="0"/>
      <w:jc w:val="righ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5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9">
    <w:name w:val="page number"/>
    <w:basedOn w:val="a1"/>
    <w:uiPriority w:val="99"/>
    <w:semiHidden/>
    <w:unhideWhenUsed/>
    <w:rsid w:val="0035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ontep/Library/Group%20Containers/UBF8T346G9.Office/User%20Content.localized/Templates.localized/lab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15F-188C-431E-9AB1-88A0524B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18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Daniil Ionin</dc:creator>
  <cp:lastModifiedBy>Daniel Ionin</cp:lastModifiedBy>
  <cp:revision>9</cp:revision>
  <cp:lastPrinted>2017-06-14T14:10:00Z</cp:lastPrinted>
  <dcterms:created xsi:type="dcterms:W3CDTF">2024-03-25T19:39:00Z</dcterms:created>
  <dcterms:modified xsi:type="dcterms:W3CDTF">2024-03-31T15:30:00Z</dcterms:modified>
</cp:coreProperties>
</file>