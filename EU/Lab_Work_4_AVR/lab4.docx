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55" w:type="dxa"/>
        <w:tblLayout w:type="fixed"/>
        <w:tblLook w:val="0400" w:firstRow="0" w:lastRow="0" w:firstColumn="0" w:lastColumn="0" w:noHBand="0" w:noVBand="1"/>
      </w:tblPr>
      <w:tblGrid>
        <w:gridCol w:w="1386"/>
        <w:gridCol w:w="7969"/>
      </w:tblGrid>
      <w:tr w:rsidR="00350154" w:rsidRPr="00350154" w:rsidTr="00CE54A5">
        <w:tc>
          <w:tcPr>
            <w:tcW w:w="1386" w:type="dxa"/>
          </w:tcPr>
          <w:p w:rsidR="00350154" w:rsidRPr="00350154" w:rsidRDefault="00350154" w:rsidP="00350154">
            <w:pPr>
              <w:spacing w:line="240" w:lineRule="auto"/>
              <w:ind w:firstLine="0"/>
              <w:contextualSpacing w:val="0"/>
              <w:jc w:val="left"/>
              <w:rPr>
                <w:rFonts w:eastAsia="Times New Roman"/>
                <w:b/>
                <w:sz w:val="24"/>
                <w:szCs w:val="24"/>
                <w:lang w:eastAsia="ru-RU"/>
              </w:rPr>
            </w:pPr>
            <w:bookmarkStart w:id="0" w:name="_Toc507062080"/>
            <w:bookmarkStart w:id="1" w:name="_Toc507062156"/>
            <w:bookmarkStart w:id="2" w:name="_Toc507062753"/>
            <w:r>
              <w:br w:type="page"/>
            </w:r>
            <w:r w:rsidRPr="00350154">
              <w:rPr>
                <w:rFonts w:ascii="Calibri" w:eastAsia="Calibri" w:hAnsi="Calibri" w:cs="Calibri"/>
                <w:noProof/>
                <w:sz w:val="24"/>
                <w:szCs w:val="24"/>
                <w:lang w:eastAsia="ru-RU"/>
              </w:rPr>
              <w:drawing>
                <wp:anchor distT="0" distB="0" distL="114300" distR="114300" simplePos="0" relativeHeight="251659264" behindDoc="0" locked="0" layoutInCell="1" hidden="0" allowOverlap="1" wp14:anchorId="1CAF3B66" wp14:editId="0986732E">
                  <wp:simplePos x="0" y="0"/>
                  <wp:positionH relativeFrom="column">
                    <wp:posOffset>-13969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Square wrapText="bothSides" distT="0" distB="0" distL="114300" distR="114300"/>
                  <wp:docPr id="6" name="image1.png" descr="Gerb-BMSTU_0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Gerb-BMSTU_01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969" w:type="dxa"/>
          </w:tcPr>
          <w:p w:rsidR="00350154" w:rsidRPr="00350154" w:rsidRDefault="00350154" w:rsidP="00350154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/>
                <w:b/>
                <w:sz w:val="24"/>
                <w:szCs w:val="24"/>
                <w:lang w:eastAsia="ru-RU"/>
              </w:rPr>
            </w:pPr>
            <w:r w:rsidRPr="00350154">
              <w:rPr>
                <w:rFonts w:eastAsia="Times New Roman"/>
                <w:b/>
                <w:sz w:val="24"/>
                <w:szCs w:val="24"/>
                <w:lang w:eastAsia="ru-RU"/>
              </w:rPr>
              <w:t>Министерство науки и высшего образования Российской Федерации</w:t>
            </w:r>
          </w:p>
          <w:p w:rsidR="00350154" w:rsidRPr="00350154" w:rsidRDefault="00350154" w:rsidP="00350154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/>
                <w:b/>
                <w:sz w:val="24"/>
                <w:szCs w:val="24"/>
                <w:lang w:eastAsia="ru-RU"/>
              </w:rPr>
            </w:pPr>
            <w:r w:rsidRPr="00350154">
              <w:rPr>
                <w:rFonts w:eastAsia="Times New Roman"/>
                <w:b/>
                <w:sz w:val="24"/>
                <w:szCs w:val="24"/>
                <w:lang w:eastAsia="ru-RU"/>
              </w:rPr>
              <w:t xml:space="preserve">Федеральное государственное бюджетное образовательное учреждение </w:t>
            </w:r>
          </w:p>
          <w:p w:rsidR="00350154" w:rsidRPr="00350154" w:rsidRDefault="00350154" w:rsidP="00350154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/>
                <w:b/>
                <w:sz w:val="24"/>
                <w:szCs w:val="24"/>
                <w:lang w:eastAsia="ru-RU"/>
              </w:rPr>
            </w:pPr>
            <w:r w:rsidRPr="00350154">
              <w:rPr>
                <w:rFonts w:eastAsia="Times New Roman"/>
                <w:b/>
                <w:sz w:val="24"/>
                <w:szCs w:val="24"/>
                <w:lang w:eastAsia="ru-RU"/>
              </w:rPr>
              <w:t>высшего образования</w:t>
            </w:r>
          </w:p>
          <w:p w:rsidR="00350154" w:rsidRPr="00350154" w:rsidRDefault="00350154" w:rsidP="00350154">
            <w:pPr>
              <w:spacing w:line="240" w:lineRule="auto"/>
              <w:ind w:right="-2" w:firstLine="0"/>
              <w:contextualSpacing w:val="0"/>
              <w:jc w:val="center"/>
              <w:rPr>
                <w:rFonts w:eastAsia="Times New Roman"/>
                <w:b/>
                <w:sz w:val="24"/>
                <w:szCs w:val="24"/>
                <w:lang w:eastAsia="ru-RU"/>
              </w:rPr>
            </w:pPr>
            <w:r w:rsidRPr="00350154">
              <w:rPr>
                <w:rFonts w:eastAsia="Times New Roman"/>
                <w:b/>
                <w:sz w:val="24"/>
                <w:szCs w:val="24"/>
                <w:lang w:eastAsia="ru-RU"/>
              </w:rPr>
              <w:t>«Московский государственный технический университет</w:t>
            </w:r>
          </w:p>
          <w:p w:rsidR="00350154" w:rsidRPr="00350154" w:rsidRDefault="00350154" w:rsidP="00350154">
            <w:pPr>
              <w:spacing w:line="240" w:lineRule="auto"/>
              <w:ind w:right="-2" w:firstLine="0"/>
              <w:contextualSpacing w:val="0"/>
              <w:jc w:val="center"/>
              <w:rPr>
                <w:rFonts w:eastAsia="Times New Roman"/>
                <w:b/>
                <w:sz w:val="24"/>
                <w:szCs w:val="24"/>
                <w:lang w:eastAsia="ru-RU"/>
              </w:rPr>
            </w:pPr>
            <w:r w:rsidRPr="00350154">
              <w:rPr>
                <w:rFonts w:eastAsia="Times New Roman"/>
                <w:b/>
                <w:sz w:val="24"/>
                <w:szCs w:val="24"/>
                <w:lang w:eastAsia="ru-RU"/>
              </w:rPr>
              <w:t>имени Н.Э. Баумана</w:t>
            </w:r>
          </w:p>
          <w:p w:rsidR="00350154" w:rsidRPr="00350154" w:rsidRDefault="00350154" w:rsidP="00350154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/>
                <w:b/>
                <w:sz w:val="24"/>
                <w:szCs w:val="24"/>
                <w:lang w:eastAsia="ru-RU"/>
              </w:rPr>
            </w:pPr>
            <w:r w:rsidRPr="00350154">
              <w:rPr>
                <w:rFonts w:eastAsia="Times New Roman"/>
                <w:b/>
                <w:sz w:val="24"/>
                <w:szCs w:val="24"/>
                <w:lang w:eastAsia="ru-RU"/>
              </w:rPr>
              <w:t>(национальный исследовательский университет)»</w:t>
            </w:r>
          </w:p>
          <w:p w:rsidR="00350154" w:rsidRPr="00350154" w:rsidRDefault="00350154" w:rsidP="00350154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/>
                <w:b/>
                <w:sz w:val="24"/>
                <w:szCs w:val="24"/>
                <w:lang w:eastAsia="ru-RU"/>
              </w:rPr>
            </w:pPr>
            <w:r w:rsidRPr="00350154">
              <w:rPr>
                <w:rFonts w:eastAsia="Times New Roman"/>
                <w:b/>
                <w:sz w:val="24"/>
                <w:szCs w:val="24"/>
                <w:lang w:eastAsia="ru-RU"/>
              </w:rPr>
              <w:t>(МГТУ им. Н.Э. Баумана)</w:t>
            </w:r>
          </w:p>
        </w:tc>
      </w:tr>
    </w:tbl>
    <w:p w:rsidR="00350154" w:rsidRPr="00350154" w:rsidRDefault="00350154" w:rsidP="00350154">
      <w:pPr>
        <w:pBdr>
          <w:bottom w:val="single" w:sz="24" w:space="1" w:color="000000"/>
        </w:pBdr>
        <w:spacing w:line="240" w:lineRule="auto"/>
        <w:ind w:firstLine="0"/>
        <w:contextualSpacing w:val="0"/>
        <w:jc w:val="center"/>
        <w:rPr>
          <w:rFonts w:eastAsia="Times New Roman"/>
          <w:b/>
          <w:sz w:val="10"/>
          <w:szCs w:val="10"/>
          <w:lang w:eastAsia="ru-RU"/>
        </w:rPr>
      </w:pPr>
    </w:p>
    <w:p w:rsidR="00350154" w:rsidRPr="00350154" w:rsidRDefault="00350154" w:rsidP="00350154">
      <w:pPr>
        <w:spacing w:line="240" w:lineRule="auto"/>
        <w:ind w:firstLine="0"/>
        <w:contextualSpacing w:val="0"/>
        <w:jc w:val="left"/>
        <w:rPr>
          <w:rFonts w:eastAsia="Times New Roman"/>
          <w:b/>
          <w:sz w:val="32"/>
          <w:szCs w:val="32"/>
          <w:lang w:eastAsia="ru-RU"/>
        </w:rPr>
      </w:pPr>
    </w:p>
    <w:p w:rsidR="00350154" w:rsidRPr="00350154" w:rsidRDefault="00350154" w:rsidP="00350154">
      <w:pPr>
        <w:spacing w:line="240" w:lineRule="auto"/>
        <w:ind w:firstLine="0"/>
        <w:contextualSpacing w:val="0"/>
        <w:jc w:val="center"/>
        <w:rPr>
          <w:rFonts w:eastAsia="Times New Roman"/>
          <w:lang w:eastAsia="ru-RU"/>
        </w:rPr>
      </w:pPr>
      <w:r w:rsidRPr="00350154">
        <w:rPr>
          <w:rFonts w:eastAsia="Times New Roman"/>
          <w:lang w:eastAsia="ru-RU"/>
        </w:rPr>
        <w:t>Факультет: «Специальное машиностроение»</w:t>
      </w:r>
    </w:p>
    <w:p w:rsidR="00350154" w:rsidRPr="00350154" w:rsidRDefault="00350154" w:rsidP="00350154">
      <w:pPr>
        <w:spacing w:line="240" w:lineRule="auto"/>
        <w:ind w:firstLine="0"/>
        <w:contextualSpacing w:val="0"/>
        <w:jc w:val="center"/>
        <w:rPr>
          <w:rFonts w:eastAsia="Times New Roman"/>
          <w:sz w:val="24"/>
          <w:szCs w:val="24"/>
          <w:lang w:eastAsia="ru-RU"/>
        </w:rPr>
      </w:pPr>
    </w:p>
    <w:p w:rsidR="00350154" w:rsidRPr="00350154" w:rsidRDefault="00350154" w:rsidP="00350154">
      <w:pPr>
        <w:spacing w:line="240" w:lineRule="auto"/>
        <w:ind w:firstLine="0"/>
        <w:contextualSpacing w:val="0"/>
        <w:jc w:val="center"/>
        <w:rPr>
          <w:rFonts w:eastAsia="Times New Roman"/>
          <w:i/>
          <w:lang w:eastAsia="ru-RU"/>
        </w:rPr>
      </w:pPr>
      <w:r w:rsidRPr="00350154">
        <w:rPr>
          <w:rFonts w:eastAsia="Times New Roman"/>
          <w:lang w:eastAsia="ru-RU"/>
        </w:rPr>
        <w:t>Кафедра: «Робототехнические системы и мехатроника»</w:t>
      </w:r>
    </w:p>
    <w:p w:rsidR="00350154" w:rsidRPr="00350154" w:rsidRDefault="00350154" w:rsidP="00350154">
      <w:pPr>
        <w:spacing w:line="240" w:lineRule="auto"/>
        <w:ind w:firstLine="0"/>
        <w:contextualSpacing w:val="0"/>
        <w:jc w:val="left"/>
        <w:rPr>
          <w:rFonts w:eastAsia="Times New Roman"/>
          <w:i/>
          <w:sz w:val="18"/>
          <w:szCs w:val="18"/>
          <w:lang w:eastAsia="ru-RU"/>
        </w:rPr>
      </w:pPr>
    </w:p>
    <w:p w:rsidR="00350154" w:rsidRPr="00350154" w:rsidRDefault="00350154" w:rsidP="00350154">
      <w:pPr>
        <w:spacing w:line="240" w:lineRule="auto"/>
        <w:ind w:firstLine="0"/>
        <w:contextualSpacing w:val="0"/>
        <w:jc w:val="left"/>
        <w:rPr>
          <w:rFonts w:eastAsia="Times New Roman"/>
          <w:i/>
          <w:sz w:val="32"/>
          <w:szCs w:val="32"/>
          <w:lang w:eastAsia="ru-RU"/>
        </w:rPr>
      </w:pPr>
    </w:p>
    <w:p w:rsidR="00350154" w:rsidRPr="00350154" w:rsidRDefault="00350154" w:rsidP="00350154">
      <w:pPr>
        <w:spacing w:line="240" w:lineRule="auto"/>
        <w:ind w:firstLine="0"/>
        <w:contextualSpacing w:val="0"/>
        <w:jc w:val="left"/>
        <w:rPr>
          <w:rFonts w:eastAsia="Times New Roman"/>
          <w:i/>
          <w:sz w:val="32"/>
          <w:szCs w:val="32"/>
          <w:lang w:eastAsia="ru-RU"/>
        </w:rPr>
      </w:pPr>
    </w:p>
    <w:p w:rsidR="00350154" w:rsidRPr="00350154" w:rsidRDefault="00350154" w:rsidP="00350154">
      <w:pPr>
        <w:spacing w:line="240" w:lineRule="auto"/>
        <w:ind w:firstLine="0"/>
        <w:contextualSpacing w:val="0"/>
        <w:jc w:val="left"/>
        <w:rPr>
          <w:rFonts w:eastAsia="Times New Roman"/>
          <w:i/>
          <w:sz w:val="32"/>
          <w:szCs w:val="32"/>
          <w:lang w:eastAsia="ru-RU"/>
        </w:rPr>
      </w:pPr>
    </w:p>
    <w:p w:rsidR="00350154" w:rsidRPr="00350154" w:rsidRDefault="00350154" w:rsidP="00350154">
      <w:pPr>
        <w:spacing w:line="240" w:lineRule="auto"/>
        <w:ind w:firstLine="0"/>
        <w:contextualSpacing w:val="0"/>
        <w:jc w:val="left"/>
        <w:rPr>
          <w:rFonts w:eastAsia="Times New Roman"/>
          <w:i/>
          <w:sz w:val="32"/>
          <w:szCs w:val="32"/>
          <w:lang w:eastAsia="ru-RU"/>
        </w:rPr>
      </w:pPr>
    </w:p>
    <w:p w:rsidR="00350154" w:rsidRPr="00350154" w:rsidRDefault="00350154" w:rsidP="00350154">
      <w:pPr>
        <w:spacing w:line="240" w:lineRule="auto"/>
        <w:ind w:firstLine="0"/>
        <w:contextualSpacing w:val="0"/>
        <w:jc w:val="left"/>
        <w:rPr>
          <w:rFonts w:eastAsia="Times New Roman"/>
          <w:i/>
          <w:sz w:val="32"/>
          <w:szCs w:val="32"/>
          <w:lang w:eastAsia="ru-RU"/>
        </w:rPr>
      </w:pPr>
    </w:p>
    <w:p w:rsidR="00350154" w:rsidRPr="00350154" w:rsidRDefault="00350154" w:rsidP="00350154">
      <w:pPr>
        <w:spacing w:line="240" w:lineRule="auto"/>
        <w:ind w:firstLine="0"/>
        <w:contextualSpacing w:val="0"/>
        <w:jc w:val="center"/>
        <w:rPr>
          <w:rFonts w:eastAsia="Times New Roman"/>
          <w:b/>
          <w:sz w:val="44"/>
          <w:szCs w:val="44"/>
          <w:u w:val="single"/>
          <w:lang w:eastAsia="ru-RU"/>
        </w:rPr>
      </w:pPr>
      <w:r w:rsidRPr="00350154">
        <w:rPr>
          <w:rFonts w:eastAsia="Times New Roman"/>
          <w:b/>
          <w:sz w:val="44"/>
          <w:szCs w:val="44"/>
          <w:u w:val="single"/>
          <w:lang w:eastAsia="ru-RU"/>
        </w:rPr>
        <w:t>Лабораторная работа № 1</w:t>
      </w:r>
    </w:p>
    <w:p w:rsidR="00350154" w:rsidRPr="00350154" w:rsidRDefault="00350154" w:rsidP="00350154">
      <w:pPr>
        <w:spacing w:line="240" w:lineRule="auto"/>
        <w:ind w:firstLine="0"/>
        <w:contextualSpacing w:val="0"/>
        <w:jc w:val="center"/>
        <w:rPr>
          <w:rFonts w:eastAsia="Times New Roman"/>
          <w:b/>
          <w:sz w:val="44"/>
          <w:szCs w:val="44"/>
          <w:u w:val="single"/>
          <w:lang w:eastAsia="ru-RU"/>
        </w:rPr>
      </w:pPr>
    </w:p>
    <w:p w:rsidR="00350154" w:rsidRPr="00350154" w:rsidRDefault="00350154" w:rsidP="00350154">
      <w:pPr>
        <w:spacing w:line="240" w:lineRule="auto"/>
        <w:ind w:firstLine="0"/>
        <w:contextualSpacing w:val="0"/>
        <w:jc w:val="center"/>
        <w:rPr>
          <w:rFonts w:eastAsia="Times New Roman"/>
          <w:sz w:val="32"/>
          <w:szCs w:val="32"/>
          <w:lang w:eastAsia="ru-RU"/>
        </w:rPr>
      </w:pPr>
      <w:r w:rsidRPr="00350154">
        <w:rPr>
          <w:rFonts w:eastAsia="Times New Roman"/>
          <w:sz w:val="32"/>
          <w:szCs w:val="32"/>
          <w:lang w:eastAsia="ru-RU"/>
        </w:rPr>
        <w:t>по курсу «Теория автоматического управления»</w:t>
      </w:r>
    </w:p>
    <w:p w:rsidR="00350154" w:rsidRPr="00350154" w:rsidRDefault="00350154" w:rsidP="00350154">
      <w:pPr>
        <w:spacing w:line="240" w:lineRule="auto"/>
        <w:ind w:firstLine="0"/>
        <w:contextualSpacing w:val="0"/>
        <w:jc w:val="center"/>
        <w:rPr>
          <w:rFonts w:eastAsia="Times New Roman"/>
          <w:i/>
          <w:sz w:val="24"/>
          <w:szCs w:val="24"/>
          <w:lang w:eastAsia="ru-RU"/>
        </w:rPr>
      </w:pPr>
    </w:p>
    <w:p w:rsidR="00350154" w:rsidRPr="00350154" w:rsidRDefault="00350154" w:rsidP="00350154">
      <w:pPr>
        <w:spacing w:line="240" w:lineRule="auto"/>
        <w:ind w:firstLine="0"/>
        <w:contextualSpacing w:val="0"/>
        <w:jc w:val="center"/>
        <w:rPr>
          <w:rFonts w:eastAsia="Times New Roman"/>
          <w:b/>
          <w:i/>
          <w:sz w:val="40"/>
          <w:szCs w:val="40"/>
          <w:lang w:eastAsia="ru-RU"/>
        </w:rPr>
      </w:pPr>
    </w:p>
    <w:p w:rsidR="00350154" w:rsidRPr="00350154" w:rsidRDefault="00350154" w:rsidP="00350154">
      <w:pPr>
        <w:spacing w:line="240" w:lineRule="auto"/>
        <w:ind w:firstLine="0"/>
        <w:contextualSpacing w:val="0"/>
        <w:jc w:val="center"/>
        <w:rPr>
          <w:rFonts w:eastAsia="Times New Roman"/>
          <w:b/>
          <w:i/>
          <w:lang w:eastAsia="ru-RU"/>
        </w:rPr>
      </w:pPr>
    </w:p>
    <w:p w:rsidR="00350154" w:rsidRPr="00350154" w:rsidRDefault="00350154" w:rsidP="00350154">
      <w:pPr>
        <w:spacing w:line="240" w:lineRule="auto"/>
        <w:ind w:firstLine="0"/>
        <w:contextualSpacing w:val="0"/>
        <w:jc w:val="left"/>
        <w:rPr>
          <w:rFonts w:eastAsia="Times New Roman"/>
          <w:u w:val="single"/>
          <w:lang w:eastAsia="ru-RU"/>
        </w:rPr>
      </w:pPr>
    </w:p>
    <w:p w:rsidR="00350154" w:rsidRPr="00350154" w:rsidRDefault="00350154" w:rsidP="00350154">
      <w:pPr>
        <w:spacing w:line="240" w:lineRule="auto"/>
        <w:ind w:firstLine="0"/>
        <w:contextualSpacing w:val="0"/>
        <w:jc w:val="center"/>
        <w:rPr>
          <w:rFonts w:eastAsia="Times New Roman"/>
          <w:lang w:eastAsia="ru-RU"/>
        </w:rPr>
      </w:pPr>
      <w:r w:rsidRPr="00350154">
        <w:rPr>
          <w:rFonts w:eastAsia="Times New Roman"/>
          <w:lang w:eastAsia="ru-RU"/>
        </w:rPr>
        <w:t>Вариант 8</w:t>
      </w:r>
    </w:p>
    <w:p w:rsidR="00350154" w:rsidRPr="00350154" w:rsidRDefault="00350154" w:rsidP="00350154">
      <w:pPr>
        <w:spacing w:line="240" w:lineRule="auto"/>
        <w:ind w:firstLine="0"/>
        <w:contextualSpacing w:val="0"/>
        <w:jc w:val="left"/>
        <w:rPr>
          <w:rFonts w:eastAsia="Times New Roman"/>
          <w:u w:val="single"/>
          <w:lang w:eastAsia="ru-RU"/>
        </w:rPr>
      </w:pPr>
    </w:p>
    <w:p w:rsidR="00350154" w:rsidRPr="00350154" w:rsidRDefault="00350154" w:rsidP="00350154">
      <w:pPr>
        <w:spacing w:line="240" w:lineRule="auto"/>
        <w:ind w:firstLine="0"/>
        <w:contextualSpacing w:val="0"/>
        <w:jc w:val="left"/>
        <w:rPr>
          <w:rFonts w:eastAsia="Times New Roman"/>
          <w:u w:val="single"/>
          <w:lang w:eastAsia="ru-RU"/>
        </w:rPr>
      </w:pPr>
    </w:p>
    <w:p w:rsidR="00350154" w:rsidRPr="00350154" w:rsidRDefault="00350154" w:rsidP="00350154">
      <w:pPr>
        <w:spacing w:line="240" w:lineRule="auto"/>
        <w:ind w:firstLine="0"/>
        <w:contextualSpacing w:val="0"/>
        <w:jc w:val="left"/>
        <w:rPr>
          <w:rFonts w:eastAsia="Times New Roman"/>
          <w:u w:val="single"/>
          <w:lang w:eastAsia="ru-RU"/>
        </w:rPr>
      </w:pPr>
    </w:p>
    <w:p w:rsidR="00350154" w:rsidRPr="00350154" w:rsidRDefault="00350154" w:rsidP="00350154">
      <w:pPr>
        <w:spacing w:line="240" w:lineRule="auto"/>
        <w:ind w:firstLine="0"/>
        <w:contextualSpacing w:val="0"/>
        <w:jc w:val="left"/>
        <w:rPr>
          <w:rFonts w:eastAsia="Times New Roman"/>
          <w:lang w:eastAsia="ru-RU"/>
        </w:rPr>
      </w:pPr>
      <w:r w:rsidRPr="00350154">
        <w:rPr>
          <w:rFonts w:eastAsia="Times New Roman"/>
          <w:lang w:eastAsia="ru-RU"/>
        </w:rPr>
        <w:t>Выполнил: Ионин Даниил</w:t>
      </w:r>
    </w:p>
    <w:p w:rsidR="00350154" w:rsidRPr="00350154" w:rsidRDefault="00350154" w:rsidP="00350154">
      <w:pPr>
        <w:spacing w:line="240" w:lineRule="auto"/>
        <w:ind w:firstLine="0"/>
        <w:contextualSpacing w:val="0"/>
        <w:jc w:val="left"/>
        <w:rPr>
          <w:rFonts w:eastAsia="Times New Roman"/>
          <w:lang w:eastAsia="ru-RU"/>
        </w:rPr>
      </w:pPr>
      <w:r w:rsidRPr="00350154">
        <w:rPr>
          <w:rFonts w:eastAsia="Times New Roman"/>
          <w:lang w:eastAsia="ru-RU"/>
        </w:rPr>
        <w:t>Группа:      СМ11-</w:t>
      </w:r>
      <w:r>
        <w:rPr>
          <w:rFonts w:eastAsia="Times New Roman"/>
          <w:lang w:eastAsia="ru-RU"/>
        </w:rPr>
        <w:t>6</w:t>
      </w:r>
      <w:r w:rsidRPr="00350154">
        <w:rPr>
          <w:rFonts w:eastAsia="Times New Roman"/>
          <w:lang w:eastAsia="ru-RU"/>
        </w:rPr>
        <w:t xml:space="preserve">1Б  </w:t>
      </w:r>
    </w:p>
    <w:p w:rsidR="00350154" w:rsidRPr="00350154" w:rsidRDefault="00350154" w:rsidP="00350154">
      <w:pPr>
        <w:spacing w:line="240" w:lineRule="auto"/>
        <w:ind w:firstLine="0"/>
        <w:contextualSpacing w:val="0"/>
        <w:jc w:val="left"/>
        <w:rPr>
          <w:rFonts w:eastAsia="Times New Roman"/>
          <w:lang w:eastAsia="ru-RU"/>
        </w:rPr>
      </w:pPr>
    </w:p>
    <w:p w:rsidR="00350154" w:rsidRPr="00350154" w:rsidRDefault="00350154" w:rsidP="00350154">
      <w:pPr>
        <w:spacing w:line="240" w:lineRule="auto"/>
        <w:ind w:firstLine="0"/>
        <w:contextualSpacing w:val="0"/>
        <w:jc w:val="left"/>
        <w:rPr>
          <w:rFonts w:eastAsia="Times New Roman"/>
          <w:lang w:eastAsia="ru-RU"/>
        </w:rPr>
      </w:pPr>
    </w:p>
    <w:p w:rsidR="00350154" w:rsidRPr="00350154" w:rsidRDefault="00350154" w:rsidP="00350154">
      <w:pPr>
        <w:spacing w:line="240" w:lineRule="auto"/>
        <w:ind w:firstLine="0"/>
        <w:contextualSpacing w:val="0"/>
        <w:jc w:val="left"/>
        <w:rPr>
          <w:rFonts w:eastAsia="Times New Roman"/>
          <w:lang w:eastAsia="ru-RU"/>
        </w:rPr>
      </w:pPr>
    </w:p>
    <w:p w:rsidR="00350154" w:rsidRPr="00350154" w:rsidRDefault="00350154" w:rsidP="00350154">
      <w:pPr>
        <w:spacing w:line="240" w:lineRule="auto"/>
        <w:ind w:firstLine="0"/>
        <w:contextualSpacing w:val="0"/>
        <w:jc w:val="left"/>
        <w:rPr>
          <w:rFonts w:eastAsia="Times New Roman"/>
          <w:lang w:eastAsia="ru-RU"/>
        </w:rPr>
      </w:pPr>
      <w:r w:rsidRPr="00350154">
        <w:rPr>
          <w:rFonts w:eastAsia="Times New Roman"/>
          <w:lang w:eastAsia="ru-RU"/>
        </w:rPr>
        <w:t xml:space="preserve">Проверил(а): </w:t>
      </w:r>
    </w:p>
    <w:p w:rsidR="00350154" w:rsidRPr="00350154" w:rsidRDefault="00350154" w:rsidP="00350154">
      <w:pPr>
        <w:spacing w:line="240" w:lineRule="auto"/>
        <w:ind w:firstLine="0"/>
        <w:contextualSpacing w:val="0"/>
        <w:jc w:val="left"/>
        <w:rPr>
          <w:rFonts w:eastAsia="Times New Roman"/>
          <w:lang w:eastAsia="ru-RU"/>
        </w:rPr>
      </w:pPr>
    </w:p>
    <w:p w:rsidR="00350154" w:rsidRPr="00350154" w:rsidRDefault="00350154" w:rsidP="00350154">
      <w:pPr>
        <w:spacing w:line="240" w:lineRule="auto"/>
        <w:ind w:firstLine="0"/>
        <w:contextualSpacing w:val="0"/>
        <w:rPr>
          <w:rFonts w:eastAsia="Times New Roman"/>
          <w:sz w:val="24"/>
          <w:szCs w:val="24"/>
          <w:u w:val="single"/>
          <w:lang w:eastAsia="ru-RU"/>
        </w:rPr>
      </w:pPr>
    </w:p>
    <w:p w:rsidR="00350154" w:rsidRPr="00350154" w:rsidRDefault="00350154" w:rsidP="00350154">
      <w:pPr>
        <w:spacing w:line="240" w:lineRule="auto"/>
        <w:ind w:firstLine="0"/>
        <w:contextualSpacing w:val="0"/>
        <w:rPr>
          <w:rFonts w:eastAsia="Times New Roman"/>
          <w:sz w:val="24"/>
          <w:szCs w:val="24"/>
          <w:u w:val="single"/>
          <w:lang w:eastAsia="ru-RU"/>
        </w:rPr>
      </w:pPr>
    </w:p>
    <w:p w:rsidR="00350154" w:rsidRPr="00350154" w:rsidRDefault="00350154" w:rsidP="00350154">
      <w:pPr>
        <w:spacing w:line="240" w:lineRule="auto"/>
        <w:ind w:firstLine="0"/>
        <w:contextualSpacing w:val="0"/>
        <w:rPr>
          <w:rFonts w:eastAsia="Times New Roman"/>
          <w:sz w:val="24"/>
          <w:szCs w:val="24"/>
          <w:u w:val="single"/>
          <w:lang w:eastAsia="ru-RU"/>
        </w:rPr>
      </w:pPr>
      <w:r w:rsidRPr="00350154">
        <w:rPr>
          <w:rFonts w:eastAsia="Times New Roman"/>
          <w:sz w:val="24"/>
          <w:szCs w:val="24"/>
          <w:u w:val="single"/>
          <w:lang w:eastAsia="ru-RU"/>
        </w:rPr>
        <w:t xml:space="preserve">  </w:t>
      </w:r>
    </w:p>
    <w:p w:rsidR="00350154" w:rsidRPr="00350154" w:rsidRDefault="00350154" w:rsidP="00350154">
      <w:pPr>
        <w:spacing w:line="240" w:lineRule="auto"/>
        <w:ind w:firstLine="0"/>
        <w:contextualSpacing w:val="0"/>
        <w:rPr>
          <w:rFonts w:eastAsia="Times New Roman"/>
          <w:sz w:val="24"/>
          <w:szCs w:val="24"/>
          <w:u w:val="single"/>
          <w:lang w:eastAsia="ru-RU"/>
        </w:rPr>
      </w:pPr>
    </w:p>
    <w:p w:rsidR="00350154" w:rsidRPr="00350154" w:rsidRDefault="00350154" w:rsidP="00350154">
      <w:pPr>
        <w:spacing w:line="240" w:lineRule="auto"/>
        <w:ind w:firstLine="0"/>
        <w:contextualSpacing w:val="0"/>
        <w:rPr>
          <w:rFonts w:eastAsia="Times New Roman"/>
          <w:sz w:val="24"/>
          <w:szCs w:val="24"/>
          <w:u w:val="single"/>
          <w:lang w:eastAsia="ru-RU"/>
        </w:rPr>
      </w:pPr>
    </w:p>
    <w:p w:rsidR="00350154" w:rsidRPr="00350154" w:rsidRDefault="00350154" w:rsidP="00350154">
      <w:pPr>
        <w:spacing w:line="240" w:lineRule="auto"/>
        <w:ind w:firstLine="0"/>
        <w:contextualSpacing w:val="0"/>
        <w:rPr>
          <w:rFonts w:eastAsia="Times New Roman"/>
          <w:sz w:val="24"/>
          <w:szCs w:val="24"/>
          <w:u w:val="single"/>
          <w:lang w:eastAsia="ru-RU"/>
        </w:rPr>
      </w:pPr>
    </w:p>
    <w:p w:rsidR="00350154" w:rsidRPr="00350154" w:rsidRDefault="00350154" w:rsidP="00350154">
      <w:pPr>
        <w:spacing w:line="240" w:lineRule="auto"/>
        <w:ind w:firstLine="0"/>
        <w:contextualSpacing w:val="0"/>
        <w:rPr>
          <w:rFonts w:eastAsia="Times New Roman"/>
          <w:sz w:val="20"/>
          <w:szCs w:val="20"/>
          <w:lang w:eastAsia="ru-RU"/>
        </w:rPr>
      </w:pPr>
    </w:p>
    <w:p w:rsidR="00350154" w:rsidRPr="00350154" w:rsidRDefault="00350154" w:rsidP="00350154">
      <w:pPr>
        <w:spacing w:line="240" w:lineRule="auto"/>
        <w:ind w:firstLine="0"/>
        <w:contextualSpacing w:val="0"/>
        <w:jc w:val="center"/>
        <w:rPr>
          <w:rFonts w:eastAsia="Times New Roman"/>
          <w:i/>
          <w:sz w:val="24"/>
          <w:szCs w:val="24"/>
          <w:lang w:eastAsia="ru-RU"/>
        </w:rPr>
      </w:pPr>
    </w:p>
    <w:p w:rsidR="00350154" w:rsidRPr="00350154" w:rsidRDefault="00350154" w:rsidP="00350154">
      <w:pPr>
        <w:spacing w:line="240" w:lineRule="auto"/>
        <w:ind w:firstLine="0"/>
        <w:contextualSpacing w:val="0"/>
        <w:jc w:val="center"/>
        <w:rPr>
          <w:rFonts w:eastAsia="Times New Roman"/>
          <w:lang w:eastAsia="ru-RU"/>
        </w:rPr>
      </w:pPr>
      <w:bookmarkStart w:id="3" w:name="_gjdgxs" w:colFirst="0" w:colLast="0"/>
      <w:bookmarkEnd w:id="3"/>
      <w:r w:rsidRPr="00350154">
        <w:rPr>
          <w:rFonts w:eastAsia="Times New Roman"/>
          <w:lang w:eastAsia="ru-RU"/>
        </w:rPr>
        <w:t>Москва, 202</w:t>
      </w:r>
      <w:r>
        <w:rPr>
          <w:rFonts w:eastAsia="Times New Roman"/>
          <w:lang w:eastAsia="ru-RU"/>
        </w:rPr>
        <w:t>4</w:t>
      </w:r>
      <w:r w:rsidRPr="00350154">
        <w:rPr>
          <w:rFonts w:eastAsia="Times New Roman"/>
          <w:lang w:eastAsia="ru-RU"/>
        </w:rPr>
        <w:t xml:space="preserve"> г.</w:t>
      </w:r>
    </w:p>
    <w:p w:rsidR="00350154" w:rsidRDefault="00350154">
      <w:pPr>
        <w:spacing w:after="160" w:line="259" w:lineRule="auto"/>
        <w:ind w:firstLine="0"/>
        <w:contextualSpacing w:val="0"/>
        <w:jc w:val="left"/>
        <w:rPr>
          <w:rFonts w:eastAsia="Calibri"/>
          <w:b/>
          <w:caps/>
          <w:spacing w:val="-10"/>
          <w:kern w:val="28"/>
        </w:rPr>
      </w:pPr>
    </w:p>
    <w:p w:rsidR="009B1704" w:rsidRPr="0035596F" w:rsidRDefault="009721CA" w:rsidP="005E76BD">
      <w:pPr>
        <w:pStyle w:val="af5"/>
      </w:pPr>
      <w:bookmarkStart w:id="4" w:name="_Toc167680229"/>
      <w:r>
        <w:lastRenderedPageBreak/>
        <w:t>ОГЛАВЛЕНИЕ</w:t>
      </w:r>
      <w:bookmarkEnd w:id="0"/>
      <w:bookmarkEnd w:id="1"/>
      <w:bookmarkEnd w:id="2"/>
      <w:bookmarkEnd w:id="4"/>
    </w:p>
    <w:bookmarkStart w:id="5" w:name="_Toc482648130"/>
    <w:bookmarkStart w:id="6" w:name="_Toc482648631"/>
    <w:p w:rsidR="00A62AA5" w:rsidRDefault="005A6179">
      <w:pPr>
        <w:pStyle w:val="11"/>
        <w:rPr>
          <w:rFonts w:asciiTheme="minorHAnsi" w:hAnsiTheme="minorHAnsi" w:cstheme="minorBidi"/>
          <w:b w:val="0"/>
          <w:caps w:val="0"/>
          <w:kern w:val="2"/>
          <w:sz w:val="24"/>
          <w:szCs w:val="24"/>
          <w14:ligatures w14:val="standardContextual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67680229" w:history="1">
        <w:r w:rsidR="00A62AA5" w:rsidRPr="001243B7">
          <w:rPr>
            <w:rStyle w:val="a6"/>
          </w:rPr>
          <w:t>ОГЛАВЛЕНИЕ</w:t>
        </w:r>
        <w:r w:rsidR="00A62AA5">
          <w:rPr>
            <w:webHidden/>
          </w:rPr>
          <w:tab/>
        </w:r>
        <w:r w:rsidR="00A62AA5">
          <w:rPr>
            <w:webHidden/>
          </w:rPr>
          <w:fldChar w:fldCharType="begin"/>
        </w:r>
        <w:r w:rsidR="00A62AA5">
          <w:rPr>
            <w:webHidden/>
          </w:rPr>
          <w:instrText xml:space="preserve"> PAGEREF _Toc167680229 \h </w:instrText>
        </w:r>
        <w:r w:rsidR="00A62AA5">
          <w:rPr>
            <w:webHidden/>
          </w:rPr>
        </w:r>
        <w:r w:rsidR="00A62AA5">
          <w:rPr>
            <w:webHidden/>
          </w:rPr>
          <w:fldChar w:fldCharType="separate"/>
        </w:r>
        <w:r w:rsidR="00A62AA5">
          <w:rPr>
            <w:webHidden/>
          </w:rPr>
          <w:t>2</w:t>
        </w:r>
        <w:r w:rsidR="00A62AA5">
          <w:rPr>
            <w:webHidden/>
          </w:rPr>
          <w:fldChar w:fldCharType="end"/>
        </w:r>
      </w:hyperlink>
    </w:p>
    <w:p w:rsidR="00A62AA5" w:rsidRDefault="00A62AA5">
      <w:pPr>
        <w:pStyle w:val="11"/>
        <w:rPr>
          <w:rFonts w:asciiTheme="minorHAnsi" w:hAnsiTheme="minorHAnsi" w:cstheme="minorBidi"/>
          <w:b w:val="0"/>
          <w:caps w:val="0"/>
          <w:kern w:val="2"/>
          <w:sz w:val="24"/>
          <w:szCs w:val="24"/>
          <w14:ligatures w14:val="standardContextual"/>
        </w:rPr>
      </w:pPr>
      <w:hyperlink w:anchor="_Toc167680230" w:history="1">
        <w:r w:rsidRPr="001243B7">
          <w:rPr>
            <w:rStyle w:val="a6"/>
          </w:rPr>
          <w:t>программный код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_Toc167680230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5A6179" w:rsidRDefault="005A6179" w:rsidP="00625A61">
      <w:pPr>
        <w:pStyle w:val="11"/>
        <w:rPr>
          <w:rFonts w:eastAsiaTheme="majorEastAsia"/>
          <w:spacing w:val="-10"/>
          <w:kern w:val="28"/>
        </w:rPr>
      </w:pPr>
      <w:r>
        <w:fldChar w:fldCharType="end"/>
      </w:r>
    </w:p>
    <w:p w:rsidR="008E3235" w:rsidRPr="00350154" w:rsidRDefault="008E3235" w:rsidP="00625A61">
      <w:pPr>
        <w:pStyle w:val="11"/>
        <w:rPr>
          <w:rFonts w:eastAsiaTheme="majorEastAsia"/>
          <w:lang w:val="en-US"/>
        </w:rPr>
      </w:pPr>
    </w:p>
    <w:p w:rsidR="003E223C" w:rsidRDefault="00A62AA5" w:rsidP="00E93D6F">
      <w:pPr>
        <w:pStyle w:val="-"/>
      </w:pPr>
      <w:bookmarkStart w:id="7" w:name="_Toc167680230"/>
      <w:bookmarkEnd w:id="5"/>
      <w:bookmarkEnd w:id="6"/>
      <w:r>
        <w:lastRenderedPageBreak/>
        <w:t>программный код</w:t>
      </w:r>
      <w:bookmarkEnd w:id="7"/>
    </w:p>
    <w:tbl>
      <w:tblPr>
        <w:tblStyle w:val="afa"/>
        <w:tblW w:w="0" w:type="auto"/>
        <w:tblLook w:val="04A0" w:firstRow="1" w:lastRow="0" w:firstColumn="1" w:lastColumn="0" w:noHBand="0" w:noVBand="1"/>
      </w:tblPr>
      <w:tblGrid>
        <w:gridCol w:w="9344"/>
      </w:tblGrid>
      <w:tr w:rsidR="00A62AA5" w:rsidTr="00A62AA5">
        <w:tc>
          <w:tcPr>
            <w:tcW w:w="9344" w:type="dxa"/>
          </w:tcPr>
          <w:p w:rsidR="00A62AA5" w:rsidRPr="00A62AA5" w:rsidRDefault="00A62AA5" w:rsidP="00A62AA5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A62AA5">
              <w:rPr>
                <w:rFonts w:ascii="Consolas" w:hAnsi="Consolas" w:cs="Consolas"/>
                <w:sz w:val="20"/>
                <w:szCs w:val="20"/>
                <w:lang w:val="en-US"/>
              </w:rPr>
              <w:t>;*************************************</w:t>
            </w:r>
          </w:p>
          <w:p w:rsidR="00A62AA5" w:rsidRPr="00A62AA5" w:rsidRDefault="00A62AA5" w:rsidP="00A62AA5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A62AA5">
              <w:rPr>
                <w:rFonts w:ascii="Consolas" w:hAnsi="Consolas" w:cs="Consolas"/>
                <w:sz w:val="20"/>
                <w:szCs w:val="20"/>
                <w:lang w:val="en-US"/>
              </w:rPr>
              <w:t>;* Designer        Mechtcherjakowa R.I.</w:t>
            </w:r>
          </w:p>
          <w:p w:rsidR="00A62AA5" w:rsidRPr="00A62AA5" w:rsidRDefault="00A62AA5" w:rsidP="00A62AA5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A62AA5">
              <w:rPr>
                <w:rFonts w:ascii="Consolas" w:hAnsi="Consolas" w:cs="Consolas"/>
                <w:sz w:val="20"/>
                <w:szCs w:val="20"/>
                <w:lang w:val="en-US"/>
              </w:rPr>
              <w:t>;* Version:        1.0</w:t>
            </w:r>
          </w:p>
          <w:p w:rsidR="00A62AA5" w:rsidRPr="00A62AA5" w:rsidRDefault="00A62AA5" w:rsidP="00A62AA5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A62AA5">
              <w:rPr>
                <w:rFonts w:ascii="Consolas" w:hAnsi="Consolas" w:cs="Consolas"/>
                <w:sz w:val="20"/>
                <w:szCs w:val="20"/>
                <w:lang w:val="en-US"/>
              </w:rPr>
              <w:t>;* Date            08.04.2010</w:t>
            </w:r>
          </w:p>
          <w:p w:rsidR="00A62AA5" w:rsidRPr="00A62AA5" w:rsidRDefault="00A62AA5" w:rsidP="00A62AA5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A62AA5">
              <w:rPr>
                <w:rFonts w:ascii="Consolas" w:hAnsi="Consolas" w:cs="Consolas"/>
                <w:sz w:val="20"/>
                <w:szCs w:val="20"/>
                <w:lang w:val="en-US"/>
              </w:rPr>
              <w:t>;* Title:          ADC_proj.asm</w:t>
            </w:r>
          </w:p>
          <w:p w:rsidR="00A62AA5" w:rsidRPr="00A62AA5" w:rsidRDefault="00A62AA5" w:rsidP="00A62AA5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A62AA5">
              <w:rPr>
                <w:rFonts w:ascii="Consolas" w:hAnsi="Consolas" w:cs="Consolas"/>
                <w:sz w:val="20"/>
                <w:szCs w:val="20"/>
                <w:lang w:val="en-US"/>
              </w:rPr>
              <w:t>;* Device          ATmega16</w:t>
            </w:r>
          </w:p>
          <w:p w:rsidR="00A62AA5" w:rsidRPr="00A62AA5" w:rsidRDefault="00A62AA5" w:rsidP="00A62AA5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A62AA5">
              <w:rPr>
                <w:rFonts w:ascii="Consolas" w:hAnsi="Consolas" w:cs="Consolas"/>
                <w:sz w:val="20"/>
                <w:szCs w:val="20"/>
                <w:lang w:val="en-US"/>
              </w:rPr>
              <w:t>;* Clock frequency:</w:t>
            </w:r>
            <w:r w:rsidRPr="00A62AA5">
              <w:rPr>
                <w:rFonts w:ascii="Consolas" w:hAnsi="Consolas" w:cs="Consolas"/>
                <w:sz w:val="20"/>
                <w:szCs w:val="20"/>
              </w:rPr>
              <w:t>Частота</w:t>
            </w:r>
            <w:r w:rsidRPr="00A62AA5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</w:t>
            </w:r>
            <w:r w:rsidRPr="00A62AA5">
              <w:rPr>
                <w:rFonts w:ascii="Consolas" w:hAnsi="Consolas" w:cs="Consolas"/>
                <w:sz w:val="20"/>
                <w:szCs w:val="20"/>
              </w:rPr>
              <w:t>кв</w:t>
            </w:r>
            <w:r w:rsidRPr="00A62AA5">
              <w:rPr>
                <w:rFonts w:ascii="Consolas" w:hAnsi="Consolas" w:cs="Consolas"/>
                <w:sz w:val="20"/>
                <w:szCs w:val="20"/>
                <w:lang w:val="en-US"/>
              </w:rPr>
              <w:t>.</w:t>
            </w:r>
            <w:r w:rsidRPr="00A62AA5">
              <w:rPr>
                <w:rFonts w:ascii="Consolas" w:hAnsi="Consolas" w:cs="Consolas"/>
                <w:sz w:val="20"/>
                <w:szCs w:val="20"/>
              </w:rPr>
              <w:t>резонатора</w:t>
            </w:r>
            <w:r w:rsidRPr="00A62AA5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8 mHz</w:t>
            </w:r>
          </w:p>
          <w:p w:rsidR="00A62AA5" w:rsidRPr="00A62AA5" w:rsidRDefault="00A62AA5" w:rsidP="00A62AA5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20"/>
                <w:szCs w:val="20"/>
              </w:rPr>
            </w:pPr>
            <w:r w:rsidRPr="00A62AA5">
              <w:rPr>
                <w:rFonts w:ascii="Consolas" w:hAnsi="Consolas" w:cs="Consolas"/>
                <w:sz w:val="20"/>
                <w:szCs w:val="20"/>
              </w:rPr>
              <w:t>;*************************************</w:t>
            </w:r>
          </w:p>
          <w:p w:rsidR="00A62AA5" w:rsidRPr="00A62AA5" w:rsidRDefault="00A62AA5" w:rsidP="00A62AA5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20"/>
                <w:szCs w:val="20"/>
              </w:rPr>
            </w:pPr>
            <w:r w:rsidRPr="00A62AA5">
              <w:rPr>
                <w:rFonts w:ascii="Consolas" w:hAnsi="Consolas" w:cs="Consolas"/>
                <w:sz w:val="20"/>
                <w:szCs w:val="20"/>
              </w:rPr>
              <w:t>; учебная</w:t>
            </w:r>
          </w:p>
          <w:p w:rsidR="00A62AA5" w:rsidRPr="00A62AA5" w:rsidRDefault="00A62AA5" w:rsidP="00A62AA5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20"/>
                <w:szCs w:val="20"/>
              </w:rPr>
            </w:pPr>
            <w:r w:rsidRPr="00A62AA5">
              <w:rPr>
                <w:rFonts w:ascii="Consolas" w:hAnsi="Consolas" w:cs="Consolas"/>
                <w:sz w:val="20"/>
                <w:szCs w:val="20"/>
              </w:rPr>
              <w:t>;*************************************</w:t>
            </w:r>
          </w:p>
          <w:p w:rsidR="00A62AA5" w:rsidRPr="00A62AA5" w:rsidRDefault="00A62AA5" w:rsidP="00A62AA5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20"/>
                <w:szCs w:val="20"/>
              </w:rPr>
            </w:pPr>
            <w:r w:rsidRPr="00A62AA5">
              <w:rPr>
                <w:rFonts w:ascii="Consolas" w:hAnsi="Consolas" w:cs="Consolas"/>
                <w:sz w:val="20"/>
                <w:szCs w:val="20"/>
              </w:rPr>
              <w:t>;Программа  осуществляет измерение напряжения,снимаемого с 2-х переменных резисторов,</w:t>
            </w:r>
          </w:p>
          <w:p w:rsidR="00A62AA5" w:rsidRPr="00A62AA5" w:rsidRDefault="00A62AA5" w:rsidP="00A62AA5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20"/>
                <w:szCs w:val="20"/>
              </w:rPr>
            </w:pPr>
            <w:r w:rsidRPr="00A62AA5">
              <w:rPr>
                <w:rFonts w:ascii="Consolas" w:hAnsi="Consolas" w:cs="Consolas"/>
                <w:sz w:val="20"/>
                <w:szCs w:val="20"/>
              </w:rPr>
              <w:t>;подключенных к цепи AREF=2,56B(вывод 32)и вывод измеренного значения на семисегм. индикаторы</w:t>
            </w:r>
          </w:p>
          <w:p w:rsidR="00A62AA5" w:rsidRPr="00A62AA5" w:rsidRDefault="00A62AA5" w:rsidP="00A62AA5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20"/>
                <w:szCs w:val="20"/>
              </w:rPr>
            </w:pPr>
            <w:r w:rsidRPr="00A62AA5">
              <w:rPr>
                <w:rFonts w:ascii="Consolas" w:hAnsi="Consolas" w:cs="Consolas"/>
                <w:sz w:val="20"/>
                <w:szCs w:val="20"/>
              </w:rPr>
              <w:t>;измеряемые напряжения подаются на вх PA0 (ADC0) и PA3 (ADC3)</w:t>
            </w:r>
          </w:p>
          <w:p w:rsidR="00A62AA5" w:rsidRPr="00A62AA5" w:rsidRDefault="00A62AA5" w:rsidP="00A62AA5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20"/>
                <w:szCs w:val="20"/>
              </w:rPr>
            </w:pPr>
            <w:r w:rsidRPr="00A62AA5">
              <w:rPr>
                <w:rFonts w:ascii="Consolas" w:hAnsi="Consolas" w:cs="Consolas"/>
                <w:sz w:val="20"/>
                <w:szCs w:val="20"/>
              </w:rPr>
              <w:t>;выбор канала, выводимого на индикаторы осуществляется нажатием кнопки "Выбор канала",</w:t>
            </w:r>
          </w:p>
          <w:p w:rsidR="00A62AA5" w:rsidRPr="00A62AA5" w:rsidRDefault="00A62AA5" w:rsidP="00A62AA5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20"/>
                <w:szCs w:val="20"/>
              </w:rPr>
            </w:pPr>
            <w:r w:rsidRPr="00A62AA5">
              <w:rPr>
                <w:rFonts w:ascii="Consolas" w:hAnsi="Consolas" w:cs="Consolas"/>
                <w:sz w:val="20"/>
                <w:szCs w:val="20"/>
              </w:rPr>
              <w:t>;подключенной к выводу PD3</w:t>
            </w:r>
          </w:p>
          <w:p w:rsidR="00A62AA5" w:rsidRPr="00A62AA5" w:rsidRDefault="00A62AA5" w:rsidP="00A62AA5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20"/>
                <w:szCs w:val="20"/>
              </w:rPr>
            </w:pPr>
            <w:r w:rsidRPr="00A62AA5">
              <w:rPr>
                <w:rFonts w:ascii="Consolas" w:hAnsi="Consolas" w:cs="Consolas"/>
                <w:sz w:val="20"/>
                <w:szCs w:val="20"/>
              </w:rPr>
              <w:t>;данные с АЦП усредняются путем суммирования (Val_N_ADC=1,2,4,8) раз и нахождения</w:t>
            </w:r>
          </w:p>
          <w:p w:rsidR="00A62AA5" w:rsidRPr="00A62AA5" w:rsidRDefault="00A62AA5" w:rsidP="00A62AA5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20"/>
                <w:szCs w:val="20"/>
              </w:rPr>
            </w:pPr>
            <w:r w:rsidRPr="00A62AA5">
              <w:rPr>
                <w:rFonts w:ascii="Consolas" w:hAnsi="Consolas" w:cs="Consolas"/>
                <w:sz w:val="20"/>
                <w:szCs w:val="20"/>
              </w:rPr>
              <w:t>;среднего значения, используя для деления сдвиг вправо</w:t>
            </w:r>
          </w:p>
          <w:p w:rsidR="00A62AA5" w:rsidRPr="00A62AA5" w:rsidRDefault="00A62AA5" w:rsidP="00A62AA5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20"/>
                <w:szCs w:val="20"/>
              </w:rPr>
            </w:pPr>
            <w:r w:rsidRPr="00A62AA5">
              <w:rPr>
                <w:rFonts w:ascii="Consolas" w:hAnsi="Consolas" w:cs="Consolas"/>
                <w:sz w:val="20"/>
                <w:szCs w:val="20"/>
              </w:rPr>
              <w:t>;измеренное значение Vin=(ADC*2,56)/1024=ADC/400. Используем только целые числа для</w:t>
            </w:r>
          </w:p>
          <w:p w:rsidR="00A62AA5" w:rsidRPr="00A62AA5" w:rsidRDefault="00A62AA5" w:rsidP="00A62AA5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20"/>
                <w:szCs w:val="20"/>
              </w:rPr>
            </w:pPr>
            <w:r w:rsidRPr="00A62AA5">
              <w:rPr>
                <w:rFonts w:ascii="Consolas" w:hAnsi="Consolas" w:cs="Consolas"/>
                <w:sz w:val="20"/>
                <w:szCs w:val="20"/>
              </w:rPr>
              <w:t>;вывода на дисплей, т.е. Vin*100. таким образом измеренное значение равно ADC/4</w:t>
            </w:r>
          </w:p>
          <w:p w:rsidR="00A62AA5" w:rsidRPr="00A62AA5" w:rsidRDefault="00A62AA5" w:rsidP="00A62AA5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20"/>
                <w:szCs w:val="20"/>
              </w:rPr>
            </w:pPr>
            <w:r w:rsidRPr="00A62AA5">
              <w:rPr>
                <w:rFonts w:ascii="Consolas" w:hAnsi="Consolas" w:cs="Consolas"/>
                <w:sz w:val="20"/>
                <w:szCs w:val="20"/>
              </w:rPr>
              <w:t>;увеличение в 100 раз при выводе на дисплей компенсируем выводом точки у первой зн.цифры</w:t>
            </w:r>
          </w:p>
          <w:p w:rsidR="00A62AA5" w:rsidRPr="00A62AA5" w:rsidRDefault="00A62AA5" w:rsidP="00A62AA5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20"/>
                <w:szCs w:val="20"/>
              </w:rPr>
            </w:pPr>
            <w:r w:rsidRPr="00A62AA5">
              <w:rPr>
                <w:rFonts w:ascii="Consolas" w:hAnsi="Consolas" w:cs="Consolas"/>
                <w:sz w:val="20"/>
                <w:szCs w:val="20"/>
              </w:rPr>
              <w:t xml:space="preserve">;семисегментные индикаторы подключены к PC0-PC7(выходы), </w:t>
            </w:r>
          </w:p>
          <w:p w:rsidR="00A62AA5" w:rsidRPr="00A62AA5" w:rsidRDefault="00A62AA5" w:rsidP="00A62AA5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20"/>
                <w:szCs w:val="20"/>
              </w:rPr>
            </w:pPr>
            <w:r w:rsidRPr="00A62AA5">
              <w:rPr>
                <w:rFonts w:ascii="Consolas" w:hAnsi="Consolas" w:cs="Consolas"/>
                <w:sz w:val="20"/>
                <w:szCs w:val="20"/>
              </w:rPr>
              <w:t>;PC0-a,PC1-b,PC2-c,PC3-d,PC4-e,PC5-f,PC6-g,PC7-h</w:t>
            </w:r>
          </w:p>
          <w:p w:rsidR="00A62AA5" w:rsidRPr="00A62AA5" w:rsidRDefault="00A62AA5" w:rsidP="00A62AA5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20"/>
                <w:szCs w:val="20"/>
              </w:rPr>
            </w:pPr>
            <w:r w:rsidRPr="00A62AA5">
              <w:rPr>
                <w:rFonts w:ascii="Consolas" w:hAnsi="Consolas" w:cs="Consolas"/>
                <w:sz w:val="20"/>
                <w:szCs w:val="20"/>
              </w:rPr>
              <w:t>;сигналы выбора индикатора PB3-номер канала АЦП,PB2 - единицы,PB1-десятые,PB0-сотые (выходы)</w:t>
            </w:r>
          </w:p>
          <w:p w:rsidR="00A62AA5" w:rsidRPr="00A62AA5" w:rsidRDefault="00A62AA5" w:rsidP="00A62AA5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20"/>
                <w:szCs w:val="20"/>
              </w:rPr>
            </w:pPr>
            <w:r w:rsidRPr="00A62AA5">
              <w:rPr>
                <w:rFonts w:ascii="Consolas" w:hAnsi="Consolas" w:cs="Consolas"/>
                <w:sz w:val="20"/>
                <w:szCs w:val="20"/>
              </w:rPr>
              <w:t>;===================================================================================</w:t>
            </w:r>
          </w:p>
          <w:p w:rsidR="00A62AA5" w:rsidRPr="00A62AA5" w:rsidRDefault="00A62AA5" w:rsidP="00A62AA5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20"/>
                <w:szCs w:val="20"/>
              </w:rPr>
            </w:pPr>
            <w:r w:rsidRPr="00A62AA5">
              <w:rPr>
                <w:rFonts w:ascii="Consolas" w:hAnsi="Consolas" w:cs="Consolas"/>
                <w:sz w:val="20"/>
                <w:szCs w:val="20"/>
              </w:rPr>
              <w:t>;ЗАДАНИЕ: подключить резисторы к цепи VCC и изменить программные настройки и рез.измер-й</w:t>
            </w:r>
          </w:p>
          <w:p w:rsidR="00A62AA5" w:rsidRPr="00A62AA5" w:rsidRDefault="00A62AA5" w:rsidP="00A62AA5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20"/>
                <w:szCs w:val="20"/>
              </w:rPr>
            </w:pPr>
            <w:r w:rsidRPr="00A62AA5">
              <w:rPr>
                <w:rFonts w:ascii="Consolas" w:hAnsi="Consolas" w:cs="Consolas"/>
                <w:sz w:val="20"/>
                <w:szCs w:val="20"/>
              </w:rPr>
              <w:t>;продемонстрировать умение выполнять операции с битами</w:t>
            </w:r>
          </w:p>
          <w:p w:rsidR="00A62AA5" w:rsidRPr="00A62AA5" w:rsidRDefault="00A62AA5" w:rsidP="00A62AA5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20"/>
                <w:szCs w:val="20"/>
              </w:rPr>
            </w:pPr>
            <w:r w:rsidRPr="00A62AA5">
              <w:rPr>
                <w:rFonts w:ascii="Consolas" w:hAnsi="Consolas" w:cs="Consolas"/>
                <w:sz w:val="20"/>
                <w:szCs w:val="20"/>
              </w:rPr>
              <w:t>;доработать программу на выполнение одного преобразования</w:t>
            </w:r>
          </w:p>
          <w:p w:rsidR="00A62AA5" w:rsidRPr="00A62AA5" w:rsidRDefault="00A62AA5" w:rsidP="00A62AA5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20"/>
                <w:szCs w:val="20"/>
              </w:rPr>
            </w:pPr>
            <w:r w:rsidRPr="00A62AA5">
              <w:rPr>
                <w:rFonts w:ascii="Consolas" w:hAnsi="Consolas" w:cs="Consolas"/>
                <w:sz w:val="20"/>
                <w:szCs w:val="20"/>
              </w:rPr>
              <w:t>;***********************************************</w:t>
            </w:r>
          </w:p>
          <w:p w:rsidR="00A62AA5" w:rsidRPr="00A62AA5" w:rsidRDefault="00A62AA5" w:rsidP="00A62AA5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20"/>
                <w:szCs w:val="20"/>
              </w:rPr>
            </w:pPr>
            <w:r w:rsidRPr="00A62AA5">
              <w:rPr>
                <w:rFonts w:ascii="Consolas" w:hAnsi="Consolas" w:cs="Consolas"/>
                <w:sz w:val="20"/>
                <w:szCs w:val="20"/>
              </w:rPr>
              <w:t>.include "m16def.inc"</w:t>
            </w:r>
          </w:p>
          <w:p w:rsidR="00A62AA5" w:rsidRPr="00A62AA5" w:rsidRDefault="00A62AA5" w:rsidP="00A62AA5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20"/>
                <w:szCs w:val="20"/>
              </w:rPr>
            </w:pPr>
            <w:r w:rsidRPr="00A62AA5">
              <w:rPr>
                <w:rFonts w:ascii="Consolas" w:hAnsi="Consolas" w:cs="Consolas"/>
                <w:sz w:val="20"/>
                <w:szCs w:val="20"/>
              </w:rPr>
              <w:t xml:space="preserve">; присоединение файла описаний; </w:t>
            </w:r>
          </w:p>
          <w:p w:rsidR="00A62AA5" w:rsidRPr="00A62AA5" w:rsidRDefault="00A62AA5" w:rsidP="00A62AA5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A62AA5">
              <w:rPr>
                <w:rFonts w:ascii="Consolas" w:hAnsi="Consolas" w:cs="Consolas"/>
                <w:sz w:val="20"/>
                <w:szCs w:val="20"/>
                <w:lang w:val="en-US"/>
              </w:rPr>
              <w:t>.list                   ;</w:t>
            </w:r>
            <w:r w:rsidRPr="00A62AA5">
              <w:rPr>
                <w:rFonts w:ascii="Consolas" w:hAnsi="Consolas" w:cs="Consolas"/>
                <w:sz w:val="20"/>
                <w:szCs w:val="20"/>
              </w:rPr>
              <w:t>включение</w:t>
            </w:r>
            <w:r w:rsidRPr="00A62AA5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</w:t>
            </w:r>
            <w:r w:rsidRPr="00A62AA5">
              <w:rPr>
                <w:rFonts w:ascii="Consolas" w:hAnsi="Consolas" w:cs="Consolas"/>
                <w:sz w:val="20"/>
                <w:szCs w:val="20"/>
              </w:rPr>
              <w:t>листинга</w:t>
            </w:r>
            <w:r w:rsidRPr="00A62AA5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                                                                     </w:t>
            </w:r>
          </w:p>
          <w:p w:rsidR="00A62AA5" w:rsidRPr="00A62AA5" w:rsidRDefault="00A62AA5" w:rsidP="00A62AA5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A62AA5">
              <w:rPr>
                <w:rFonts w:ascii="Consolas" w:hAnsi="Consolas" w:cs="Consolas"/>
                <w:sz w:val="20"/>
                <w:szCs w:val="20"/>
                <w:lang w:val="en-US"/>
              </w:rPr>
              <w:t>;*******************</w:t>
            </w:r>
          </w:p>
          <w:p w:rsidR="00A62AA5" w:rsidRPr="00A62AA5" w:rsidRDefault="00A62AA5" w:rsidP="00A62AA5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A62AA5">
              <w:rPr>
                <w:rFonts w:ascii="Consolas" w:hAnsi="Consolas" w:cs="Consolas"/>
                <w:sz w:val="20"/>
                <w:szCs w:val="20"/>
                <w:lang w:val="en-US"/>
              </w:rPr>
              <w:t>;*******************</w:t>
            </w:r>
          </w:p>
          <w:p w:rsidR="00A62AA5" w:rsidRPr="00A62AA5" w:rsidRDefault="00A62AA5" w:rsidP="00A62AA5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A62AA5">
              <w:rPr>
                <w:rFonts w:ascii="Consolas" w:hAnsi="Consolas" w:cs="Consolas"/>
                <w:sz w:val="20"/>
                <w:szCs w:val="20"/>
                <w:lang w:val="en-US"/>
              </w:rPr>
              <w:t>; Register Variables</w:t>
            </w:r>
          </w:p>
          <w:p w:rsidR="00A62AA5" w:rsidRPr="00A62AA5" w:rsidRDefault="00A62AA5" w:rsidP="00A62AA5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A62AA5">
              <w:rPr>
                <w:rFonts w:ascii="Consolas" w:hAnsi="Consolas" w:cs="Consolas"/>
                <w:sz w:val="20"/>
                <w:szCs w:val="20"/>
                <w:lang w:val="en-US"/>
              </w:rPr>
              <w:t>;*******************</w:t>
            </w:r>
          </w:p>
          <w:p w:rsidR="00A62AA5" w:rsidRPr="00A62AA5" w:rsidRDefault="00A62AA5" w:rsidP="00A62AA5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A62AA5">
              <w:rPr>
                <w:rFonts w:ascii="Consolas" w:hAnsi="Consolas" w:cs="Consolas"/>
                <w:sz w:val="20"/>
                <w:szCs w:val="20"/>
                <w:lang w:val="en-US"/>
              </w:rPr>
              <w:t>.def  temp_L     =R16</w:t>
            </w:r>
          </w:p>
          <w:p w:rsidR="00A62AA5" w:rsidRPr="00A62AA5" w:rsidRDefault="00A62AA5" w:rsidP="00A62AA5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A62AA5">
              <w:rPr>
                <w:rFonts w:ascii="Consolas" w:hAnsi="Consolas" w:cs="Consolas"/>
                <w:sz w:val="20"/>
                <w:szCs w:val="20"/>
                <w:lang w:val="en-US"/>
              </w:rPr>
              <w:t>.def  temp_H     =R17</w:t>
            </w:r>
          </w:p>
          <w:p w:rsidR="00A62AA5" w:rsidRPr="00A62AA5" w:rsidRDefault="00A62AA5" w:rsidP="00A62AA5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A62AA5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.def  Number     =R18 </w:t>
            </w:r>
          </w:p>
          <w:p w:rsidR="00A62AA5" w:rsidRPr="00A62AA5" w:rsidRDefault="00A62AA5" w:rsidP="00A62AA5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A62AA5">
              <w:rPr>
                <w:rFonts w:ascii="Consolas" w:hAnsi="Consolas" w:cs="Consolas"/>
                <w:sz w:val="20"/>
                <w:szCs w:val="20"/>
                <w:lang w:val="en-US"/>
              </w:rPr>
              <w:t>.def  Hundreds   =R19;</w:t>
            </w:r>
          </w:p>
          <w:p w:rsidR="00A62AA5" w:rsidRPr="00A62AA5" w:rsidRDefault="00A62AA5" w:rsidP="00A62AA5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A62AA5">
              <w:rPr>
                <w:rFonts w:ascii="Consolas" w:hAnsi="Consolas" w:cs="Consolas"/>
                <w:sz w:val="20"/>
                <w:szCs w:val="20"/>
                <w:lang w:val="en-US"/>
              </w:rPr>
              <w:t>.def  Tens       =R20</w:t>
            </w:r>
          </w:p>
          <w:p w:rsidR="00A62AA5" w:rsidRPr="00A62AA5" w:rsidRDefault="00A62AA5" w:rsidP="00A62AA5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A62AA5">
              <w:rPr>
                <w:rFonts w:ascii="Consolas" w:hAnsi="Consolas" w:cs="Consolas"/>
                <w:sz w:val="20"/>
                <w:szCs w:val="20"/>
                <w:lang w:val="en-US"/>
              </w:rPr>
              <w:t>.def  Ones       =R21</w:t>
            </w:r>
          </w:p>
          <w:p w:rsidR="00A62AA5" w:rsidRPr="00A62AA5" w:rsidRDefault="00A62AA5" w:rsidP="00A62AA5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A62AA5">
              <w:rPr>
                <w:rFonts w:ascii="Consolas" w:hAnsi="Consolas" w:cs="Consolas"/>
                <w:sz w:val="20"/>
                <w:szCs w:val="20"/>
                <w:lang w:val="en-US"/>
              </w:rPr>
              <w:t>.def  Disp_Numb  =R22</w:t>
            </w:r>
          </w:p>
          <w:p w:rsidR="00A62AA5" w:rsidRPr="00A62AA5" w:rsidRDefault="00A62AA5" w:rsidP="00A62AA5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A62AA5">
              <w:rPr>
                <w:rFonts w:ascii="Consolas" w:hAnsi="Consolas" w:cs="Consolas"/>
                <w:sz w:val="20"/>
                <w:szCs w:val="20"/>
                <w:lang w:val="en-US"/>
              </w:rPr>
              <w:t>.def  Disp_Count =R23</w:t>
            </w:r>
          </w:p>
          <w:p w:rsidR="00A62AA5" w:rsidRPr="00A62AA5" w:rsidRDefault="00A62AA5" w:rsidP="00A62AA5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A62AA5">
              <w:rPr>
                <w:rFonts w:ascii="Consolas" w:hAnsi="Consolas" w:cs="Consolas"/>
                <w:sz w:val="20"/>
                <w:szCs w:val="20"/>
                <w:lang w:val="en-US"/>
              </w:rPr>
              <w:t>.def  Time       =R24;</w:t>
            </w:r>
            <w:r w:rsidRPr="00A62AA5">
              <w:rPr>
                <w:rFonts w:ascii="Consolas" w:hAnsi="Consolas" w:cs="Consolas"/>
                <w:sz w:val="20"/>
                <w:szCs w:val="20"/>
              </w:rPr>
              <w:t>счетчик</w:t>
            </w:r>
            <w:r w:rsidRPr="00A62AA5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</w:t>
            </w:r>
            <w:r w:rsidRPr="00A62AA5">
              <w:rPr>
                <w:rFonts w:ascii="Consolas" w:hAnsi="Consolas" w:cs="Consolas"/>
                <w:sz w:val="20"/>
                <w:szCs w:val="20"/>
              </w:rPr>
              <w:t>переполн</w:t>
            </w:r>
            <w:r w:rsidRPr="00A62AA5">
              <w:rPr>
                <w:rFonts w:ascii="Consolas" w:hAnsi="Consolas" w:cs="Consolas"/>
                <w:sz w:val="20"/>
                <w:szCs w:val="20"/>
                <w:lang w:val="en-US"/>
              </w:rPr>
              <w:t>.</w:t>
            </w:r>
            <w:r w:rsidRPr="00A62AA5">
              <w:rPr>
                <w:rFonts w:ascii="Consolas" w:hAnsi="Consolas" w:cs="Consolas"/>
                <w:sz w:val="20"/>
                <w:szCs w:val="20"/>
              </w:rPr>
              <w:t>Т</w:t>
            </w:r>
            <w:r w:rsidRPr="00A62AA5">
              <w:rPr>
                <w:rFonts w:ascii="Consolas" w:hAnsi="Consolas" w:cs="Consolas"/>
                <w:sz w:val="20"/>
                <w:szCs w:val="20"/>
                <w:lang w:val="en-US"/>
              </w:rPr>
              <w:t>0(1024*255/8000000*Xotc=1cek(Xotc=30)</w:t>
            </w:r>
          </w:p>
          <w:p w:rsidR="00A62AA5" w:rsidRPr="00A62AA5" w:rsidRDefault="00A62AA5" w:rsidP="00A62AA5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A62AA5">
              <w:rPr>
                <w:rFonts w:ascii="Consolas" w:hAnsi="Consolas" w:cs="Consolas"/>
                <w:sz w:val="20"/>
                <w:szCs w:val="20"/>
                <w:lang w:val="en-US"/>
              </w:rPr>
              <w:t>.def  ADC_h      =R3</w:t>
            </w:r>
          </w:p>
          <w:p w:rsidR="00A62AA5" w:rsidRPr="00A62AA5" w:rsidRDefault="00A62AA5" w:rsidP="00A62AA5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A62AA5">
              <w:rPr>
                <w:rFonts w:ascii="Consolas" w:hAnsi="Consolas" w:cs="Consolas"/>
                <w:sz w:val="20"/>
                <w:szCs w:val="20"/>
                <w:lang w:val="en-US"/>
              </w:rPr>
              <w:t>.def  ADC_l      =R4</w:t>
            </w:r>
          </w:p>
          <w:p w:rsidR="00A62AA5" w:rsidRPr="00A62AA5" w:rsidRDefault="00A62AA5" w:rsidP="00A62AA5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A62AA5">
              <w:rPr>
                <w:rFonts w:ascii="Consolas" w:hAnsi="Consolas" w:cs="Consolas"/>
                <w:sz w:val="20"/>
                <w:szCs w:val="20"/>
                <w:lang w:val="en-US"/>
              </w:rPr>
              <w:t>.def  cou_ADC    =R25</w:t>
            </w:r>
          </w:p>
          <w:p w:rsidR="00A62AA5" w:rsidRPr="00A62AA5" w:rsidRDefault="00A62AA5" w:rsidP="00A62AA5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A62AA5">
              <w:rPr>
                <w:rFonts w:ascii="Consolas" w:hAnsi="Consolas" w:cs="Consolas"/>
                <w:sz w:val="20"/>
                <w:szCs w:val="20"/>
                <w:lang w:val="en-US"/>
              </w:rPr>
              <w:t>;-------------------</w:t>
            </w:r>
          </w:p>
          <w:p w:rsidR="00A62AA5" w:rsidRPr="00A62AA5" w:rsidRDefault="00A62AA5" w:rsidP="00A62AA5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A62AA5">
              <w:rPr>
                <w:rFonts w:ascii="Consolas" w:hAnsi="Consolas" w:cs="Consolas"/>
                <w:sz w:val="20"/>
                <w:szCs w:val="20"/>
                <w:lang w:val="en-US"/>
              </w:rPr>
              <w:t>.def  byte_fl    =R9</w:t>
            </w:r>
          </w:p>
          <w:p w:rsidR="00A62AA5" w:rsidRPr="00A62AA5" w:rsidRDefault="00A62AA5" w:rsidP="00A62AA5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20"/>
                <w:szCs w:val="20"/>
              </w:rPr>
            </w:pPr>
            <w:r w:rsidRPr="00A62AA5">
              <w:rPr>
                <w:rFonts w:ascii="Consolas" w:hAnsi="Consolas" w:cs="Consolas"/>
                <w:sz w:val="20"/>
                <w:szCs w:val="20"/>
              </w:rPr>
              <w:t>;-------------------</w:t>
            </w:r>
          </w:p>
          <w:p w:rsidR="00A62AA5" w:rsidRPr="00A62AA5" w:rsidRDefault="00A62AA5" w:rsidP="00A62AA5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20"/>
                <w:szCs w:val="20"/>
              </w:rPr>
            </w:pPr>
            <w:r w:rsidRPr="00A62AA5">
              <w:rPr>
                <w:rFonts w:ascii="Consolas" w:hAnsi="Consolas" w:cs="Consolas"/>
                <w:sz w:val="20"/>
                <w:szCs w:val="20"/>
              </w:rPr>
              <w:lastRenderedPageBreak/>
              <w:t>.equ  F_iz_kan    =0;флаг изменения канала:0 2-й канал.1 6-й канал</w:t>
            </w:r>
          </w:p>
          <w:p w:rsidR="00A62AA5" w:rsidRPr="00A62AA5" w:rsidRDefault="00A62AA5" w:rsidP="00A62AA5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20"/>
                <w:szCs w:val="20"/>
              </w:rPr>
            </w:pPr>
            <w:r w:rsidRPr="00A62AA5">
              <w:rPr>
                <w:rFonts w:ascii="Consolas" w:hAnsi="Consolas" w:cs="Consolas"/>
                <w:sz w:val="20"/>
                <w:szCs w:val="20"/>
              </w:rPr>
              <w:t>.equ  F_end_ADC   =1;флаг завершения (Val_N_ADC) преобразований АЦП</w:t>
            </w:r>
          </w:p>
          <w:p w:rsidR="00A62AA5" w:rsidRPr="00A62AA5" w:rsidRDefault="00A62AA5" w:rsidP="00A62AA5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20"/>
                <w:szCs w:val="20"/>
              </w:rPr>
            </w:pPr>
            <w:r w:rsidRPr="00A62AA5">
              <w:rPr>
                <w:rFonts w:ascii="Consolas" w:hAnsi="Consolas" w:cs="Consolas"/>
                <w:sz w:val="20"/>
                <w:szCs w:val="20"/>
              </w:rPr>
              <w:t>.equ  Disab_Key   =2;бит запрещения опроса кнопки "Выбор канала"</w:t>
            </w:r>
          </w:p>
          <w:p w:rsidR="00A62AA5" w:rsidRPr="00A62AA5" w:rsidRDefault="00A62AA5" w:rsidP="00A62AA5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A62AA5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;******************* </w:t>
            </w:r>
          </w:p>
          <w:p w:rsidR="00A62AA5" w:rsidRPr="00A62AA5" w:rsidRDefault="00A62AA5" w:rsidP="00A62AA5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A62AA5">
              <w:rPr>
                <w:rFonts w:ascii="Consolas" w:hAnsi="Consolas" w:cs="Consolas"/>
                <w:sz w:val="20"/>
                <w:szCs w:val="20"/>
                <w:lang w:val="en-US"/>
              </w:rPr>
              <w:t>; Constants</w:t>
            </w:r>
          </w:p>
          <w:p w:rsidR="00A62AA5" w:rsidRPr="00A62AA5" w:rsidRDefault="00A62AA5" w:rsidP="00A62AA5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A62AA5">
              <w:rPr>
                <w:rFonts w:ascii="Consolas" w:hAnsi="Consolas" w:cs="Consolas"/>
                <w:sz w:val="20"/>
                <w:szCs w:val="20"/>
                <w:lang w:val="en-US"/>
              </w:rPr>
              <w:t>;*******************</w:t>
            </w:r>
          </w:p>
          <w:p w:rsidR="00A62AA5" w:rsidRPr="00A62AA5" w:rsidRDefault="00A62AA5" w:rsidP="00A62AA5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A62AA5">
              <w:rPr>
                <w:rFonts w:ascii="Consolas" w:hAnsi="Consolas" w:cs="Consolas"/>
                <w:sz w:val="20"/>
                <w:szCs w:val="20"/>
                <w:lang w:val="en-US"/>
              </w:rPr>
              <w:t>.equ   Val_dispCount=50</w:t>
            </w:r>
          </w:p>
          <w:p w:rsidR="00A62AA5" w:rsidRPr="00A62AA5" w:rsidRDefault="00A62AA5" w:rsidP="00A62AA5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A62AA5">
              <w:rPr>
                <w:rFonts w:ascii="Consolas" w:hAnsi="Consolas" w:cs="Consolas"/>
                <w:sz w:val="20"/>
                <w:szCs w:val="20"/>
                <w:lang w:val="en-US"/>
              </w:rPr>
              <w:t>.equ   Val_N_ADC    =4;4;</w:t>
            </w:r>
            <w:r w:rsidRPr="00A62AA5">
              <w:rPr>
                <w:rFonts w:ascii="Consolas" w:hAnsi="Consolas" w:cs="Consolas"/>
                <w:sz w:val="20"/>
                <w:szCs w:val="20"/>
              </w:rPr>
              <w:t>колич</w:t>
            </w:r>
            <w:r w:rsidRPr="00A62AA5">
              <w:rPr>
                <w:rFonts w:ascii="Consolas" w:hAnsi="Consolas" w:cs="Consolas"/>
                <w:sz w:val="20"/>
                <w:szCs w:val="20"/>
                <w:lang w:val="en-US"/>
              </w:rPr>
              <w:t>-</w:t>
            </w:r>
            <w:r w:rsidRPr="00A62AA5">
              <w:rPr>
                <w:rFonts w:ascii="Consolas" w:hAnsi="Consolas" w:cs="Consolas"/>
                <w:sz w:val="20"/>
                <w:szCs w:val="20"/>
              </w:rPr>
              <w:t>во</w:t>
            </w:r>
            <w:r w:rsidRPr="00A62AA5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</w:t>
            </w:r>
            <w:r w:rsidRPr="00A62AA5">
              <w:rPr>
                <w:rFonts w:ascii="Consolas" w:hAnsi="Consolas" w:cs="Consolas"/>
                <w:sz w:val="20"/>
                <w:szCs w:val="20"/>
              </w:rPr>
              <w:t>преобразований</w:t>
            </w:r>
            <w:r w:rsidRPr="00A62AA5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</w:t>
            </w:r>
            <w:r w:rsidRPr="00A62AA5">
              <w:rPr>
                <w:rFonts w:ascii="Consolas" w:hAnsi="Consolas" w:cs="Consolas"/>
                <w:sz w:val="20"/>
                <w:szCs w:val="20"/>
              </w:rPr>
              <w:t>АЦП</w:t>
            </w:r>
            <w:r w:rsidRPr="00A62AA5">
              <w:rPr>
                <w:rFonts w:ascii="Consolas" w:hAnsi="Consolas" w:cs="Consolas"/>
                <w:sz w:val="20"/>
                <w:szCs w:val="20"/>
                <w:lang w:val="en-US"/>
              </w:rPr>
              <w:t>(1,2,4,8.16..)</w:t>
            </w:r>
          </w:p>
          <w:p w:rsidR="00A62AA5" w:rsidRPr="00A62AA5" w:rsidRDefault="00A62AA5" w:rsidP="00A62AA5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20"/>
                <w:szCs w:val="20"/>
              </w:rPr>
            </w:pPr>
            <w:r w:rsidRPr="00A62AA5">
              <w:rPr>
                <w:rFonts w:ascii="Consolas" w:hAnsi="Consolas" w:cs="Consolas"/>
                <w:sz w:val="20"/>
                <w:szCs w:val="20"/>
              </w:rPr>
              <w:t>.equ   VAL_time =30;30 переполнений соответствуют 1 сек</w:t>
            </w:r>
          </w:p>
          <w:p w:rsidR="00A62AA5" w:rsidRPr="00A62AA5" w:rsidRDefault="00A62AA5" w:rsidP="00A62AA5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A62AA5">
              <w:rPr>
                <w:rFonts w:ascii="Consolas" w:hAnsi="Consolas" w:cs="Consolas"/>
                <w:sz w:val="20"/>
                <w:szCs w:val="20"/>
                <w:lang w:val="en-US"/>
              </w:rPr>
              <w:t>;***************************************</w:t>
            </w:r>
          </w:p>
          <w:p w:rsidR="00A62AA5" w:rsidRPr="00A62AA5" w:rsidRDefault="00A62AA5" w:rsidP="00A62AA5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A62AA5">
              <w:rPr>
                <w:rFonts w:ascii="Consolas" w:hAnsi="Consolas" w:cs="Consolas"/>
                <w:sz w:val="20"/>
                <w:szCs w:val="20"/>
                <w:lang w:val="en-US"/>
              </w:rPr>
              <w:t>.cseg</w:t>
            </w:r>
          </w:p>
          <w:p w:rsidR="00A62AA5" w:rsidRPr="00A62AA5" w:rsidRDefault="00A62AA5" w:rsidP="00A62AA5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A62AA5">
              <w:rPr>
                <w:rFonts w:ascii="Consolas" w:hAnsi="Consolas" w:cs="Consolas"/>
                <w:sz w:val="20"/>
                <w:szCs w:val="20"/>
                <w:lang w:val="en-US"/>
              </w:rPr>
              <w:t>.org $0000</w:t>
            </w:r>
          </w:p>
          <w:p w:rsidR="00A62AA5" w:rsidRPr="00A62AA5" w:rsidRDefault="00A62AA5" w:rsidP="00A62AA5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A62AA5">
              <w:rPr>
                <w:rFonts w:ascii="Consolas" w:hAnsi="Consolas" w:cs="Consolas"/>
                <w:sz w:val="20"/>
                <w:szCs w:val="20"/>
                <w:lang w:val="en-US"/>
              </w:rPr>
              <w:t>rjmp Init</w:t>
            </w:r>
          </w:p>
          <w:p w:rsidR="00A62AA5" w:rsidRPr="00A62AA5" w:rsidRDefault="00A62AA5" w:rsidP="00A62AA5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A62AA5">
              <w:rPr>
                <w:rFonts w:ascii="Consolas" w:hAnsi="Consolas" w:cs="Consolas"/>
                <w:sz w:val="20"/>
                <w:szCs w:val="20"/>
                <w:lang w:val="en-US"/>
              </w:rPr>
              <w:t>;****************</w:t>
            </w:r>
          </w:p>
          <w:p w:rsidR="00A62AA5" w:rsidRPr="00A62AA5" w:rsidRDefault="00A62AA5" w:rsidP="00A62AA5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A62AA5">
              <w:rPr>
                <w:rFonts w:ascii="Consolas" w:hAnsi="Consolas" w:cs="Consolas"/>
                <w:sz w:val="20"/>
                <w:szCs w:val="20"/>
                <w:lang w:val="en-US"/>
              </w:rPr>
              <w:t>;****************</w:t>
            </w:r>
          </w:p>
          <w:p w:rsidR="00A62AA5" w:rsidRPr="00A62AA5" w:rsidRDefault="00A62AA5" w:rsidP="00A62AA5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A62AA5">
              <w:rPr>
                <w:rFonts w:ascii="Consolas" w:hAnsi="Consolas" w:cs="Consolas"/>
                <w:sz w:val="20"/>
                <w:szCs w:val="20"/>
                <w:lang w:val="en-US"/>
              </w:rPr>
              <w:t>.org  INT0addr;=$002</w:t>
            </w:r>
            <w:r w:rsidRPr="00A62AA5">
              <w:rPr>
                <w:rFonts w:ascii="Consolas" w:hAnsi="Consolas" w:cs="Consolas"/>
                <w:sz w:val="20"/>
                <w:szCs w:val="20"/>
                <w:lang w:val="en-US"/>
              </w:rPr>
              <w:tab/>
              <w:t>;External Interrupt0 Vector Address</w:t>
            </w:r>
          </w:p>
          <w:p w:rsidR="00A62AA5" w:rsidRPr="00A62AA5" w:rsidRDefault="00A62AA5" w:rsidP="00A62AA5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A62AA5">
              <w:rPr>
                <w:rFonts w:ascii="Consolas" w:hAnsi="Consolas" w:cs="Consolas"/>
                <w:sz w:val="20"/>
                <w:szCs w:val="20"/>
                <w:lang w:val="en-US"/>
              </w:rPr>
              <w:t>reti;</w:t>
            </w:r>
          </w:p>
          <w:p w:rsidR="00A62AA5" w:rsidRPr="00A62AA5" w:rsidRDefault="00A62AA5" w:rsidP="00A62AA5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A62AA5">
              <w:rPr>
                <w:rFonts w:ascii="Consolas" w:hAnsi="Consolas" w:cs="Consolas"/>
                <w:sz w:val="20"/>
                <w:szCs w:val="20"/>
                <w:lang w:val="en-US"/>
              </w:rPr>
              <w:t>;----------------</w:t>
            </w:r>
          </w:p>
          <w:p w:rsidR="00A62AA5" w:rsidRPr="00A62AA5" w:rsidRDefault="00A62AA5" w:rsidP="00A62AA5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A62AA5">
              <w:rPr>
                <w:rFonts w:ascii="Consolas" w:hAnsi="Consolas" w:cs="Consolas"/>
                <w:sz w:val="20"/>
                <w:szCs w:val="20"/>
                <w:lang w:val="en-US"/>
              </w:rPr>
              <w:t>.org  INT1addr;=$004</w:t>
            </w:r>
            <w:r w:rsidRPr="00A62AA5">
              <w:rPr>
                <w:rFonts w:ascii="Consolas" w:hAnsi="Consolas" w:cs="Consolas"/>
                <w:sz w:val="20"/>
                <w:szCs w:val="20"/>
                <w:lang w:val="en-US"/>
              </w:rPr>
              <w:tab/>
              <w:t>;External Interrupt1 Vector Address</w:t>
            </w:r>
          </w:p>
          <w:p w:rsidR="00A62AA5" w:rsidRPr="00A62AA5" w:rsidRDefault="00A62AA5" w:rsidP="00A62AA5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A62AA5">
              <w:rPr>
                <w:rFonts w:ascii="Consolas" w:hAnsi="Consolas" w:cs="Consolas"/>
                <w:sz w:val="20"/>
                <w:szCs w:val="20"/>
                <w:lang w:val="en-US"/>
              </w:rPr>
              <w:t>reti</w:t>
            </w:r>
          </w:p>
          <w:p w:rsidR="00A62AA5" w:rsidRPr="00A62AA5" w:rsidRDefault="00A62AA5" w:rsidP="00A62AA5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A62AA5">
              <w:rPr>
                <w:rFonts w:ascii="Consolas" w:hAnsi="Consolas" w:cs="Consolas"/>
                <w:sz w:val="20"/>
                <w:szCs w:val="20"/>
                <w:lang w:val="en-US"/>
              </w:rPr>
              <w:t>.org  OC2addr; =$006</w:t>
            </w:r>
            <w:r w:rsidRPr="00A62AA5">
              <w:rPr>
                <w:rFonts w:ascii="Consolas" w:hAnsi="Consolas" w:cs="Consolas"/>
                <w:sz w:val="20"/>
                <w:szCs w:val="20"/>
                <w:lang w:val="en-US"/>
              </w:rPr>
              <w:tab/>
              <w:t>;Output Compare2 Interrupt Vector Address</w:t>
            </w:r>
          </w:p>
          <w:p w:rsidR="00A62AA5" w:rsidRPr="00A62AA5" w:rsidRDefault="00A62AA5" w:rsidP="00A62AA5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A62AA5">
              <w:rPr>
                <w:rFonts w:ascii="Consolas" w:hAnsi="Consolas" w:cs="Consolas"/>
                <w:sz w:val="20"/>
                <w:szCs w:val="20"/>
                <w:lang w:val="en-US"/>
              </w:rPr>
              <w:t>reti</w:t>
            </w:r>
          </w:p>
          <w:p w:rsidR="00A62AA5" w:rsidRPr="00A62AA5" w:rsidRDefault="00A62AA5" w:rsidP="00A62AA5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A62AA5">
              <w:rPr>
                <w:rFonts w:ascii="Consolas" w:hAnsi="Consolas" w:cs="Consolas"/>
                <w:sz w:val="20"/>
                <w:szCs w:val="20"/>
                <w:lang w:val="en-US"/>
              </w:rPr>
              <w:t>.org  OVF2addr;=$008</w:t>
            </w:r>
            <w:r w:rsidRPr="00A62AA5">
              <w:rPr>
                <w:rFonts w:ascii="Consolas" w:hAnsi="Consolas" w:cs="Consolas"/>
                <w:sz w:val="20"/>
                <w:szCs w:val="20"/>
                <w:lang w:val="en-US"/>
              </w:rPr>
              <w:tab/>
              <w:t>;Overflow2 Interrupt Vector Address</w:t>
            </w:r>
          </w:p>
          <w:p w:rsidR="00A62AA5" w:rsidRPr="00A62AA5" w:rsidRDefault="00A62AA5" w:rsidP="00A62AA5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A62AA5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reti </w:t>
            </w:r>
          </w:p>
          <w:p w:rsidR="00A62AA5" w:rsidRPr="00A62AA5" w:rsidRDefault="00A62AA5" w:rsidP="00A62AA5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A62AA5">
              <w:rPr>
                <w:rFonts w:ascii="Consolas" w:hAnsi="Consolas" w:cs="Consolas"/>
                <w:sz w:val="20"/>
                <w:szCs w:val="20"/>
                <w:lang w:val="en-US"/>
              </w:rPr>
              <w:t>.org  ICP1addr;=$00A</w:t>
            </w:r>
            <w:r w:rsidRPr="00A62AA5">
              <w:rPr>
                <w:rFonts w:ascii="Consolas" w:hAnsi="Consolas" w:cs="Consolas"/>
                <w:sz w:val="20"/>
                <w:szCs w:val="20"/>
                <w:lang w:val="en-US"/>
              </w:rPr>
              <w:tab/>
              <w:t>;Input Capture1 Interrupt Vector Address</w:t>
            </w:r>
          </w:p>
          <w:p w:rsidR="00A62AA5" w:rsidRPr="00A62AA5" w:rsidRDefault="00A62AA5" w:rsidP="00A62AA5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A62AA5">
              <w:rPr>
                <w:rFonts w:ascii="Consolas" w:hAnsi="Consolas" w:cs="Consolas"/>
                <w:sz w:val="20"/>
                <w:szCs w:val="20"/>
                <w:lang w:val="en-US"/>
              </w:rPr>
              <w:t>reti</w:t>
            </w:r>
          </w:p>
          <w:p w:rsidR="00A62AA5" w:rsidRPr="00A62AA5" w:rsidRDefault="00A62AA5" w:rsidP="00A62AA5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A62AA5">
              <w:rPr>
                <w:rFonts w:ascii="Consolas" w:hAnsi="Consolas" w:cs="Consolas"/>
                <w:sz w:val="20"/>
                <w:szCs w:val="20"/>
                <w:lang w:val="en-US"/>
              </w:rPr>
              <w:t>.org  OC1Aaddr;=$00C</w:t>
            </w:r>
            <w:r w:rsidRPr="00A62AA5">
              <w:rPr>
                <w:rFonts w:ascii="Consolas" w:hAnsi="Consolas" w:cs="Consolas"/>
                <w:sz w:val="20"/>
                <w:szCs w:val="20"/>
                <w:lang w:val="en-US"/>
              </w:rPr>
              <w:tab/>
              <w:t>;Output Compare1A Interrupt Vector Address</w:t>
            </w:r>
          </w:p>
          <w:p w:rsidR="00A62AA5" w:rsidRPr="00A62AA5" w:rsidRDefault="00A62AA5" w:rsidP="00A62AA5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A62AA5">
              <w:rPr>
                <w:rFonts w:ascii="Consolas" w:hAnsi="Consolas" w:cs="Consolas"/>
                <w:sz w:val="20"/>
                <w:szCs w:val="20"/>
                <w:lang w:val="en-US"/>
              </w:rPr>
              <w:t>reti</w:t>
            </w:r>
          </w:p>
          <w:p w:rsidR="00A62AA5" w:rsidRPr="00A62AA5" w:rsidRDefault="00A62AA5" w:rsidP="00A62AA5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A62AA5">
              <w:rPr>
                <w:rFonts w:ascii="Consolas" w:hAnsi="Consolas" w:cs="Consolas"/>
                <w:sz w:val="20"/>
                <w:szCs w:val="20"/>
                <w:lang w:val="en-US"/>
              </w:rPr>
              <w:t>.org  OC1Baddr;=$00E</w:t>
            </w:r>
            <w:r w:rsidRPr="00A62AA5">
              <w:rPr>
                <w:rFonts w:ascii="Consolas" w:hAnsi="Consolas" w:cs="Consolas"/>
                <w:sz w:val="20"/>
                <w:szCs w:val="20"/>
                <w:lang w:val="en-US"/>
              </w:rPr>
              <w:tab/>
              <w:t>;Output Compare1B Interrupt Vector Address</w:t>
            </w:r>
          </w:p>
          <w:p w:rsidR="00A62AA5" w:rsidRPr="00A62AA5" w:rsidRDefault="00A62AA5" w:rsidP="00A62AA5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A62AA5">
              <w:rPr>
                <w:rFonts w:ascii="Consolas" w:hAnsi="Consolas" w:cs="Consolas"/>
                <w:sz w:val="20"/>
                <w:szCs w:val="20"/>
                <w:lang w:val="en-US"/>
              </w:rPr>
              <w:t>reti</w:t>
            </w:r>
          </w:p>
          <w:p w:rsidR="00A62AA5" w:rsidRPr="00A62AA5" w:rsidRDefault="00A62AA5" w:rsidP="00A62AA5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A62AA5">
              <w:rPr>
                <w:rFonts w:ascii="Consolas" w:hAnsi="Consolas" w:cs="Consolas"/>
                <w:sz w:val="20"/>
                <w:szCs w:val="20"/>
                <w:lang w:val="en-US"/>
              </w:rPr>
              <w:t>.org  OVF1addr;=$010</w:t>
            </w:r>
            <w:r w:rsidRPr="00A62AA5">
              <w:rPr>
                <w:rFonts w:ascii="Consolas" w:hAnsi="Consolas" w:cs="Consolas"/>
                <w:sz w:val="20"/>
                <w:szCs w:val="20"/>
                <w:lang w:val="en-US"/>
              </w:rPr>
              <w:tab/>
              <w:t>;Overflow1 Interrupt Vector Address</w:t>
            </w:r>
          </w:p>
          <w:p w:rsidR="00A62AA5" w:rsidRPr="00A62AA5" w:rsidRDefault="00A62AA5" w:rsidP="00A62AA5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A62AA5">
              <w:rPr>
                <w:rFonts w:ascii="Consolas" w:hAnsi="Consolas" w:cs="Consolas"/>
                <w:sz w:val="20"/>
                <w:szCs w:val="20"/>
                <w:lang w:val="en-US"/>
              </w:rPr>
              <w:t>reti</w:t>
            </w:r>
          </w:p>
          <w:p w:rsidR="00A62AA5" w:rsidRPr="00A62AA5" w:rsidRDefault="00A62AA5" w:rsidP="00A62AA5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A62AA5">
              <w:rPr>
                <w:rFonts w:ascii="Consolas" w:hAnsi="Consolas" w:cs="Consolas"/>
                <w:sz w:val="20"/>
                <w:szCs w:val="20"/>
                <w:lang w:val="en-US"/>
              </w:rPr>
              <w:t>.org  OVF0addr;=$012</w:t>
            </w:r>
            <w:r w:rsidRPr="00A62AA5">
              <w:rPr>
                <w:rFonts w:ascii="Consolas" w:hAnsi="Consolas" w:cs="Consolas"/>
                <w:sz w:val="20"/>
                <w:szCs w:val="20"/>
                <w:lang w:val="en-US"/>
              </w:rPr>
              <w:tab/>
              <w:t>;Overflow0 Interrupt Vector Address</w:t>
            </w:r>
          </w:p>
          <w:p w:rsidR="00A62AA5" w:rsidRPr="00A62AA5" w:rsidRDefault="00A62AA5" w:rsidP="00A62AA5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A62AA5">
              <w:rPr>
                <w:rFonts w:ascii="Consolas" w:hAnsi="Consolas" w:cs="Consolas"/>
                <w:sz w:val="20"/>
                <w:szCs w:val="20"/>
                <w:lang w:val="en-US"/>
              </w:rPr>
              <w:t>rjmp  time_d_k ;</w:t>
            </w:r>
          </w:p>
          <w:p w:rsidR="00A62AA5" w:rsidRPr="00A62AA5" w:rsidRDefault="00A62AA5" w:rsidP="00A62AA5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A62AA5">
              <w:rPr>
                <w:rFonts w:ascii="Consolas" w:hAnsi="Consolas" w:cs="Consolas"/>
                <w:sz w:val="20"/>
                <w:szCs w:val="20"/>
                <w:lang w:val="en-US"/>
              </w:rPr>
              <w:t>.org  SPIaddr; =$014</w:t>
            </w:r>
            <w:r w:rsidRPr="00A62AA5">
              <w:rPr>
                <w:rFonts w:ascii="Consolas" w:hAnsi="Consolas" w:cs="Consolas"/>
                <w:sz w:val="20"/>
                <w:szCs w:val="20"/>
                <w:lang w:val="en-US"/>
              </w:rPr>
              <w:tab/>
              <w:t>;SPI Interrupt Vector Address</w:t>
            </w:r>
          </w:p>
          <w:p w:rsidR="00A62AA5" w:rsidRPr="00A62AA5" w:rsidRDefault="00A62AA5" w:rsidP="00A62AA5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A62AA5">
              <w:rPr>
                <w:rFonts w:ascii="Consolas" w:hAnsi="Consolas" w:cs="Consolas"/>
                <w:sz w:val="20"/>
                <w:szCs w:val="20"/>
                <w:lang w:val="en-US"/>
              </w:rPr>
              <w:t>reti</w:t>
            </w:r>
          </w:p>
          <w:p w:rsidR="00A62AA5" w:rsidRPr="00A62AA5" w:rsidRDefault="00A62AA5" w:rsidP="00A62AA5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A62AA5">
              <w:rPr>
                <w:rFonts w:ascii="Consolas" w:hAnsi="Consolas" w:cs="Consolas"/>
                <w:sz w:val="20"/>
                <w:szCs w:val="20"/>
                <w:lang w:val="en-US"/>
              </w:rPr>
              <w:t>.org  URXCaddr;=$016</w:t>
            </w:r>
            <w:r w:rsidRPr="00A62AA5">
              <w:rPr>
                <w:rFonts w:ascii="Consolas" w:hAnsi="Consolas" w:cs="Consolas"/>
                <w:sz w:val="20"/>
                <w:szCs w:val="20"/>
                <w:lang w:val="en-US"/>
              </w:rPr>
              <w:tab/>
              <w:t>;UART Receive Complete Interrupt Vector Address</w:t>
            </w:r>
          </w:p>
          <w:p w:rsidR="00A62AA5" w:rsidRPr="00A62AA5" w:rsidRDefault="00A62AA5" w:rsidP="00A62AA5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A62AA5">
              <w:rPr>
                <w:rFonts w:ascii="Consolas" w:hAnsi="Consolas" w:cs="Consolas"/>
                <w:sz w:val="20"/>
                <w:szCs w:val="20"/>
                <w:lang w:val="en-US"/>
              </w:rPr>
              <w:t>reti</w:t>
            </w:r>
          </w:p>
          <w:p w:rsidR="00A62AA5" w:rsidRPr="00A62AA5" w:rsidRDefault="00A62AA5" w:rsidP="00A62AA5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A62AA5">
              <w:rPr>
                <w:rFonts w:ascii="Consolas" w:hAnsi="Consolas" w:cs="Consolas"/>
                <w:sz w:val="20"/>
                <w:szCs w:val="20"/>
                <w:lang w:val="en-US"/>
              </w:rPr>
              <w:t>.org  UDREaddr;=$018</w:t>
            </w:r>
            <w:r w:rsidRPr="00A62AA5">
              <w:rPr>
                <w:rFonts w:ascii="Consolas" w:hAnsi="Consolas" w:cs="Consolas"/>
                <w:sz w:val="20"/>
                <w:szCs w:val="20"/>
                <w:lang w:val="en-US"/>
              </w:rPr>
              <w:tab/>
              <w:t>;UART Data Register Empty Interrupt Vector Address</w:t>
            </w:r>
          </w:p>
          <w:p w:rsidR="00A62AA5" w:rsidRPr="00A62AA5" w:rsidRDefault="00A62AA5" w:rsidP="00A62AA5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A62AA5">
              <w:rPr>
                <w:rFonts w:ascii="Consolas" w:hAnsi="Consolas" w:cs="Consolas"/>
                <w:sz w:val="20"/>
                <w:szCs w:val="20"/>
                <w:lang w:val="en-US"/>
              </w:rPr>
              <w:t>reti</w:t>
            </w:r>
          </w:p>
          <w:p w:rsidR="00A62AA5" w:rsidRPr="00A62AA5" w:rsidRDefault="00A62AA5" w:rsidP="00A62AA5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A62AA5">
              <w:rPr>
                <w:rFonts w:ascii="Consolas" w:hAnsi="Consolas" w:cs="Consolas"/>
                <w:sz w:val="20"/>
                <w:szCs w:val="20"/>
                <w:lang w:val="en-US"/>
              </w:rPr>
              <w:t>.org UTXCaddr; =$01A</w:t>
            </w:r>
            <w:r w:rsidRPr="00A62AA5">
              <w:rPr>
                <w:rFonts w:ascii="Consolas" w:hAnsi="Consolas" w:cs="Consolas"/>
                <w:sz w:val="20"/>
                <w:szCs w:val="20"/>
                <w:lang w:val="en-US"/>
              </w:rPr>
              <w:tab/>
              <w:t>;UART Transmit Complete Interrupt Vector Address</w:t>
            </w:r>
          </w:p>
          <w:p w:rsidR="00A62AA5" w:rsidRPr="00A62AA5" w:rsidRDefault="00A62AA5" w:rsidP="00A62AA5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A62AA5">
              <w:rPr>
                <w:rFonts w:ascii="Consolas" w:hAnsi="Consolas" w:cs="Consolas"/>
                <w:sz w:val="20"/>
                <w:szCs w:val="20"/>
                <w:lang w:val="en-US"/>
              </w:rPr>
              <w:t>reti</w:t>
            </w:r>
          </w:p>
          <w:p w:rsidR="00A62AA5" w:rsidRPr="00A62AA5" w:rsidRDefault="00A62AA5" w:rsidP="00A62AA5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A62AA5">
              <w:rPr>
                <w:rFonts w:ascii="Consolas" w:hAnsi="Consolas" w:cs="Consolas"/>
                <w:sz w:val="20"/>
                <w:szCs w:val="20"/>
                <w:lang w:val="en-US"/>
              </w:rPr>
              <w:t>.org ADCCaddr; =$01C</w:t>
            </w:r>
            <w:r w:rsidRPr="00A62AA5">
              <w:rPr>
                <w:rFonts w:ascii="Consolas" w:hAnsi="Consolas" w:cs="Consolas"/>
                <w:sz w:val="20"/>
                <w:szCs w:val="20"/>
                <w:lang w:val="en-US"/>
              </w:rPr>
              <w:tab/>
              <w:t>;ADC Interrupt Vector Address</w:t>
            </w:r>
          </w:p>
          <w:p w:rsidR="00A62AA5" w:rsidRPr="00A62AA5" w:rsidRDefault="00A62AA5" w:rsidP="00A62AA5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A62AA5">
              <w:rPr>
                <w:rFonts w:ascii="Consolas" w:hAnsi="Consolas" w:cs="Consolas"/>
                <w:sz w:val="20"/>
                <w:szCs w:val="20"/>
                <w:lang w:val="en-US"/>
              </w:rPr>
              <w:t>rjmp  IN_ADC</w:t>
            </w:r>
          </w:p>
          <w:p w:rsidR="00A62AA5" w:rsidRPr="00A62AA5" w:rsidRDefault="00A62AA5" w:rsidP="00A62AA5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A62AA5">
              <w:rPr>
                <w:rFonts w:ascii="Consolas" w:hAnsi="Consolas" w:cs="Consolas"/>
                <w:sz w:val="20"/>
                <w:szCs w:val="20"/>
                <w:lang w:val="en-US"/>
              </w:rPr>
              <w:t>.org ERDYaddr; =$01E</w:t>
            </w:r>
            <w:r w:rsidRPr="00A62AA5">
              <w:rPr>
                <w:rFonts w:ascii="Consolas" w:hAnsi="Consolas" w:cs="Consolas"/>
                <w:sz w:val="20"/>
                <w:szCs w:val="20"/>
                <w:lang w:val="en-US"/>
              </w:rPr>
              <w:tab/>
              <w:t>;EEPROM Interrupt Vector Address</w:t>
            </w:r>
          </w:p>
          <w:p w:rsidR="00A62AA5" w:rsidRPr="00A62AA5" w:rsidRDefault="00A62AA5" w:rsidP="00A62AA5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A62AA5">
              <w:rPr>
                <w:rFonts w:ascii="Consolas" w:hAnsi="Consolas" w:cs="Consolas"/>
                <w:sz w:val="20"/>
                <w:szCs w:val="20"/>
                <w:lang w:val="en-US"/>
              </w:rPr>
              <w:t>reti</w:t>
            </w:r>
          </w:p>
          <w:p w:rsidR="00A62AA5" w:rsidRPr="00A62AA5" w:rsidRDefault="00A62AA5" w:rsidP="00A62AA5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A62AA5">
              <w:rPr>
                <w:rFonts w:ascii="Consolas" w:hAnsi="Consolas" w:cs="Consolas"/>
                <w:sz w:val="20"/>
                <w:szCs w:val="20"/>
                <w:lang w:val="en-US"/>
              </w:rPr>
              <w:t>.org ACIaddr;  =$020</w:t>
            </w:r>
            <w:r w:rsidRPr="00A62AA5">
              <w:rPr>
                <w:rFonts w:ascii="Consolas" w:hAnsi="Consolas" w:cs="Consolas"/>
                <w:sz w:val="20"/>
                <w:szCs w:val="20"/>
                <w:lang w:val="en-US"/>
              </w:rPr>
              <w:tab/>
              <w:t>;Analog Comparator Interrupt Vector Address</w:t>
            </w:r>
          </w:p>
          <w:p w:rsidR="00A62AA5" w:rsidRPr="00A62AA5" w:rsidRDefault="00A62AA5" w:rsidP="00A62AA5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A62AA5">
              <w:rPr>
                <w:rFonts w:ascii="Consolas" w:hAnsi="Consolas" w:cs="Consolas"/>
                <w:sz w:val="20"/>
                <w:szCs w:val="20"/>
                <w:lang w:val="en-US"/>
              </w:rPr>
              <w:t>reti</w:t>
            </w:r>
          </w:p>
          <w:p w:rsidR="00A62AA5" w:rsidRPr="00A62AA5" w:rsidRDefault="00A62AA5" w:rsidP="00A62AA5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A62AA5">
              <w:rPr>
                <w:rFonts w:ascii="Consolas" w:hAnsi="Consolas" w:cs="Consolas"/>
                <w:sz w:val="20"/>
                <w:szCs w:val="20"/>
                <w:lang w:val="en-US"/>
              </w:rPr>
              <w:t>.org TWIaddr;  =$022    ;Irq. vector address for Two-Wire Interface</w:t>
            </w:r>
          </w:p>
          <w:p w:rsidR="00A62AA5" w:rsidRPr="00A62AA5" w:rsidRDefault="00A62AA5" w:rsidP="00A62AA5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A62AA5">
              <w:rPr>
                <w:rFonts w:ascii="Consolas" w:hAnsi="Consolas" w:cs="Consolas"/>
                <w:sz w:val="20"/>
                <w:szCs w:val="20"/>
                <w:lang w:val="en-US"/>
              </w:rPr>
              <w:t>reti</w:t>
            </w:r>
          </w:p>
          <w:p w:rsidR="00A62AA5" w:rsidRPr="00A62AA5" w:rsidRDefault="00A62AA5" w:rsidP="00A62AA5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A62AA5">
              <w:rPr>
                <w:rFonts w:ascii="Consolas" w:hAnsi="Consolas" w:cs="Consolas"/>
                <w:sz w:val="20"/>
                <w:szCs w:val="20"/>
                <w:lang w:val="en-US"/>
              </w:rPr>
              <w:t>.org INT2addr; =$024    ;External Interrupt2 Vector Address</w:t>
            </w:r>
          </w:p>
          <w:p w:rsidR="00A62AA5" w:rsidRPr="00A62AA5" w:rsidRDefault="00A62AA5" w:rsidP="00A62AA5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A62AA5">
              <w:rPr>
                <w:rFonts w:ascii="Consolas" w:hAnsi="Consolas" w:cs="Consolas"/>
                <w:sz w:val="20"/>
                <w:szCs w:val="20"/>
                <w:lang w:val="en-US"/>
              </w:rPr>
              <w:t>reti</w:t>
            </w:r>
          </w:p>
          <w:p w:rsidR="00A62AA5" w:rsidRPr="00A62AA5" w:rsidRDefault="00A62AA5" w:rsidP="00A62AA5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A62AA5">
              <w:rPr>
                <w:rFonts w:ascii="Consolas" w:hAnsi="Consolas" w:cs="Consolas"/>
                <w:sz w:val="20"/>
                <w:szCs w:val="20"/>
                <w:lang w:val="en-US"/>
              </w:rPr>
              <w:t>.org OC0addr;  =$026    ;Output Compare0 Interrupt Vector Address</w:t>
            </w:r>
          </w:p>
          <w:p w:rsidR="00A62AA5" w:rsidRPr="00A62AA5" w:rsidRDefault="00A62AA5" w:rsidP="00A62AA5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A62AA5">
              <w:rPr>
                <w:rFonts w:ascii="Consolas" w:hAnsi="Consolas" w:cs="Consolas"/>
                <w:sz w:val="20"/>
                <w:szCs w:val="20"/>
                <w:lang w:val="en-US"/>
              </w:rPr>
              <w:t>reti</w:t>
            </w:r>
          </w:p>
          <w:p w:rsidR="00A62AA5" w:rsidRPr="00A62AA5" w:rsidRDefault="00A62AA5" w:rsidP="00A62AA5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A62AA5">
              <w:rPr>
                <w:rFonts w:ascii="Consolas" w:hAnsi="Consolas" w:cs="Consolas"/>
                <w:sz w:val="20"/>
                <w:szCs w:val="20"/>
                <w:lang w:val="en-US"/>
              </w:rPr>
              <w:t>.org SPMRaddr; =$028    ;Store Program Memory Ready Interrupt Vector Address</w:t>
            </w:r>
          </w:p>
          <w:p w:rsidR="00A62AA5" w:rsidRPr="00A62AA5" w:rsidRDefault="00A62AA5" w:rsidP="00A62AA5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A62AA5">
              <w:rPr>
                <w:rFonts w:ascii="Consolas" w:hAnsi="Consolas" w:cs="Consolas"/>
                <w:sz w:val="20"/>
                <w:szCs w:val="20"/>
                <w:lang w:val="en-US"/>
              </w:rPr>
              <w:t>reti</w:t>
            </w:r>
          </w:p>
          <w:p w:rsidR="00A62AA5" w:rsidRPr="00A62AA5" w:rsidRDefault="00A62AA5" w:rsidP="00A62AA5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A62AA5">
              <w:rPr>
                <w:rFonts w:ascii="Consolas" w:hAnsi="Consolas" w:cs="Consolas"/>
                <w:sz w:val="20"/>
                <w:szCs w:val="20"/>
                <w:lang w:val="en-US"/>
              </w:rPr>
              <w:t>;***********************************</w:t>
            </w:r>
          </w:p>
          <w:p w:rsidR="00A62AA5" w:rsidRPr="00A62AA5" w:rsidRDefault="00A62AA5" w:rsidP="00A62AA5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A62AA5">
              <w:rPr>
                <w:rFonts w:ascii="Consolas" w:hAnsi="Consolas" w:cs="Consolas"/>
                <w:sz w:val="20"/>
                <w:szCs w:val="20"/>
                <w:lang w:val="en-US"/>
              </w:rPr>
              <w:t>;***********************************</w:t>
            </w:r>
          </w:p>
          <w:p w:rsidR="00A62AA5" w:rsidRPr="00A62AA5" w:rsidRDefault="00A62AA5" w:rsidP="00A62AA5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A62AA5">
              <w:rPr>
                <w:rFonts w:ascii="Consolas" w:hAnsi="Consolas" w:cs="Consolas"/>
                <w:sz w:val="20"/>
                <w:szCs w:val="20"/>
                <w:lang w:val="en-US"/>
              </w:rPr>
              <w:t>Init:</w:t>
            </w:r>
          </w:p>
          <w:p w:rsidR="00A62AA5" w:rsidRPr="00A62AA5" w:rsidRDefault="00A62AA5" w:rsidP="00A62AA5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A62AA5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      ldi   temp_L,LOW(RAMEND);</w:t>
            </w:r>
            <w:r w:rsidRPr="00A62AA5">
              <w:rPr>
                <w:rFonts w:ascii="Consolas" w:hAnsi="Consolas" w:cs="Consolas"/>
                <w:sz w:val="20"/>
                <w:szCs w:val="20"/>
              </w:rPr>
              <w:t>выбор</w:t>
            </w:r>
            <w:r w:rsidRPr="00A62AA5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</w:t>
            </w:r>
            <w:r w:rsidRPr="00A62AA5">
              <w:rPr>
                <w:rFonts w:ascii="Consolas" w:hAnsi="Consolas" w:cs="Consolas"/>
                <w:sz w:val="20"/>
                <w:szCs w:val="20"/>
              </w:rPr>
              <w:t>вершины</w:t>
            </w:r>
            <w:r w:rsidRPr="00A62AA5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</w:t>
            </w:r>
            <w:r w:rsidRPr="00A62AA5">
              <w:rPr>
                <w:rFonts w:ascii="Consolas" w:hAnsi="Consolas" w:cs="Consolas"/>
                <w:sz w:val="20"/>
                <w:szCs w:val="20"/>
              </w:rPr>
              <w:t>стека</w:t>
            </w:r>
          </w:p>
          <w:p w:rsidR="00A62AA5" w:rsidRPr="00A62AA5" w:rsidRDefault="00A62AA5" w:rsidP="00A62AA5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20"/>
                <w:szCs w:val="20"/>
              </w:rPr>
            </w:pPr>
            <w:r w:rsidRPr="00A62AA5">
              <w:rPr>
                <w:rFonts w:ascii="Consolas" w:hAnsi="Consolas" w:cs="Consolas"/>
                <w:sz w:val="20"/>
                <w:szCs w:val="20"/>
                <w:lang w:val="en-US"/>
              </w:rPr>
              <w:tab/>
              <w:t xml:space="preserve">   </w:t>
            </w:r>
            <w:r w:rsidRPr="00A62AA5">
              <w:rPr>
                <w:rFonts w:ascii="Consolas" w:hAnsi="Consolas" w:cs="Consolas"/>
                <w:sz w:val="20"/>
                <w:szCs w:val="20"/>
              </w:rPr>
              <w:t xml:space="preserve">out   SPL, temp_L;Указатель стека </w:t>
            </w:r>
          </w:p>
          <w:p w:rsidR="00A62AA5" w:rsidRPr="00A62AA5" w:rsidRDefault="00A62AA5" w:rsidP="00A62AA5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A62AA5">
              <w:rPr>
                <w:rFonts w:ascii="Consolas" w:hAnsi="Consolas" w:cs="Consolas"/>
                <w:sz w:val="20"/>
                <w:szCs w:val="20"/>
              </w:rPr>
              <w:lastRenderedPageBreak/>
              <w:tab/>
              <w:t xml:space="preserve">   </w:t>
            </w:r>
            <w:r w:rsidRPr="00A62AA5">
              <w:rPr>
                <w:rFonts w:ascii="Consolas" w:hAnsi="Consolas" w:cs="Consolas"/>
                <w:sz w:val="20"/>
                <w:szCs w:val="20"/>
                <w:lang w:val="en-US"/>
              </w:rPr>
              <w:t>ldi   temp_L,HIGH(RAMEND)</w:t>
            </w:r>
          </w:p>
          <w:p w:rsidR="00A62AA5" w:rsidRPr="00A62AA5" w:rsidRDefault="00A62AA5" w:rsidP="00A62AA5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20"/>
                <w:szCs w:val="20"/>
              </w:rPr>
            </w:pPr>
            <w:r w:rsidRPr="00A62AA5">
              <w:rPr>
                <w:rFonts w:ascii="Consolas" w:hAnsi="Consolas" w:cs="Consolas"/>
                <w:sz w:val="20"/>
                <w:szCs w:val="20"/>
                <w:lang w:val="en-US"/>
              </w:rPr>
              <w:tab/>
              <w:t xml:space="preserve">   </w:t>
            </w:r>
            <w:r w:rsidRPr="00A62AA5">
              <w:rPr>
                <w:rFonts w:ascii="Consolas" w:hAnsi="Consolas" w:cs="Consolas"/>
                <w:sz w:val="20"/>
                <w:szCs w:val="20"/>
              </w:rPr>
              <w:t>out   SPH,temp_L</w:t>
            </w:r>
          </w:p>
          <w:p w:rsidR="00A62AA5" w:rsidRPr="00A62AA5" w:rsidRDefault="00A62AA5" w:rsidP="00A62AA5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20"/>
                <w:szCs w:val="20"/>
              </w:rPr>
            </w:pPr>
            <w:r w:rsidRPr="00A62AA5">
              <w:rPr>
                <w:rFonts w:ascii="Consolas" w:hAnsi="Consolas" w:cs="Consolas"/>
                <w:sz w:val="20"/>
                <w:szCs w:val="20"/>
              </w:rPr>
              <w:tab/>
              <w:t xml:space="preserve">   ; ------Инициализация портов В/B</w:t>
            </w:r>
          </w:p>
          <w:p w:rsidR="00A62AA5" w:rsidRPr="00A62AA5" w:rsidRDefault="00A62AA5" w:rsidP="00A62AA5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A62AA5">
              <w:rPr>
                <w:rFonts w:ascii="Consolas" w:hAnsi="Consolas" w:cs="Consolas"/>
                <w:sz w:val="20"/>
                <w:szCs w:val="20"/>
                <w:lang w:val="en-US"/>
              </w:rPr>
              <w:t>;</w:t>
            </w:r>
          </w:p>
          <w:p w:rsidR="00A62AA5" w:rsidRPr="00A62AA5" w:rsidRDefault="00A62AA5" w:rsidP="00A62AA5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A62AA5">
              <w:rPr>
                <w:rFonts w:ascii="Consolas" w:hAnsi="Consolas" w:cs="Consolas"/>
                <w:sz w:val="20"/>
                <w:szCs w:val="20"/>
                <w:lang w:val="en-US"/>
              </w:rPr>
              <w:tab/>
              <w:t xml:space="preserve">   ldi   temp_L,0b11111111;(PB1-PB7)-</w:t>
            </w:r>
            <w:r w:rsidRPr="00A62AA5">
              <w:rPr>
                <w:rFonts w:ascii="Consolas" w:hAnsi="Consolas" w:cs="Consolas"/>
                <w:sz w:val="20"/>
                <w:szCs w:val="20"/>
              </w:rPr>
              <w:t>выходы</w:t>
            </w:r>
            <w:r w:rsidRPr="00A62AA5">
              <w:rPr>
                <w:rFonts w:ascii="Consolas" w:hAnsi="Consolas" w:cs="Consolas"/>
                <w:sz w:val="20"/>
                <w:szCs w:val="20"/>
                <w:lang w:val="en-US"/>
              </w:rPr>
              <w:t>,</w:t>
            </w:r>
          </w:p>
          <w:p w:rsidR="00A62AA5" w:rsidRPr="00A62AA5" w:rsidRDefault="00A62AA5" w:rsidP="00A62AA5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A62AA5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      out   DDRB,temp_L</w:t>
            </w:r>
          </w:p>
          <w:p w:rsidR="00A62AA5" w:rsidRPr="00A62AA5" w:rsidRDefault="00A62AA5" w:rsidP="00A62AA5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A62AA5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      ldi   temp_L,0b00001000;</w:t>
            </w:r>
            <w:r w:rsidRPr="00A62AA5">
              <w:rPr>
                <w:rFonts w:ascii="Consolas" w:hAnsi="Consolas" w:cs="Consolas"/>
                <w:sz w:val="20"/>
                <w:szCs w:val="20"/>
              </w:rPr>
              <w:t>выбраны</w:t>
            </w:r>
            <w:r w:rsidRPr="00A62AA5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PB3-</w:t>
            </w:r>
            <w:r w:rsidRPr="00A62AA5">
              <w:rPr>
                <w:rFonts w:ascii="Consolas" w:hAnsi="Consolas" w:cs="Consolas"/>
                <w:sz w:val="20"/>
                <w:szCs w:val="20"/>
              </w:rPr>
              <w:t>номер</w:t>
            </w:r>
            <w:r w:rsidRPr="00A62AA5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</w:t>
            </w:r>
            <w:r w:rsidRPr="00A62AA5">
              <w:rPr>
                <w:rFonts w:ascii="Consolas" w:hAnsi="Consolas" w:cs="Consolas"/>
                <w:sz w:val="20"/>
                <w:szCs w:val="20"/>
              </w:rPr>
              <w:t>байта</w:t>
            </w:r>
            <w:r w:rsidRPr="00A62AA5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(1-</w:t>
            </w:r>
            <w:r w:rsidRPr="00A62AA5">
              <w:rPr>
                <w:rFonts w:ascii="Consolas" w:hAnsi="Consolas" w:cs="Consolas"/>
                <w:sz w:val="20"/>
                <w:szCs w:val="20"/>
              </w:rPr>
              <w:t>й</w:t>
            </w:r>
            <w:r w:rsidRPr="00A62AA5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</w:t>
            </w:r>
            <w:r w:rsidRPr="00A62AA5">
              <w:rPr>
                <w:rFonts w:ascii="Consolas" w:hAnsi="Consolas" w:cs="Consolas"/>
                <w:sz w:val="20"/>
                <w:szCs w:val="20"/>
              </w:rPr>
              <w:t>индикатор</w:t>
            </w:r>
            <w:r w:rsidRPr="00A62AA5">
              <w:rPr>
                <w:rFonts w:ascii="Consolas" w:hAnsi="Consolas" w:cs="Consolas"/>
                <w:sz w:val="20"/>
                <w:szCs w:val="20"/>
                <w:lang w:val="en-US"/>
              </w:rPr>
              <w:t>)</w:t>
            </w:r>
          </w:p>
          <w:p w:rsidR="00A62AA5" w:rsidRPr="00A62AA5" w:rsidRDefault="00A62AA5" w:rsidP="00A62AA5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A62AA5">
              <w:rPr>
                <w:rFonts w:ascii="Consolas" w:hAnsi="Consolas" w:cs="Consolas"/>
                <w:sz w:val="20"/>
                <w:szCs w:val="20"/>
                <w:lang w:val="en-US"/>
              </w:rPr>
              <w:tab/>
              <w:t xml:space="preserve">   out   PORTB,temp_L</w:t>
            </w:r>
          </w:p>
          <w:p w:rsidR="00A62AA5" w:rsidRPr="00A62AA5" w:rsidRDefault="00A62AA5" w:rsidP="00A62AA5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A62AA5">
              <w:rPr>
                <w:rFonts w:ascii="Consolas" w:hAnsi="Consolas" w:cs="Consolas"/>
                <w:sz w:val="20"/>
                <w:szCs w:val="20"/>
                <w:lang w:val="en-US"/>
              </w:rPr>
              <w:t>;</w:t>
            </w:r>
          </w:p>
          <w:p w:rsidR="00A62AA5" w:rsidRPr="00A62AA5" w:rsidRDefault="00A62AA5" w:rsidP="00A62AA5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A62AA5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      ldi   temp_L,0b00000000;PD3-</w:t>
            </w:r>
            <w:r w:rsidRPr="00A62AA5">
              <w:rPr>
                <w:rFonts w:ascii="Consolas" w:hAnsi="Consolas" w:cs="Consolas"/>
                <w:sz w:val="20"/>
                <w:szCs w:val="20"/>
              </w:rPr>
              <w:t>кнопка</w:t>
            </w:r>
            <w:r w:rsidRPr="00A62AA5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"</w:t>
            </w:r>
            <w:r w:rsidRPr="00A62AA5">
              <w:rPr>
                <w:rFonts w:ascii="Consolas" w:hAnsi="Consolas" w:cs="Consolas"/>
                <w:sz w:val="20"/>
                <w:szCs w:val="20"/>
              </w:rPr>
              <w:t>Выбор</w:t>
            </w:r>
            <w:r w:rsidRPr="00A62AA5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</w:t>
            </w:r>
            <w:r w:rsidRPr="00A62AA5">
              <w:rPr>
                <w:rFonts w:ascii="Consolas" w:hAnsi="Consolas" w:cs="Consolas"/>
                <w:sz w:val="20"/>
                <w:szCs w:val="20"/>
              </w:rPr>
              <w:t>канала</w:t>
            </w:r>
            <w:r w:rsidRPr="00A62AA5">
              <w:rPr>
                <w:rFonts w:ascii="Consolas" w:hAnsi="Consolas" w:cs="Consolas"/>
                <w:sz w:val="20"/>
                <w:szCs w:val="20"/>
                <w:lang w:val="en-US"/>
              </w:rPr>
              <w:t>" (</w:t>
            </w:r>
            <w:r w:rsidRPr="00A62AA5">
              <w:rPr>
                <w:rFonts w:ascii="Consolas" w:hAnsi="Consolas" w:cs="Consolas"/>
                <w:sz w:val="20"/>
                <w:szCs w:val="20"/>
              </w:rPr>
              <w:t>вход</w:t>
            </w:r>
            <w:r w:rsidRPr="00A62AA5">
              <w:rPr>
                <w:rFonts w:ascii="Consolas" w:hAnsi="Consolas" w:cs="Consolas"/>
                <w:sz w:val="20"/>
                <w:szCs w:val="20"/>
                <w:lang w:val="en-US"/>
              </w:rPr>
              <w:t>)</w:t>
            </w:r>
          </w:p>
          <w:p w:rsidR="00A62AA5" w:rsidRPr="00A62AA5" w:rsidRDefault="00A62AA5" w:rsidP="00A62AA5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A62AA5">
              <w:rPr>
                <w:rFonts w:ascii="Consolas" w:hAnsi="Consolas" w:cs="Consolas"/>
                <w:sz w:val="20"/>
                <w:szCs w:val="20"/>
                <w:lang w:val="en-US"/>
              </w:rPr>
              <w:tab/>
              <w:t xml:space="preserve">   out   DDRD,temp_L</w:t>
            </w:r>
          </w:p>
          <w:p w:rsidR="00A62AA5" w:rsidRPr="00A62AA5" w:rsidRDefault="00A62AA5" w:rsidP="00A62AA5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A62AA5">
              <w:rPr>
                <w:rFonts w:ascii="Consolas" w:hAnsi="Consolas" w:cs="Consolas"/>
                <w:sz w:val="20"/>
                <w:szCs w:val="20"/>
                <w:lang w:val="en-US"/>
              </w:rPr>
              <w:tab/>
              <w:t xml:space="preserve">   ldi   temp_L,0b00001000;</w:t>
            </w:r>
            <w:r w:rsidRPr="00A62AA5">
              <w:rPr>
                <w:rFonts w:ascii="Consolas" w:hAnsi="Consolas" w:cs="Consolas"/>
                <w:sz w:val="20"/>
                <w:szCs w:val="20"/>
              </w:rPr>
              <w:t>Вкл</w:t>
            </w:r>
            <w:r w:rsidRPr="00A62AA5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</w:t>
            </w:r>
            <w:r w:rsidRPr="00A62AA5">
              <w:rPr>
                <w:rFonts w:ascii="Consolas" w:hAnsi="Consolas" w:cs="Consolas"/>
                <w:sz w:val="20"/>
                <w:szCs w:val="20"/>
              </w:rPr>
              <w:t>подтяжка</w:t>
            </w:r>
            <w:r w:rsidRPr="00A62AA5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</w:t>
            </w:r>
            <w:r w:rsidRPr="00A62AA5">
              <w:rPr>
                <w:rFonts w:ascii="Consolas" w:hAnsi="Consolas" w:cs="Consolas"/>
                <w:sz w:val="20"/>
                <w:szCs w:val="20"/>
              </w:rPr>
              <w:t>на</w:t>
            </w:r>
            <w:r w:rsidRPr="00A62AA5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</w:t>
            </w:r>
            <w:r w:rsidRPr="00A62AA5">
              <w:rPr>
                <w:rFonts w:ascii="Consolas" w:hAnsi="Consolas" w:cs="Consolas"/>
                <w:sz w:val="20"/>
                <w:szCs w:val="20"/>
              </w:rPr>
              <w:t>кнопке</w:t>
            </w:r>
            <w:r w:rsidRPr="00A62AA5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PD3  </w:t>
            </w:r>
          </w:p>
          <w:p w:rsidR="00A62AA5" w:rsidRPr="00A62AA5" w:rsidRDefault="00A62AA5" w:rsidP="00A62AA5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A62AA5">
              <w:rPr>
                <w:rFonts w:ascii="Consolas" w:hAnsi="Consolas" w:cs="Consolas"/>
                <w:sz w:val="20"/>
                <w:szCs w:val="20"/>
                <w:lang w:val="en-US"/>
              </w:rPr>
              <w:tab/>
              <w:t xml:space="preserve">   out   PORTD,temp_L;</w:t>
            </w:r>
          </w:p>
          <w:p w:rsidR="00A62AA5" w:rsidRPr="00A62AA5" w:rsidRDefault="00A62AA5" w:rsidP="00A62AA5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A62AA5">
              <w:rPr>
                <w:rFonts w:ascii="Consolas" w:hAnsi="Consolas" w:cs="Consolas"/>
                <w:sz w:val="20"/>
                <w:szCs w:val="20"/>
                <w:lang w:val="en-US"/>
              </w:rPr>
              <w:t>;</w:t>
            </w:r>
          </w:p>
          <w:p w:rsidR="00A62AA5" w:rsidRPr="00A62AA5" w:rsidRDefault="00A62AA5" w:rsidP="00A62AA5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A62AA5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      ldi   temp_L,0b11111111;(P</w:t>
            </w:r>
            <w:r w:rsidRPr="00A62AA5">
              <w:rPr>
                <w:rFonts w:ascii="Consolas" w:hAnsi="Consolas" w:cs="Consolas"/>
                <w:sz w:val="20"/>
                <w:szCs w:val="20"/>
              </w:rPr>
              <w:t>С</w:t>
            </w:r>
            <w:r w:rsidRPr="00A62AA5">
              <w:rPr>
                <w:rFonts w:ascii="Consolas" w:hAnsi="Consolas" w:cs="Consolas"/>
                <w:sz w:val="20"/>
                <w:szCs w:val="20"/>
                <w:lang w:val="en-US"/>
              </w:rPr>
              <w:t>1-P</w:t>
            </w:r>
            <w:r w:rsidRPr="00A62AA5">
              <w:rPr>
                <w:rFonts w:ascii="Consolas" w:hAnsi="Consolas" w:cs="Consolas"/>
                <w:sz w:val="20"/>
                <w:szCs w:val="20"/>
              </w:rPr>
              <w:t>С</w:t>
            </w:r>
            <w:r w:rsidRPr="00A62AA5">
              <w:rPr>
                <w:rFonts w:ascii="Consolas" w:hAnsi="Consolas" w:cs="Consolas"/>
                <w:sz w:val="20"/>
                <w:szCs w:val="20"/>
                <w:lang w:val="en-US"/>
              </w:rPr>
              <w:t>7)-</w:t>
            </w:r>
            <w:r w:rsidRPr="00A62AA5">
              <w:rPr>
                <w:rFonts w:ascii="Consolas" w:hAnsi="Consolas" w:cs="Consolas"/>
                <w:sz w:val="20"/>
                <w:szCs w:val="20"/>
              </w:rPr>
              <w:t>выходы</w:t>
            </w:r>
          </w:p>
          <w:p w:rsidR="00A62AA5" w:rsidRPr="00A62AA5" w:rsidRDefault="00A62AA5" w:rsidP="00A62AA5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A62AA5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      out   DDRC,temp_L</w:t>
            </w:r>
          </w:p>
          <w:p w:rsidR="00A62AA5" w:rsidRPr="00A62AA5" w:rsidRDefault="00A62AA5" w:rsidP="00A62AA5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A62AA5">
              <w:rPr>
                <w:rFonts w:ascii="Consolas" w:hAnsi="Consolas" w:cs="Consolas"/>
                <w:sz w:val="20"/>
                <w:szCs w:val="20"/>
                <w:lang w:val="en-US"/>
              </w:rPr>
              <w:t>;Analog-to-digital</w:t>
            </w:r>
          </w:p>
          <w:p w:rsidR="00A62AA5" w:rsidRPr="00A62AA5" w:rsidRDefault="00A62AA5" w:rsidP="00A62AA5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A62AA5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      ldi   temp_L,0x00</w:t>
            </w:r>
          </w:p>
          <w:p w:rsidR="00A62AA5" w:rsidRPr="00A62AA5" w:rsidRDefault="00A62AA5" w:rsidP="00A62AA5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A62AA5">
              <w:rPr>
                <w:rFonts w:ascii="Consolas" w:hAnsi="Consolas" w:cs="Consolas"/>
                <w:sz w:val="20"/>
                <w:szCs w:val="20"/>
                <w:lang w:val="en-US"/>
              </w:rPr>
              <w:tab/>
              <w:t xml:space="preserve">   out   DDRA,temp_L; </w:t>
            </w:r>
            <w:r w:rsidRPr="00A62AA5">
              <w:rPr>
                <w:rFonts w:ascii="Consolas" w:hAnsi="Consolas" w:cs="Consolas"/>
                <w:sz w:val="20"/>
                <w:szCs w:val="20"/>
              </w:rPr>
              <w:t>входы</w:t>
            </w:r>
            <w:r w:rsidRPr="00A62AA5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</w:t>
            </w:r>
            <w:r w:rsidRPr="00A62AA5">
              <w:rPr>
                <w:rFonts w:ascii="Consolas" w:hAnsi="Consolas" w:cs="Consolas"/>
                <w:sz w:val="20"/>
                <w:szCs w:val="20"/>
              </w:rPr>
              <w:t>АЦП</w:t>
            </w:r>
          </w:p>
          <w:p w:rsidR="00A62AA5" w:rsidRPr="00A62AA5" w:rsidRDefault="00A62AA5" w:rsidP="00A62AA5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A62AA5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;       </w:t>
            </w:r>
          </w:p>
          <w:p w:rsidR="00A62AA5" w:rsidRPr="00A62AA5" w:rsidRDefault="00A62AA5" w:rsidP="00A62AA5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A62AA5">
              <w:rPr>
                <w:rFonts w:ascii="Consolas" w:hAnsi="Consolas" w:cs="Consolas"/>
                <w:sz w:val="20"/>
                <w:szCs w:val="20"/>
                <w:lang w:val="en-US"/>
              </w:rPr>
              <w:t>;(Internal 2.56V Voltage Refer. with external capacitor at AREF pin)REFS1,REFS0=1</w:t>
            </w:r>
          </w:p>
          <w:p w:rsidR="00A62AA5" w:rsidRPr="00A62AA5" w:rsidRDefault="00A62AA5" w:rsidP="00A62AA5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A62AA5">
              <w:rPr>
                <w:rFonts w:ascii="Consolas" w:hAnsi="Consolas" w:cs="Consolas"/>
                <w:sz w:val="20"/>
                <w:szCs w:val="20"/>
                <w:lang w:val="en-US"/>
              </w:rPr>
              <w:t>;0-</w:t>
            </w:r>
            <w:r w:rsidRPr="00A62AA5">
              <w:rPr>
                <w:rFonts w:ascii="Consolas" w:hAnsi="Consolas" w:cs="Consolas"/>
                <w:sz w:val="20"/>
                <w:szCs w:val="20"/>
              </w:rPr>
              <w:t>й</w:t>
            </w:r>
            <w:r w:rsidRPr="00A62AA5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</w:t>
            </w:r>
            <w:r w:rsidRPr="00A62AA5">
              <w:rPr>
                <w:rFonts w:ascii="Consolas" w:hAnsi="Consolas" w:cs="Consolas"/>
                <w:sz w:val="20"/>
                <w:szCs w:val="20"/>
              </w:rPr>
              <w:t>канал</w:t>
            </w:r>
            <w:r w:rsidRPr="00A62AA5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ADC0</w:t>
            </w:r>
          </w:p>
          <w:p w:rsidR="00A62AA5" w:rsidRPr="00A62AA5" w:rsidRDefault="00A62AA5" w:rsidP="00A62AA5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A62AA5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      ldi   temp_L,(1&lt;&lt;REFS1)|(1&lt;&lt;REFS0);</w:t>
            </w:r>
          </w:p>
          <w:p w:rsidR="00A62AA5" w:rsidRPr="00A62AA5" w:rsidRDefault="00A62AA5" w:rsidP="00A62AA5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A62AA5">
              <w:rPr>
                <w:rFonts w:ascii="Consolas" w:hAnsi="Consolas" w:cs="Consolas"/>
                <w:sz w:val="20"/>
                <w:szCs w:val="20"/>
                <w:lang w:val="en-US"/>
              </w:rPr>
              <w:tab/>
              <w:t xml:space="preserve">   out   ADMUX,temp_L  </w:t>
            </w:r>
          </w:p>
          <w:p w:rsidR="00A62AA5" w:rsidRPr="00A62AA5" w:rsidRDefault="00A62AA5" w:rsidP="00A62AA5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A62AA5">
              <w:rPr>
                <w:rFonts w:ascii="Consolas" w:hAnsi="Consolas" w:cs="Consolas"/>
                <w:sz w:val="20"/>
                <w:szCs w:val="20"/>
                <w:lang w:val="en-US"/>
              </w:rPr>
              <w:t>;</w:t>
            </w:r>
          </w:p>
          <w:p w:rsidR="00A62AA5" w:rsidRPr="00A62AA5" w:rsidRDefault="00A62AA5" w:rsidP="00A62AA5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A62AA5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      ldi   temp_L,(1&lt;&lt;ADPS2)|(1&lt;&lt;ADPS1);</w:t>
            </w:r>
          </w:p>
          <w:p w:rsidR="00A62AA5" w:rsidRPr="00A62AA5" w:rsidRDefault="00A62AA5" w:rsidP="00A62AA5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A62AA5">
              <w:rPr>
                <w:rFonts w:ascii="Consolas" w:hAnsi="Consolas" w:cs="Consolas"/>
                <w:sz w:val="20"/>
                <w:szCs w:val="20"/>
                <w:lang w:val="en-US"/>
              </w:rPr>
              <w:tab/>
              <w:t xml:space="preserve">   out   ADCSR,temp_L</w:t>
            </w:r>
          </w:p>
          <w:p w:rsidR="00A62AA5" w:rsidRPr="00A62AA5" w:rsidRDefault="00A62AA5" w:rsidP="00A62AA5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A62AA5">
              <w:rPr>
                <w:rFonts w:ascii="Consolas" w:hAnsi="Consolas" w:cs="Consolas"/>
                <w:sz w:val="20"/>
                <w:szCs w:val="20"/>
                <w:lang w:val="en-US"/>
              </w:rPr>
              <w:t>;</w:t>
            </w:r>
          </w:p>
          <w:p w:rsidR="00A62AA5" w:rsidRPr="00A62AA5" w:rsidRDefault="00A62AA5" w:rsidP="00A62AA5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A62AA5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      clr   byte_fl</w:t>
            </w:r>
          </w:p>
          <w:p w:rsidR="00A62AA5" w:rsidRPr="00A62AA5" w:rsidRDefault="00A62AA5" w:rsidP="00A62AA5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A62AA5">
              <w:rPr>
                <w:rFonts w:ascii="Consolas" w:hAnsi="Consolas" w:cs="Consolas"/>
                <w:sz w:val="20"/>
                <w:szCs w:val="20"/>
                <w:lang w:val="en-US"/>
              </w:rPr>
              <w:tab/>
              <w:t xml:space="preserve">   clr   cou_ADC</w:t>
            </w:r>
          </w:p>
          <w:p w:rsidR="00A62AA5" w:rsidRPr="00A62AA5" w:rsidRDefault="00A62AA5" w:rsidP="00A62AA5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A62AA5">
              <w:rPr>
                <w:rFonts w:ascii="Consolas" w:hAnsi="Consolas" w:cs="Consolas"/>
                <w:sz w:val="20"/>
                <w:szCs w:val="20"/>
                <w:lang w:val="en-US"/>
              </w:rPr>
              <w:t>;</w:t>
            </w:r>
            <w:r w:rsidRPr="00A62AA5">
              <w:rPr>
                <w:rFonts w:ascii="Consolas" w:hAnsi="Consolas" w:cs="Consolas"/>
                <w:sz w:val="20"/>
                <w:szCs w:val="20"/>
                <w:lang w:val="en-US"/>
              </w:rPr>
              <w:tab/>
              <w:t xml:space="preserve">      </w:t>
            </w:r>
          </w:p>
          <w:p w:rsidR="00A62AA5" w:rsidRPr="00A62AA5" w:rsidRDefault="00A62AA5" w:rsidP="00A62AA5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A62AA5">
              <w:rPr>
                <w:rFonts w:ascii="Consolas" w:hAnsi="Consolas" w:cs="Consolas"/>
                <w:sz w:val="20"/>
                <w:szCs w:val="20"/>
                <w:lang w:val="en-US"/>
              </w:rPr>
              <w:tab/>
              <w:t xml:space="preserve">   clr   ADC_h;</w:t>
            </w:r>
          </w:p>
          <w:p w:rsidR="00A62AA5" w:rsidRPr="00A62AA5" w:rsidRDefault="00A62AA5" w:rsidP="00A62AA5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A62AA5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      clr   ADC_l</w:t>
            </w:r>
          </w:p>
          <w:p w:rsidR="00A62AA5" w:rsidRPr="00A62AA5" w:rsidRDefault="00A62AA5" w:rsidP="00A62AA5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A62AA5">
              <w:rPr>
                <w:rFonts w:ascii="Consolas" w:hAnsi="Consolas" w:cs="Consolas"/>
                <w:sz w:val="20"/>
                <w:szCs w:val="20"/>
                <w:lang w:val="en-US"/>
              </w:rPr>
              <w:t>;</w:t>
            </w:r>
          </w:p>
          <w:p w:rsidR="00A62AA5" w:rsidRPr="00A62AA5" w:rsidRDefault="00A62AA5" w:rsidP="00A62AA5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A62AA5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      clr   Disp_Numb</w:t>
            </w:r>
          </w:p>
          <w:p w:rsidR="00A62AA5" w:rsidRPr="00A62AA5" w:rsidRDefault="00A62AA5" w:rsidP="00A62AA5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20"/>
                <w:szCs w:val="20"/>
              </w:rPr>
            </w:pPr>
            <w:r w:rsidRPr="00A62AA5">
              <w:rPr>
                <w:rFonts w:ascii="Consolas" w:hAnsi="Consolas" w:cs="Consolas"/>
                <w:sz w:val="20"/>
                <w:szCs w:val="20"/>
                <w:lang w:val="en-US"/>
              </w:rPr>
              <w:tab/>
              <w:t xml:space="preserve">   </w:t>
            </w:r>
            <w:r w:rsidRPr="00A62AA5">
              <w:rPr>
                <w:rFonts w:ascii="Consolas" w:hAnsi="Consolas" w:cs="Consolas"/>
                <w:sz w:val="20"/>
                <w:szCs w:val="20"/>
              </w:rPr>
              <w:t>clr    Hundreds;включение индикаторов 0 знач.</w:t>
            </w:r>
          </w:p>
          <w:p w:rsidR="00A62AA5" w:rsidRPr="00A62AA5" w:rsidRDefault="00A62AA5" w:rsidP="00A62AA5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A62AA5">
              <w:rPr>
                <w:rFonts w:ascii="Consolas" w:hAnsi="Consolas" w:cs="Consolas"/>
                <w:sz w:val="20"/>
                <w:szCs w:val="20"/>
              </w:rPr>
              <w:t xml:space="preserve">       </w:t>
            </w:r>
            <w:r w:rsidRPr="00A62AA5">
              <w:rPr>
                <w:rFonts w:ascii="Consolas" w:hAnsi="Consolas" w:cs="Consolas"/>
                <w:sz w:val="20"/>
                <w:szCs w:val="20"/>
                <w:lang w:val="en-US"/>
              </w:rPr>
              <w:t>clr    Tens</w:t>
            </w:r>
          </w:p>
          <w:p w:rsidR="00A62AA5" w:rsidRPr="00A62AA5" w:rsidRDefault="00A62AA5" w:rsidP="00A62AA5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A62AA5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      clr    Ones</w:t>
            </w:r>
          </w:p>
          <w:p w:rsidR="00A62AA5" w:rsidRPr="00A62AA5" w:rsidRDefault="00A62AA5" w:rsidP="00A62AA5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A62AA5">
              <w:rPr>
                <w:rFonts w:ascii="Consolas" w:hAnsi="Consolas" w:cs="Consolas"/>
                <w:sz w:val="20"/>
                <w:szCs w:val="20"/>
                <w:lang w:val="en-US"/>
              </w:rPr>
              <w:tab/>
              <w:t xml:space="preserve">   ldi    Number,0;0-</w:t>
            </w:r>
            <w:r w:rsidRPr="00A62AA5">
              <w:rPr>
                <w:rFonts w:ascii="Consolas" w:hAnsi="Consolas" w:cs="Consolas"/>
                <w:sz w:val="20"/>
                <w:szCs w:val="20"/>
              </w:rPr>
              <w:t>й</w:t>
            </w:r>
            <w:r w:rsidRPr="00A62AA5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</w:t>
            </w:r>
            <w:r w:rsidRPr="00A62AA5">
              <w:rPr>
                <w:rFonts w:ascii="Consolas" w:hAnsi="Consolas" w:cs="Consolas"/>
                <w:sz w:val="20"/>
                <w:szCs w:val="20"/>
              </w:rPr>
              <w:t>канал</w:t>
            </w:r>
          </w:p>
          <w:p w:rsidR="00A62AA5" w:rsidRPr="00A62AA5" w:rsidRDefault="00A62AA5" w:rsidP="00A62AA5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A62AA5">
              <w:rPr>
                <w:rFonts w:ascii="Consolas" w:hAnsi="Consolas" w:cs="Consolas"/>
                <w:sz w:val="20"/>
                <w:szCs w:val="20"/>
                <w:lang w:val="en-US"/>
              </w:rPr>
              <w:tab/>
              <w:t xml:space="preserve">   ldi    Disp_Count,Val_dispCount</w:t>
            </w:r>
          </w:p>
          <w:p w:rsidR="00A62AA5" w:rsidRPr="00A62AA5" w:rsidRDefault="00A62AA5" w:rsidP="00A62AA5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A62AA5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      sei</w:t>
            </w:r>
            <w:r w:rsidRPr="00A62AA5">
              <w:rPr>
                <w:rFonts w:ascii="Consolas" w:hAnsi="Consolas" w:cs="Consolas"/>
                <w:sz w:val="20"/>
                <w:szCs w:val="20"/>
                <w:lang w:val="en-US"/>
              </w:rPr>
              <w:tab/>
              <w:t xml:space="preserve">   </w:t>
            </w:r>
          </w:p>
          <w:p w:rsidR="00A62AA5" w:rsidRPr="00A62AA5" w:rsidRDefault="00A62AA5" w:rsidP="00A62AA5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A62AA5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; </w:t>
            </w:r>
          </w:p>
          <w:p w:rsidR="00A62AA5" w:rsidRPr="00A62AA5" w:rsidRDefault="00A62AA5" w:rsidP="00A62AA5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A62AA5">
              <w:rPr>
                <w:rFonts w:ascii="Consolas" w:hAnsi="Consolas" w:cs="Consolas"/>
                <w:sz w:val="20"/>
                <w:szCs w:val="20"/>
                <w:lang w:val="en-US"/>
              </w:rPr>
              <w:t>;;==================================================</w:t>
            </w:r>
          </w:p>
          <w:p w:rsidR="00A62AA5" w:rsidRPr="00A62AA5" w:rsidRDefault="00A62AA5" w:rsidP="00A62AA5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A62AA5">
              <w:rPr>
                <w:rFonts w:ascii="Consolas" w:hAnsi="Consolas" w:cs="Consolas"/>
                <w:sz w:val="20"/>
                <w:szCs w:val="20"/>
                <w:lang w:val="en-US"/>
              </w:rPr>
              <w:t>;</w:t>
            </w:r>
            <w:r w:rsidRPr="00A62AA5">
              <w:rPr>
                <w:rFonts w:ascii="Consolas" w:hAnsi="Consolas" w:cs="Consolas"/>
                <w:sz w:val="20"/>
                <w:szCs w:val="20"/>
              </w:rPr>
              <w:t>начало</w:t>
            </w:r>
            <w:r w:rsidRPr="00A62AA5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</w:t>
            </w:r>
            <w:r w:rsidRPr="00A62AA5">
              <w:rPr>
                <w:rFonts w:ascii="Consolas" w:hAnsi="Consolas" w:cs="Consolas"/>
                <w:sz w:val="20"/>
                <w:szCs w:val="20"/>
              </w:rPr>
              <w:t>цикла</w:t>
            </w:r>
            <w:r w:rsidRPr="00A62AA5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</w:t>
            </w:r>
            <w:r w:rsidRPr="00A62AA5">
              <w:rPr>
                <w:rFonts w:ascii="Consolas" w:hAnsi="Consolas" w:cs="Consolas"/>
                <w:sz w:val="20"/>
                <w:szCs w:val="20"/>
              </w:rPr>
              <w:t>программы</w:t>
            </w:r>
          </w:p>
          <w:p w:rsidR="00A62AA5" w:rsidRPr="00A62AA5" w:rsidRDefault="00A62AA5" w:rsidP="00A62AA5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A62AA5">
              <w:rPr>
                <w:rFonts w:ascii="Consolas" w:hAnsi="Consolas" w:cs="Consolas"/>
                <w:sz w:val="20"/>
                <w:szCs w:val="20"/>
                <w:lang w:val="en-US"/>
              </w:rPr>
              <w:t>;==================================================</w:t>
            </w:r>
          </w:p>
          <w:p w:rsidR="00A62AA5" w:rsidRPr="00A62AA5" w:rsidRDefault="00A62AA5" w:rsidP="00A62AA5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A62AA5">
              <w:rPr>
                <w:rFonts w:ascii="Consolas" w:hAnsi="Consolas" w:cs="Consolas"/>
                <w:sz w:val="20"/>
                <w:szCs w:val="20"/>
                <w:lang w:val="en-US"/>
              </w:rPr>
              <w:t>Start:    rcall  start_ADC</w:t>
            </w:r>
          </w:p>
          <w:p w:rsidR="00A62AA5" w:rsidRPr="00A62AA5" w:rsidRDefault="00A62AA5" w:rsidP="00A62AA5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A62AA5">
              <w:rPr>
                <w:rFonts w:ascii="Consolas" w:hAnsi="Consolas" w:cs="Consolas"/>
                <w:sz w:val="20"/>
                <w:szCs w:val="20"/>
                <w:lang w:val="en-US"/>
              </w:rPr>
              <w:t>;</w:t>
            </w:r>
          </w:p>
          <w:p w:rsidR="00A62AA5" w:rsidRPr="00A62AA5" w:rsidRDefault="00A62AA5" w:rsidP="00A62AA5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A62AA5">
              <w:rPr>
                <w:rFonts w:ascii="Consolas" w:hAnsi="Consolas" w:cs="Consolas"/>
                <w:sz w:val="20"/>
                <w:szCs w:val="20"/>
                <w:lang w:val="en-US"/>
              </w:rPr>
              <w:t>wait_ADC: rcall  Display</w:t>
            </w:r>
          </w:p>
          <w:p w:rsidR="00A62AA5" w:rsidRPr="00A62AA5" w:rsidRDefault="00A62AA5" w:rsidP="00A62AA5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A62AA5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         sbrs   byte_fl,F_end_ADC</w:t>
            </w:r>
          </w:p>
          <w:p w:rsidR="00A62AA5" w:rsidRPr="00A62AA5" w:rsidRDefault="00A62AA5" w:rsidP="00A62AA5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A62AA5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         rjmp   wait_ADC</w:t>
            </w:r>
          </w:p>
          <w:p w:rsidR="00A62AA5" w:rsidRPr="00A62AA5" w:rsidRDefault="00A62AA5" w:rsidP="00A62AA5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A62AA5">
              <w:rPr>
                <w:rFonts w:ascii="Consolas" w:hAnsi="Consolas" w:cs="Consolas"/>
                <w:sz w:val="20"/>
                <w:szCs w:val="20"/>
                <w:lang w:val="en-US"/>
              </w:rPr>
              <w:tab/>
            </w:r>
            <w:r w:rsidRPr="00A62AA5">
              <w:rPr>
                <w:rFonts w:ascii="Consolas" w:hAnsi="Consolas" w:cs="Consolas"/>
                <w:sz w:val="20"/>
                <w:szCs w:val="20"/>
                <w:lang w:val="en-US"/>
              </w:rPr>
              <w:tab/>
              <w:t xml:space="preserve">  rcall  out_ADC</w:t>
            </w:r>
          </w:p>
          <w:p w:rsidR="00A62AA5" w:rsidRPr="00A62AA5" w:rsidRDefault="00A62AA5" w:rsidP="00A62AA5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A62AA5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         sbrc   Byte_fl,Disab_Key;</w:t>
            </w:r>
          </w:p>
          <w:p w:rsidR="00A62AA5" w:rsidRPr="00A62AA5" w:rsidRDefault="00A62AA5" w:rsidP="00A62AA5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A62AA5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         rjmp   Start;   wait_ADC</w:t>
            </w:r>
          </w:p>
          <w:p w:rsidR="00A62AA5" w:rsidRPr="00A62AA5" w:rsidRDefault="00A62AA5" w:rsidP="00A62AA5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A62AA5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         sbis   PinD,3;</w:t>
            </w:r>
            <w:r w:rsidRPr="00A62AA5">
              <w:rPr>
                <w:rFonts w:ascii="Consolas" w:hAnsi="Consolas" w:cs="Consolas"/>
                <w:sz w:val="20"/>
                <w:szCs w:val="20"/>
              </w:rPr>
              <w:t>Проверка</w:t>
            </w:r>
            <w:r w:rsidRPr="00A62AA5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</w:t>
            </w:r>
            <w:r w:rsidRPr="00A62AA5">
              <w:rPr>
                <w:rFonts w:ascii="Consolas" w:hAnsi="Consolas" w:cs="Consolas"/>
                <w:sz w:val="20"/>
                <w:szCs w:val="20"/>
              </w:rPr>
              <w:t>нажатия</w:t>
            </w:r>
            <w:r w:rsidRPr="00A62AA5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</w:t>
            </w:r>
            <w:r w:rsidRPr="00A62AA5">
              <w:rPr>
                <w:rFonts w:ascii="Consolas" w:hAnsi="Consolas" w:cs="Consolas"/>
                <w:sz w:val="20"/>
                <w:szCs w:val="20"/>
              </w:rPr>
              <w:t>кнопки</w:t>
            </w:r>
          </w:p>
          <w:p w:rsidR="00A62AA5" w:rsidRPr="00A62AA5" w:rsidRDefault="00A62AA5" w:rsidP="00A62AA5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20"/>
                <w:szCs w:val="20"/>
              </w:rPr>
            </w:pPr>
            <w:r w:rsidRPr="00A62AA5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         </w:t>
            </w:r>
            <w:r w:rsidRPr="00A62AA5">
              <w:rPr>
                <w:rFonts w:ascii="Consolas" w:hAnsi="Consolas" w:cs="Consolas"/>
                <w:sz w:val="20"/>
                <w:szCs w:val="20"/>
              </w:rPr>
              <w:t>rcall  izm_Nkan;;по нажатию кнопки инвертировать флаг изменения канала</w:t>
            </w:r>
          </w:p>
          <w:p w:rsidR="00A62AA5" w:rsidRPr="00A62AA5" w:rsidRDefault="00A62AA5" w:rsidP="00A62AA5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20"/>
                <w:szCs w:val="20"/>
              </w:rPr>
            </w:pPr>
            <w:r w:rsidRPr="00A62AA5">
              <w:rPr>
                <w:rFonts w:ascii="Consolas" w:hAnsi="Consolas" w:cs="Consolas"/>
                <w:sz w:val="20"/>
                <w:szCs w:val="20"/>
              </w:rPr>
              <w:t xml:space="preserve">          rjmp   Start;   wait_ADC</w:t>
            </w:r>
          </w:p>
          <w:p w:rsidR="00A62AA5" w:rsidRPr="00A62AA5" w:rsidRDefault="00A62AA5" w:rsidP="00A62AA5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20"/>
                <w:szCs w:val="20"/>
              </w:rPr>
            </w:pPr>
            <w:r w:rsidRPr="00A62AA5">
              <w:rPr>
                <w:rFonts w:ascii="Consolas" w:hAnsi="Consolas" w:cs="Consolas"/>
                <w:sz w:val="20"/>
                <w:szCs w:val="20"/>
              </w:rPr>
              <w:t>;==================================================</w:t>
            </w:r>
            <w:r w:rsidRPr="00A62AA5">
              <w:rPr>
                <w:rFonts w:ascii="Consolas" w:hAnsi="Consolas" w:cs="Consolas"/>
                <w:sz w:val="20"/>
                <w:szCs w:val="20"/>
              </w:rPr>
              <w:tab/>
              <w:t xml:space="preserve">   </w:t>
            </w:r>
          </w:p>
          <w:p w:rsidR="00A62AA5" w:rsidRPr="00A62AA5" w:rsidRDefault="00A62AA5" w:rsidP="00A62AA5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20"/>
                <w:szCs w:val="20"/>
              </w:rPr>
            </w:pPr>
            <w:r w:rsidRPr="00A62AA5">
              <w:rPr>
                <w:rFonts w:ascii="Consolas" w:hAnsi="Consolas" w:cs="Consolas"/>
                <w:sz w:val="20"/>
                <w:szCs w:val="20"/>
              </w:rPr>
              <w:t>; конец цикла программы</w:t>
            </w:r>
            <w:r w:rsidRPr="00A62AA5">
              <w:rPr>
                <w:rFonts w:ascii="Consolas" w:hAnsi="Consolas" w:cs="Consolas"/>
                <w:sz w:val="20"/>
                <w:szCs w:val="20"/>
              </w:rPr>
              <w:tab/>
              <w:t xml:space="preserve">   </w:t>
            </w:r>
          </w:p>
          <w:p w:rsidR="00A62AA5" w:rsidRPr="00A62AA5" w:rsidRDefault="00A62AA5" w:rsidP="00A62AA5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20"/>
                <w:szCs w:val="20"/>
              </w:rPr>
            </w:pPr>
            <w:r w:rsidRPr="00A62AA5">
              <w:rPr>
                <w:rFonts w:ascii="Consolas" w:hAnsi="Consolas" w:cs="Consolas"/>
                <w:sz w:val="20"/>
                <w:szCs w:val="20"/>
              </w:rPr>
              <w:t>;==================================================</w:t>
            </w:r>
          </w:p>
          <w:p w:rsidR="00A62AA5" w:rsidRPr="00A62AA5" w:rsidRDefault="00A62AA5" w:rsidP="00A62AA5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20"/>
                <w:szCs w:val="20"/>
              </w:rPr>
            </w:pPr>
            <w:r w:rsidRPr="00A62AA5">
              <w:rPr>
                <w:rFonts w:ascii="Consolas" w:hAnsi="Consolas" w:cs="Consolas"/>
                <w:sz w:val="20"/>
                <w:szCs w:val="20"/>
              </w:rPr>
              <w:t>; Подпрограмма смены канала преобразования</w:t>
            </w:r>
          </w:p>
          <w:p w:rsidR="00A62AA5" w:rsidRPr="00A62AA5" w:rsidRDefault="00A62AA5" w:rsidP="00A62AA5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20"/>
                <w:szCs w:val="20"/>
              </w:rPr>
            </w:pPr>
            <w:r w:rsidRPr="00A62AA5">
              <w:rPr>
                <w:rFonts w:ascii="Consolas" w:hAnsi="Consolas" w:cs="Consolas"/>
                <w:sz w:val="20"/>
                <w:szCs w:val="20"/>
              </w:rPr>
              <w:t>;==================================================</w:t>
            </w:r>
          </w:p>
          <w:p w:rsidR="00A62AA5" w:rsidRPr="00A62AA5" w:rsidRDefault="00A62AA5" w:rsidP="00A62AA5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20"/>
                <w:szCs w:val="20"/>
              </w:rPr>
            </w:pPr>
            <w:r w:rsidRPr="00A62AA5">
              <w:rPr>
                <w:rFonts w:ascii="Consolas" w:hAnsi="Consolas" w:cs="Consolas"/>
                <w:sz w:val="20"/>
                <w:szCs w:val="20"/>
              </w:rPr>
              <w:lastRenderedPageBreak/>
              <w:t xml:space="preserve">izm_Nkan:   </w:t>
            </w:r>
          </w:p>
          <w:p w:rsidR="00A62AA5" w:rsidRPr="00A62AA5" w:rsidRDefault="00A62AA5" w:rsidP="00A62AA5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20"/>
                <w:szCs w:val="20"/>
              </w:rPr>
            </w:pPr>
            <w:r w:rsidRPr="00A62AA5">
              <w:rPr>
                <w:rFonts w:ascii="Consolas" w:hAnsi="Consolas" w:cs="Consolas"/>
                <w:sz w:val="20"/>
                <w:szCs w:val="20"/>
              </w:rPr>
              <w:tab/>
            </w:r>
            <w:r w:rsidRPr="00A62AA5">
              <w:rPr>
                <w:rFonts w:ascii="Consolas" w:hAnsi="Consolas" w:cs="Consolas"/>
                <w:sz w:val="20"/>
                <w:szCs w:val="20"/>
              </w:rPr>
              <w:tab/>
            </w:r>
            <w:r w:rsidRPr="00A62AA5">
              <w:rPr>
                <w:rFonts w:ascii="Consolas" w:hAnsi="Consolas" w:cs="Consolas"/>
                <w:sz w:val="20"/>
                <w:szCs w:val="20"/>
              </w:rPr>
              <w:tab/>
              <w:t>set</w:t>
            </w:r>
          </w:p>
          <w:p w:rsidR="00A62AA5" w:rsidRPr="00A62AA5" w:rsidRDefault="00A62AA5" w:rsidP="00A62AA5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20"/>
                <w:szCs w:val="20"/>
              </w:rPr>
            </w:pPr>
            <w:r w:rsidRPr="00A62AA5">
              <w:rPr>
                <w:rFonts w:ascii="Consolas" w:hAnsi="Consolas" w:cs="Consolas"/>
                <w:sz w:val="20"/>
                <w:szCs w:val="20"/>
              </w:rPr>
              <w:tab/>
              <w:t xml:space="preserve">   </w:t>
            </w:r>
            <w:r w:rsidRPr="00A62AA5">
              <w:rPr>
                <w:rFonts w:ascii="Consolas" w:hAnsi="Consolas" w:cs="Consolas"/>
                <w:sz w:val="20"/>
                <w:szCs w:val="20"/>
              </w:rPr>
              <w:tab/>
            </w:r>
            <w:r w:rsidRPr="00A62AA5">
              <w:rPr>
                <w:rFonts w:ascii="Consolas" w:hAnsi="Consolas" w:cs="Consolas"/>
                <w:sz w:val="20"/>
                <w:szCs w:val="20"/>
              </w:rPr>
              <w:tab/>
              <w:t>bld    Byte_fl,Disab_Key; бит запрещ. опроса кнопки "Выбор канала" от дребезга</w:t>
            </w:r>
          </w:p>
          <w:p w:rsidR="00A62AA5" w:rsidRPr="00A62AA5" w:rsidRDefault="00A62AA5" w:rsidP="00A62AA5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20"/>
                <w:szCs w:val="20"/>
              </w:rPr>
            </w:pPr>
            <w:r w:rsidRPr="00A62AA5">
              <w:rPr>
                <w:rFonts w:ascii="Consolas" w:hAnsi="Consolas" w:cs="Consolas"/>
                <w:sz w:val="20"/>
                <w:szCs w:val="20"/>
              </w:rPr>
              <w:tab/>
            </w:r>
            <w:r w:rsidRPr="00A62AA5">
              <w:rPr>
                <w:rFonts w:ascii="Consolas" w:hAnsi="Consolas" w:cs="Consolas"/>
                <w:sz w:val="20"/>
                <w:szCs w:val="20"/>
              </w:rPr>
              <w:tab/>
            </w:r>
            <w:r w:rsidRPr="00A62AA5">
              <w:rPr>
                <w:rFonts w:ascii="Consolas" w:hAnsi="Consolas" w:cs="Consolas"/>
                <w:sz w:val="20"/>
                <w:szCs w:val="20"/>
              </w:rPr>
              <w:tab/>
            </w:r>
          </w:p>
          <w:p w:rsidR="00A62AA5" w:rsidRPr="00A62AA5" w:rsidRDefault="00A62AA5" w:rsidP="00A62AA5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A62AA5">
              <w:rPr>
                <w:rFonts w:ascii="Consolas" w:hAnsi="Consolas" w:cs="Consolas"/>
                <w:sz w:val="20"/>
                <w:szCs w:val="20"/>
              </w:rPr>
              <w:tab/>
            </w:r>
            <w:r w:rsidRPr="00A62AA5">
              <w:rPr>
                <w:rFonts w:ascii="Consolas" w:hAnsi="Consolas" w:cs="Consolas"/>
                <w:sz w:val="20"/>
                <w:szCs w:val="20"/>
              </w:rPr>
              <w:tab/>
            </w:r>
            <w:r w:rsidRPr="00A62AA5">
              <w:rPr>
                <w:rFonts w:ascii="Consolas" w:hAnsi="Consolas" w:cs="Consolas"/>
                <w:sz w:val="20"/>
                <w:szCs w:val="20"/>
              </w:rPr>
              <w:tab/>
            </w:r>
            <w:r w:rsidRPr="00A62AA5">
              <w:rPr>
                <w:rFonts w:ascii="Consolas" w:hAnsi="Consolas" w:cs="Consolas"/>
                <w:sz w:val="20"/>
                <w:szCs w:val="20"/>
                <w:lang w:val="en-US"/>
              </w:rPr>
              <w:t>clt</w:t>
            </w:r>
          </w:p>
          <w:p w:rsidR="00A62AA5" w:rsidRPr="00A62AA5" w:rsidRDefault="00A62AA5" w:rsidP="00A62AA5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A62AA5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           sbrs  byte_fl,F_iz_kan</w:t>
            </w:r>
          </w:p>
          <w:p w:rsidR="00A62AA5" w:rsidRPr="00A62AA5" w:rsidRDefault="00A62AA5" w:rsidP="00A62AA5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A62AA5">
              <w:rPr>
                <w:rFonts w:ascii="Consolas" w:hAnsi="Consolas" w:cs="Consolas"/>
                <w:sz w:val="20"/>
                <w:szCs w:val="20"/>
                <w:lang w:val="en-US"/>
              </w:rPr>
              <w:tab/>
            </w:r>
            <w:r w:rsidRPr="00A62AA5">
              <w:rPr>
                <w:rFonts w:ascii="Consolas" w:hAnsi="Consolas" w:cs="Consolas"/>
                <w:sz w:val="20"/>
                <w:szCs w:val="20"/>
                <w:lang w:val="en-US"/>
              </w:rPr>
              <w:tab/>
              <w:t xml:space="preserve">    set</w:t>
            </w:r>
          </w:p>
          <w:p w:rsidR="00A62AA5" w:rsidRPr="00A62AA5" w:rsidRDefault="00A62AA5" w:rsidP="00A62AA5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A62AA5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           bld   byte_fl,F_iz_kan</w:t>
            </w:r>
          </w:p>
          <w:p w:rsidR="00A62AA5" w:rsidRPr="00A62AA5" w:rsidRDefault="00A62AA5" w:rsidP="00A62AA5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20"/>
                <w:szCs w:val="20"/>
              </w:rPr>
            </w:pPr>
            <w:r w:rsidRPr="00A62AA5">
              <w:rPr>
                <w:rFonts w:ascii="Consolas" w:hAnsi="Consolas" w:cs="Consolas"/>
                <w:sz w:val="20"/>
                <w:szCs w:val="20"/>
              </w:rPr>
              <w:t>;изменить № канала АЦП</w:t>
            </w:r>
          </w:p>
          <w:p w:rsidR="00A62AA5" w:rsidRPr="00A62AA5" w:rsidRDefault="00A62AA5" w:rsidP="00A62AA5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20"/>
                <w:szCs w:val="20"/>
              </w:rPr>
            </w:pPr>
            <w:r w:rsidRPr="00A62AA5">
              <w:rPr>
                <w:rFonts w:ascii="Consolas" w:hAnsi="Consolas" w:cs="Consolas"/>
                <w:sz w:val="20"/>
                <w:szCs w:val="20"/>
              </w:rPr>
              <w:t xml:space="preserve">            in     temp_L,ADMUX</w:t>
            </w:r>
          </w:p>
          <w:p w:rsidR="00A62AA5" w:rsidRPr="00A62AA5" w:rsidRDefault="00A62AA5" w:rsidP="00A62AA5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A62AA5">
              <w:rPr>
                <w:rFonts w:ascii="Consolas" w:hAnsi="Consolas" w:cs="Consolas"/>
                <w:sz w:val="20"/>
                <w:szCs w:val="20"/>
              </w:rPr>
              <w:t xml:space="preserve">            </w:t>
            </w:r>
            <w:r w:rsidRPr="00A62AA5">
              <w:rPr>
                <w:rFonts w:ascii="Consolas" w:hAnsi="Consolas" w:cs="Consolas"/>
                <w:sz w:val="20"/>
                <w:szCs w:val="20"/>
                <w:lang w:val="en-US"/>
              </w:rPr>
              <w:t>andi   temp_L,0b11100000</w:t>
            </w:r>
          </w:p>
          <w:p w:rsidR="00A62AA5" w:rsidRPr="00A62AA5" w:rsidRDefault="00A62AA5" w:rsidP="00A62AA5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A62AA5">
              <w:rPr>
                <w:rFonts w:ascii="Consolas" w:hAnsi="Consolas" w:cs="Consolas"/>
                <w:sz w:val="20"/>
                <w:szCs w:val="20"/>
                <w:lang w:val="en-US"/>
              </w:rPr>
              <w:t>ch_mux_ADC: sbrs  byte_fl,F_iz_kan</w:t>
            </w:r>
          </w:p>
          <w:p w:rsidR="00A62AA5" w:rsidRPr="00A62AA5" w:rsidRDefault="00A62AA5" w:rsidP="00A62AA5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A62AA5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           rjmp  kanN2</w:t>
            </w:r>
          </w:p>
          <w:p w:rsidR="00A62AA5" w:rsidRPr="00A62AA5" w:rsidRDefault="00A62AA5" w:rsidP="00A62AA5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A62AA5">
              <w:rPr>
                <w:rFonts w:ascii="Consolas" w:hAnsi="Consolas" w:cs="Consolas"/>
                <w:sz w:val="20"/>
                <w:szCs w:val="20"/>
                <w:lang w:val="en-US"/>
              </w:rPr>
              <w:tab/>
            </w:r>
            <w:r w:rsidRPr="00A62AA5">
              <w:rPr>
                <w:rFonts w:ascii="Consolas" w:hAnsi="Consolas" w:cs="Consolas"/>
                <w:sz w:val="20"/>
                <w:szCs w:val="20"/>
                <w:lang w:val="en-US"/>
              </w:rPr>
              <w:tab/>
            </w:r>
            <w:r w:rsidRPr="00A62AA5">
              <w:rPr>
                <w:rFonts w:ascii="Consolas" w:hAnsi="Consolas" w:cs="Consolas"/>
                <w:sz w:val="20"/>
                <w:szCs w:val="20"/>
                <w:lang w:val="en-US"/>
              </w:rPr>
              <w:tab/>
              <w:t>ldi   Number,3;3-</w:t>
            </w:r>
            <w:r w:rsidRPr="00A62AA5">
              <w:rPr>
                <w:rFonts w:ascii="Consolas" w:hAnsi="Consolas" w:cs="Consolas"/>
                <w:sz w:val="20"/>
                <w:szCs w:val="20"/>
              </w:rPr>
              <w:t>й</w:t>
            </w:r>
            <w:r w:rsidRPr="00A62AA5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</w:t>
            </w:r>
            <w:r w:rsidRPr="00A62AA5">
              <w:rPr>
                <w:rFonts w:ascii="Consolas" w:hAnsi="Consolas" w:cs="Consolas"/>
                <w:sz w:val="20"/>
                <w:szCs w:val="20"/>
              </w:rPr>
              <w:t>канал</w:t>
            </w:r>
            <w:r w:rsidRPr="00A62AA5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</w:t>
            </w:r>
          </w:p>
          <w:p w:rsidR="00A62AA5" w:rsidRPr="00A62AA5" w:rsidRDefault="00A62AA5" w:rsidP="00A62AA5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A62AA5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           ori   temp_L,(1&lt;&lt;MUX0)|(1&lt;&lt;MUX1)</w:t>
            </w:r>
          </w:p>
          <w:p w:rsidR="00A62AA5" w:rsidRPr="00A62AA5" w:rsidRDefault="00A62AA5" w:rsidP="00A62AA5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A62AA5">
              <w:rPr>
                <w:rFonts w:ascii="Consolas" w:hAnsi="Consolas" w:cs="Consolas"/>
                <w:sz w:val="20"/>
                <w:szCs w:val="20"/>
                <w:lang w:val="en-US"/>
              </w:rPr>
              <w:t>ex_c_mux:</w:t>
            </w:r>
            <w:r w:rsidRPr="00A62AA5">
              <w:rPr>
                <w:rFonts w:ascii="Consolas" w:hAnsi="Consolas" w:cs="Consolas"/>
                <w:sz w:val="20"/>
                <w:szCs w:val="20"/>
                <w:lang w:val="en-US"/>
              </w:rPr>
              <w:tab/>
              <w:t>out   ADMUX,temp_L</w:t>
            </w:r>
          </w:p>
          <w:p w:rsidR="00A62AA5" w:rsidRPr="00A62AA5" w:rsidRDefault="00A62AA5" w:rsidP="00A62AA5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A62AA5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           ldi   temp_L,(1&lt;&lt;CS02)|(1&lt;&lt;CS00);</w:t>
            </w:r>
            <w:r w:rsidRPr="00A62AA5">
              <w:rPr>
                <w:rFonts w:ascii="Consolas" w:hAnsi="Consolas" w:cs="Consolas"/>
                <w:sz w:val="20"/>
                <w:szCs w:val="20"/>
              </w:rPr>
              <w:t>частота</w:t>
            </w:r>
            <w:r w:rsidRPr="00A62AA5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TCNT0 Clk/1024,(CS02,CS01,CS00) - 101</w:t>
            </w:r>
          </w:p>
          <w:p w:rsidR="00A62AA5" w:rsidRPr="00A62AA5" w:rsidRDefault="00A62AA5" w:rsidP="00A62AA5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A62AA5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           out   TCCR0,temp_L</w:t>
            </w:r>
          </w:p>
          <w:p w:rsidR="00A62AA5" w:rsidRPr="00A62AA5" w:rsidRDefault="00A62AA5" w:rsidP="00A62AA5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A62AA5">
              <w:rPr>
                <w:rFonts w:ascii="Consolas" w:hAnsi="Consolas" w:cs="Consolas"/>
                <w:sz w:val="20"/>
                <w:szCs w:val="20"/>
                <w:lang w:val="en-US"/>
              </w:rPr>
              <w:tab/>
              <w:t xml:space="preserve">        ldi   temp_L,(1&lt;&lt;TOIE0);TOIE0-Timer/Counter0 Overflow Interrupt Enable</w:t>
            </w:r>
          </w:p>
          <w:p w:rsidR="00A62AA5" w:rsidRPr="00A62AA5" w:rsidRDefault="00A62AA5" w:rsidP="00A62AA5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20"/>
                <w:szCs w:val="20"/>
              </w:rPr>
            </w:pPr>
            <w:r w:rsidRPr="00A62AA5">
              <w:rPr>
                <w:rFonts w:ascii="Consolas" w:hAnsi="Consolas" w:cs="Consolas"/>
                <w:sz w:val="20"/>
                <w:szCs w:val="20"/>
                <w:lang w:val="en-US"/>
              </w:rPr>
              <w:tab/>
              <w:t xml:space="preserve">        </w:t>
            </w:r>
            <w:r w:rsidRPr="00A62AA5">
              <w:rPr>
                <w:rFonts w:ascii="Consolas" w:hAnsi="Consolas" w:cs="Consolas"/>
                <w:sz w:val="20"/>
                <w:szCs w:val="20"/>
              </w:rPr>
              <w:t>out    TIMSK,temp_L; разрешить прерывание Tov0</w:t>
            </w:r>
          </w:p>
          <w:p w:rsidR="00A62AA5" w:rsidRPr="00A62AA5" w:rsidRDefault="00A62AA5" w:rsidP="00A62AA5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A62AA5">
              <w:rPr>
                <w:rFonts w:ascii="Consolas" w:hAnsi="Consolas" w:cs="Consolas"/>
                <w:sz w:val="20"/>
                <w:szCs w:val="20"/>
              </w:rPr>
              <w:t xml:space="preserve">            </w:t>
            </w:r>
            <w:r w:rsidRPr="00A62AA5">
              <w:rPr>
                <w:rFonts w:ascii="Consolas" w:hAnsi="Consolas" w:cs="Consolas"/>
                <w:sz w:val="20"/>
                <w:szCs w:val="20"/>
                <w:lang w:val="en-US"/>
              </w:rPr>
              <w:t>ret</w:t>
            </w:r>
          </w:p>
          <w:p w:rsidR="00A62AA5" w:rsidRPr="00A62AA5" w:rsidRDefault="00A62AA5" w:rsidP="00A62AA5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A62AA5">
              <w:rPr>
                <w:rFonts w:ascii="Consolas" w:hAnsi="Consolas" w:cs="Consolas"/>
                <w:sz w:val="20"/>
                <w:szCs w:val="20"/>
                <w:lang w:val="en-US"/>
              </w:rPr>
              <w:t>;---------------</w:t>
            </w:r>
          </w:p>
          <w:p w:rsidR="00A62AA5" w:rsidRPr="00A62AA5" w:rsidRDefault="00A62AA5" w:rsidP="00A62AA5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A62AA5">
              <w:rPr>
                <w:rFonts w:ascii="Consolas" w:hAnsi="Consolas" w:cs="Consolas"/>
                <w:sz w:val="20"/>
                <w:szCs w:val="20"/>
                <w:lang w:val="en-US"/>
              </w:rPr>
              <w:t>kanN2:      ldi   Number,0;0-</w:t>
            </w:r>
            <w:r w:rsidRPr="00A62AA5">
              <w:rPr>
                <w:rFonts w:ascii="Consolas" w:hAnsi="Consolas" w:cs="Consolas"/>
                <w:sz w:val="20"/>
                <w:szCs w:val="20"/>
              </w:rPr>
              <w:t>й</w:t>
            </w:r>
            <w:r w:rsidRPr="00A62AA5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</w:t>
            </w:r>
            <w:r w:rsidRPr="00A62AA5">
              <w:rPr>
                <w:rFonts w:ascii="Consolas" w:hAnsi="Consolas" w:cs="Consolas"/>
                <w:sz w:val="20"/>
                <w:szCs w:val="20"/>
              </w:rPr>
              <w:t>канал</w:t>
            </w:r>
            <w:r w:rsidRPr="00A62AA5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</w:t>
            </w:r>
          </w:p>
          <w:p w:rsidR="00A62AA5" w:rsidRPr="00A62AA5" w:rsidRDefault="00A62AA5" w:rsidP="00A62AA5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20"/>
                <w:szCs w:val="20"/>
              </w:rPr>
            </w:pPr>
            <w:r w:rsidRPr="00A62AA5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           </w:t>
            </w:r>
            <w:r w:rsidRPr="00A62AA5">
              <w:rPr>
                <w:rFonts w:ascii="Consolas" w:hAnsi="Consolas" w:cs="Consolas"/>
                <w:sz w:val="20"/>
                <w:szCs w:val="20"/>
              </w:rPr>
              <w:t>rjmp  ex_c_mux</w:t>
            </w:r>
          </w:p>
          <w:p w:rsidR="00A62AA5" w:rsidRPr="00A62AA5" w:rsidRDefault="00A62AA5" w:rsidP="00A62AA5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20"/>
                <w:szCs w:val="20"/>
              </w:rPr>
            </w:pPr>
            <w:r w:rsidRPr="00A62AA5">
              <w:rPr>
                <w:rFonts w:ascii="Consolas" w:hAnsi="Consolas" w:cs="Consolas"/>
                <w:sz w:val="20"/>
                <w:szCs w:val="20"/>
              </w:rPr>
              <w:t>;**************************************************</w:t>
            </w:r>
          </w:p>
          <w:p w:rsidR="00A62AA5" w:rsidRPr="00A62AA5" w:rsidRDefault="00A62AA5" w:rsidP="00A62AA5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20"/>
                <w:szCs w:val="20"/>
              </w:rPr>
            </w:pPr>
            <w:r w:rsidRPr="00A62AA5">
              <w:rPr>
                <w:rFonts w:ascii="Consolas" w:hAnsi="Consolas" w:cs="Consolas"/>
                <w:sz w:val="20"/>
                <w:szCs w:val="20"/>
              </w:rPr>
              <w:t>; Подпрограмма запуска преобразования АЦП</w:t>
            </w:r>
          </w:p>
          <w:p w:rsidR="00A62AA5" w:rsidRPr="00A62AA5" w:rsidRDefault="00A62AA5" w:rsidP="00A62AA5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20"/>
                <w:szCs w:val="20"/>
              </w:rPr>
            </w:pPr>
            <w:r w:rsidRPr="00A62AA5">
              <w:rPr>
                <w:rFonts w:ascii="Consolas" w:hAnsi="Consolas" w:cs="Consolas"/>
                <w:sz w:val="20"/>
                <w:szCs w:val="20"/>
              </w:rPr>
              <w:t>;**************************************************</w:t>
            </w:r>
          </w:p>
          <w:p w:rsidR="00A62AA5" w:rsidRPr="00A62AA5" w:rsidRDefault="00A62AA5" w:rsidP="00A62AA5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20"/>
                <w:szCs w:val="20"/>
              </w:rPr>
            </w:pPr>
            <w:r w:rsidRPr="00A62AA5">
              <w:rPr>
                <w:rFonts w:ascii="Consolas" w:hAnsi="Consolas" w:cs="Consolas"/>
                <w:sz w:val="20"/>
                <w:szCs w:val="20"/>
              </w:rPr>
              <w:t>start_ADC:  ldi   temp_L,(1&lt;&lt;ADEN)|(1&lt;&lt;ADIE)|(1&lt;&lt;ADPS2)|(1&lt;&lt;ADPS1);ч-та преобр.64(125кГц)</w:t>
            </w:r>
          </w:p>
          <w:p w:rsidR="00A62AA5" w:rsidRPr="00A62AA5" w:rsidRDefault="00A62AA5" w:rsidP="00A62AA5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A62AA5">
              <w:rPr>
                <w:rFonts w:ascii="Consolas" w:hAnsi="Consolas" w:cs="Consolas"/>
                <w:sz w:val="20"/>
                <w:szCs w:val="20"/>
              </w:rPr>
              <w:tab/>
            </w:r>
            <w:r w:rsidRPr="00A62AA5">
              <w:rPr>
                <w:rFonts w:ascii="Consolas" w:hAnsi="Consolas" w:cs="Consolas"/>
                <w:sz w:val="20"/>
                <w:szCs w:val="20"/>
              </w:rPr>
              <w:tab/>
            </w:r>
            <w:r w:rsidRPr="00A62AA5">
              <w:rPr>
                <w:rFonts w:ascii="Consolas" w:hAnsi="Consolas" w:cs="Consolas"/>
                <w:sz w:val="20"/>
                <w:szCs w:val="20"/>
              </w:rPr>
              <w:tab/>
            </w:r>
            <w:r w:rsidRPr="00A62AA5">
              <w:rPr>
                <w:rFonts w:ascii="Consolas" w:hAnsi="Consolas" w:cs="Consolas"/>
                <w:sz w:val="20"/>
                <w:szCs w:val="20"/>
                <w:lang w:val="en-US"/>
              </w:rPr>
              <w:t>out   ADCSR,temp_L</w:t>
            </w:r>
          </w:p>
          <w:p w:rsidR="00A62AA5" w:rsidRPr="00A62AA5" w:rsidRDefault="00A62AA5" w:rsidP="00A62AA5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A62AA5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           ldi   temp_L,(1&lt;&lt;ADEN)|(1&lt;&lt;ADIE)|(1&lt;&lt;ADPS2)|(1&lt;&lt;ADPS1)|(1&lt;&lt;ADSC);</w:t>
            </w:r>
          </w:p>
          <w:p w:rsidR="00A62AA5" w:rsidRPr="00A62AA5" w:rsidRDefault="00A62AA5" w:rsidP="00A62AA5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A62AA5">
              <w:rPr>
                <w:rFonts w:ascii="Consolas" w:hAnsi="Consolas" w:cs="Consolas"/>
                <w:sz w:val="20"/>
                <w:szCs w:val="20"/>
                <w:lang w:val="en-US"/>
              </w:rPr>
              <w:tab/>
            </w:r>
            <w:r w:rsidRPr="00A62AA5">
              <w:rPr>
                <w:rFonts w:ascii="Consolas" w:hAnsi="Consolas" w:cs="Consolas"/>
                <w:sz w:val="20"/>
                <w:szCs w:val="20"/>
                <w:lang w:val="en-US"/>
              </w:rPr>
              <w:tab/>
            </w:r>
            <w:r w:rsidRPr="00A62AA5">
              <w:rPr>
                <w:rFonts w:ascii="Consolas" w:hAnsi="Consolas" w:cs="Consolas"/>
                <w:sz w:val="20"/>
                <w:szCs w:val="20"/>
                <w:lang w:val="en-US"/>
              </w:rPr>
              <w:tab/>
              <w:t>out   ADCSR,temp_L</w:t>
            </w:r>
          </w:p>
          <w:p w:rsidR="00A62AA5" w:rsidRPr="00A62AA5" w:rsidRDefault="00A62AA5" w:rsidP="00A62AA5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A62AA5">
              <w:rPr>
                <w:rFonts w:ascii="Consolas" w:hAnsi="Consolas" w:cs="Consolas"/>
                <w:sz w:val="20"/>
                <w:szCs w:val="20"/>
                <w:lang w:val="en-US"/>
              </w:rPr>
              <w:tab/>
            </w:r>
            <w:r w:rsidRPr="00A62AA5">
              <w:rPr>
                <w:rFonts w:ascii="Consolas" w:hAnsi="Consolas" w:cs="Consolas"/>
                <w:sz w:val="20"/>
                <w:szCs w:val="20"/>
                <w:lang w:val="en-US"/>
              </w:rPr>
              <w:tab/>
            </w:r>
            <w:r w:rsidRPr="00A62AA5">
              <w:rPr>
                <w:rFonts w:ascii="Consolas" w:hAnsi="Consolas" w:cs="Consolas"/>
                <w:sz w:val="20"/>
                <w:szCs w:val="20"/>
                <w:lang w:val="en-US"/>
              </w:rPr>
              <w:tab/>
              <w:t xml:space="preserve">ret </w:t>
            </w:r>
          </w:p>
          <w:p w:rsidR="00A62AA5" w:rsidRPr="00A62AA5" w:rsidRDefault="00A62AA5" w:rsidP="00A62AA5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A62AA5">
              <w:rPr>
                <w:rFonts w:ascii="Consolas" w:hAnsi="Consolas" w:cs="Consolas"/>
                <w:sz w:val="20"/>
                <w:szCs w:val="20"/>
                <w:lang w:val="en-US"/>
              </w:rPr>
              <w:t>;**************************************************</w:t>
            </w:r>
          </w:p>
          <w:p w:rsidR="00A62AA5" w:rsidRPr="00A62AA5" w:rsidRDefault="00A62AA5" w:rsidP="00A62AA5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20"/>
                <w:szCs w:val="20"/>
              </w:rPr>
            </w:pPr>
            <w:r w:rsidRPr="00A62AA5">
              <w:rPr>
                <w:rFonts w:ascii="Consolas" w:hAnsi="Consolas" w:cs="Consolas"/>
                <w:sz w:val="20"/>
                <w:szCs w:val="20"/>
              </w:rPr>
              <w:t>;Подпрограмма out_ADC изменение данных выводимых на дисплей</w:t>
            </w:r>
          </w:p>
          <w:p w:rsidR="00A62AA5" w:rsidRPr="00A62AA5" w:rsidRDefault="00A62AA5" w:rsidP="00A62AA5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20"/>
                <w:szCs w:val="20"/>
              </w:rPr>
            </w:pPr>
            <w:r w:rsidRPr="00A62AA5">
              <w:rPr>
                <w:rFonts w:ascii="Consolas" w:hAnsi="Consolas" w:cs="Consolas"/>
                <w:sz w:val="20"/>
                <w:szCs w:val="20"/>
              </w:rPr>
              <w:t>;**************************************************</w:t>
            </w:r>
          </w:p>
          <w:p w:rsidR="00A62AA5" w:rsidRPr="00A62AA5" w:rsidRDefault="00A62AA5" w:rsidP="00A62AA5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20"/>
                <w:szCs w:val="20"/>
              </w:rPr>
            </w:pPr>
            <w:r w:rsidRPr="00A62AA5">
              <w:rPr>
                <w:rFonts w:ascii="Consolas" w:hAnsi="Consolas" w:cs="Consolas"/>
                <w:sz w:val="20"/>
                <w:szCs w:val="20"/>
              </w:rPr>
              <w:t>;данные с АЦП усредняются путем суммирования (Val_N_ADC=1,2,4,8.16) раз и нахождения</w:t>
            </w:r>
          </w:p>
          <w:p w:rsidR="00A62AA5" w:rsidRPr="00A62AA5" w:rsidRDefault="00A62AA5" w:rsidP="00A62AA5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20"/>
                <w:szCs w:val="20"/>
              </w:rPr>
            </w:pPr>
            <w:r w:rsidRPr="00A62AA5">
              <w:rPr>
                <w:rFonts w:ascii="Consolas" w:hAnsi="Consolas" w:cs="Consolas"/>
                <w:sz w:val="20"/>
                <w:szCs w:val="20"/>
              </w:rPr>
              <w:t>;среднего значения, используя для деления сдвиг вправо</w:t>
            </w:r>
          </w:p>
          <w:p w:rsidR="00A62AA5" w:rsidRPr="00A62AA5" w:rsidRDefault="00A62AA5" w:rsidP="00A62AA5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20"/>
                <w:szCs w:val="20"/>
              </w:rPr>
            </w:pPr>
            <w:r w:rsidRPr="00A62AA5">
              <w:rPr>
                <w:rFonts w:ascii="Consolas" w:hAnsi="Consolas" w:cs="Consolas"/>
                <w:sz w:val="20"/>
                <w:szCs w:val="20"/>
              </w:rPr>
              <w:t>;измеренное значение Vin=(ADC*2,54)/1024=ADC/400. Используем только целые числа для</w:t>
            </w:r>
          </w:p>
          <w:p w:rsidR="00A62AA5" w:rsidRPr="00A62AA5" w:rsidRDefault="00A62AA5" w:rsidP="00A62AA5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20"/>
                <w:szCs w:val="20"/>
              </w:rPr>
            </w:pPr>
            <w:r w:rsidRPr="00A62AA5">
              <w:rPr>
                <w:rFonts w:ascii="Consolas" w:hAnsi="Consolas" w:cs="Consolas"/>
                <w:sz w:val="20"/>
                <w:szCs w:val="20"/>
              </w:rPr>
              <w:t>;вывода на дисплей, т.е. Vin*100. таким образом измеренное значение равно ADC/4</w:t>
            </w:r>
          </w:p>
          <w:p w:rsidR="00A62AA5" w:rsidRPr="00A62AA5" w:rsidRDefault="00A62AA5" w:rsidP="00A62AA5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20"/>
                <w:szCs w:val="20"/>
              </w:rPr>
            </w:pPr>
            <w:r w:rsidRPr="00A62AA5">
              <w:rPr>
                <w:rFonts w:ascii="Consolas" w:hAnsi="Consolas" w:cs="Consolas"/>
                <w:sz w:val="20"/>
                <w:szCs w:val="20"/>
              </w:rPr>
              <w:t>;увеличение в 100 раз при выводе на дисплей компенсируем выводом точки у первой</w:t>
            </w:r>
          </w:p>
          <w:p w:rsidR="00A62AA5" w:rsidRPr="00A62AA5" w:rsidRDefault="00A62AA5" w:rsidP="00A62AA5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20"/>
                <w:szCs w:val="20"/>
              </w:rPr>
            </w:pPr>
            <w:r w:rsidRPr="00A62AA5">
              <w:rPr>
                <w:rFonts w:ascii="Consolas" w:hAnsi="Consolas" w:cs="Consolas"/>
                <w:sz w:val="20"/>
                <w:szCs w:val="20"/>
              </w:rPr>
              <w:t>; зн.цифры</w:t>
            </w:r>
          </w:p>
          <w:p w:rsidR="00A62AA5" w:rsidRPr="00A62AA5" w:rsidRDefault="00A62AA5" w:rsidP="00A62AA5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20"/>
                <w:szCs w:val="20"/>
              </w:rPr>
            </w:pPr>
            <w:r w:rsidRPr="00A62AA5">
              <w:rPr>
                <w:rFonts w:ascii="Consolas" w:hAnsi="Consolas" w:cs="Consolas"/>
                <w:sz w:val="20"/>
                <w:szCs w:val="20"/>
              </w:rPr>
              <w:t>;кол-во сдвигов вправо для нах-я средн.значения</w:t>
            </w:r>
          </w:p>
          <w:p w:rsidR="00A62AA5" w:rsidRPr="00A62AA5" w:rsidRDefault="00A62AA5" w:rsidP="00A62AA5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A62AA5">
              <w:rPr>
                <w:rFonts w:ascii="Consolas" w:hAnsi="Consolas" w:cs="Consolas"/>
                <w:sz w:val="20"/>
                <w:szCs w:val="20"/>
                <w:lang w:val="en-US"/>
              </w:rPr>
              <w:t>out_ADC:    ldi    temp_L,Val_N_ADC;</w:t>
            </w:r>
          </w:p>
          <w:p w:rsidR="00A62AA5" w:rsidRPr="00A62AA5" w:rsidRDefault="00A62AA5" w:rsidP="00A62AA5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20"/>
                <w:szCs w:val="20"/>
              </w:rPr>
            </w:pPr>
            <w:r w:rsidRPr="00A62AA5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           </w:t>
            </w:r>
            <w:r w:rsidRPr="00A62AA5">
              <w:rPr>
                <w:rFonts w:ascii="Consolas" w:hAnsi="Consolas" w:cs="Consolas"/>
                <w:sz w:val="20"/>
                <w:szCs w:val="20"/>
              </w:rPr>
              <w:t>cpi    temp_L,8; 8 накоплений</w:t>
            </w:r>
          </w:p>
          <w:p w:rsidR="00A62AA5" w:rsidRPr="00A62AA5" w:rsidRDefault="00A62AA5" w:rsidP="00A62AA5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20"/>
                <w:szCs w:val="20"/>
              </w:rPr>
            </w:pPr>
            <w:r w:rsidRPr="00A62AA5">
              <w:rPr>
                <w:rFonts w:ascii="Consolas" w:hAnsi="Consolas" w:cs="Consolas"/>
                <w:sz w:val="20"/>
                <w:szCs w:val="20"/>
              </w:rPr>
              <w:tab/>
            </w:r>
            <w:r w:rsidRPr="00A62AA5">
              <w:rPr>
                <w:rFonts w:ascii="Consolas" w:hAnsi="Consolas" w:cs="Consolas"/>
                <w:sz w:val="20"/>
                <w:szCs w:val="20"/>
              </w:rPr>
              <w:tab/>
            </w:r>
            <w:r w:rsidRPr="00A62AA5">
              <w:rPr>
                <w:rFonts w:ascii="Consolas" w:hAnsi="Consolas" w:cs="Consolas"/>
                <w:sz w:val="20"/>
                <w:szCs w:val="20"/>
              </w:rPr>
              <w:tab/>
              <w:t>brne   ch_4izm</w:t>
            </w:r>
          </w:p>
          <w:p w:rsidR="00A62AA5" w:rsidRPr="00A62AA5" w:rsidRDefault="00A62AA5" w:rsidP="00A62AA5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20"/>
                <w:szCs w:val="20"/>
              </w:rPr>
            </w:pPr>
            <w:r w:rsidRPr="00A62AA5">
              <w:rPr>
                <w:rFonts w:ascii="Consolas" w:hAnsi="Consolas" w:cs="Consolas"/>
                <w:sz w:val="20"/>
                <w:szCs w:val="20"/>
              </w:rPr>
              <w:tab/>
            </w:r>
            <w:r w:rsidRPr="00A62AA5">
              <w:rPr>
                <w:rFonts w:ascii="Consolas" w:hAnsi="Consolas" w:cs="Consolas"/>
                <w:sz w:val="20"/>
                <w:szCs w:val="20"/>
              </w:rPr>
              <w:tab/>
            </w:r>
            <w:r w:rsidRPr="00A62AA5">
              <w:rPr>
                <w:rFonts w:ascii="Consolas" w:hAnsi="Consolas" w:cs="Consolas"/>
                <w:sz w:val="20"/>
                <w:szCs w:val="20"/>
              </w:rPr>
              <w:tab/>
              <w:t>ldi    temp_L,3</w:t>
            </w:r>
          </w:p>
          <w:p w:rsidR="00A62AA5" w:rsidRPr="00A62AA5" w:rsidRDefault="00A62AA5" w:rsidP="00A62AA5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20"/>
                <w:szCs w:val="20"/>
              </w:rPr>
            </w:pPr>
            <w:r w:rsidRPr="00A62AA5">
              <w:rPr>
                <w:rFonts w:ascii="Consolas" w:hAnsi="Consolas" w:cs="Consolas"/>
                <w:sz w:val="20"/>
                <w:szCs w:val="20"/>
              </w:rPr>
              <w:tab/>
            </w:r>
            <w:r w:rsidRPr="00A62AA5">
              <w:rPr>
                <w:rFonts w:ascii="Consolas" w:hAnsi="Consolas" w:cs="Consolas"/>
                <w:sz w:val="20"/>
                <w:szCs w:val="20"/>
              </w:rPr>
              <w:tab/>
            </w:r>
            <w:r w:rsidRPr="00A62AA5">
              <w:rPr>
                <w:rFonts w:ascii="Consolas" w:hAnsi="Consolas" w:cs="Consolas"/>
                <w:sz w:val="20"/>
                <w:szCs w:val="20"/>
              </w:rPr>
              <w:tab/>
              <w:t>rjmp   sh_ADC</w:t>
            </w:r>
          </w:p>
          <w:p w:rsidR="00A62AA5" w:rsidRPr="00A62AA5" w:rsidRDefault="00A62AA5" w:rsidP="00A62AA5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20"/>
                <w:szCs w:val="20"/>
              </w:rPr>
            </w:pPr>
            <w:r w:rsidRPr="00A62AA5">
              <w:rPr>
                <w:rFonts w:ascii="Consolas" w:hAnsi="Consolas" w:cs="Consolas"/>
                <w:sz w:val="20"/>
                <w:szCs w:val="20"/>
              </w:rPr>
              <w:t>ch_4izm:    cpi    temp_L,4; 4 накоплений</w:t>
            </w:r>
          </w:p>
          <w:p w:rsidR="00A62AA5" w:rsidRPr="00A62AA5" w:rsidRDefault="00A62AA5" w:rsidP="00A62AA5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20"/>
                <w:szCs w:val="20"/>
              </w:rPr>
            </w:pPr>
            <w:r w:rsidRPr="00A62AA5">
              <w:rPr>
                <w:rFonts w:ascii="Consolas" w:hAnsi="Consolas" w:cs="Consolas"/>
                <w:sz w:val="20"/>
                <w:szCs w:val="20"/>
              </w:rPr>
              <w:tab/>
            </w:r>
            <w:r w:rsidRPr="00A62AA5">
              <w:rPr>
                <w:rFonts w:ascii="Consolas" w:hAnsi="Consolas" w:cs="Consolas"/>
                <w:sz w:val="20"/>
                <w:szCs w:val="20"/>
              </w:rPr>
              <w:tab/>
            </w:r>
            <w:r w:rsidRPr="00A62AA5">
              <w:rPr>
                <w:rFonts w:ascii="Consolas" w:hAnsi="Consolas" w:cs="Consolas"/>
                <w:sz w:val="20"/>
                <w:szCs w:val="20"/>
              </w:rPr>
              <w:tab/>
              <w:t>brne   ch_2izm</w:t>
            </w:r>
          </w:p>
          <w:p w:rsidR="00A62AA5" w:rsidRPr="00A62AA5" w:rsidRDefault="00A62AA5" w:rsidP="00A62AA5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20"/>
                <w:szCs w:val="20"/>
              </w:rPr>
            </w:pPr>
            <w:r w:rsidRPr="00A62AA5">
              <w:rPr>
                <w:rFonts w:ascii="Consolas" w:hAnsi="Consolas" w:cs="Consolas"/>
                <w:sz w:val="20"/>
                <w:szCs w:val="20"/>
              </w:rPr>
              <w:t xml:space="preserve">            ldi    temp_L,2</w:t>
            </w:r>
          </w:p>
          <w:p w:rsidR="00A62AA5" w:rsidRPr="00A62AA5" w:rsidRDefault="00A62AA5" w:rsidP="00A62AA5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20"/>
                <w:szCs w:val="20"/>
              </w:rPr>
            </w:pPr>
            <w:r w:rsidRPr="00A62AA5">
              <w:rPr>
                <w:rFonts w:ascii="Consolas" w:hAnsi="Consolas" w:cs="Consolas"/>
                <w:sz w:val="20"/>
                <w:szCs w:val="20"/>
              </w:rPr>
              <w:tab/>
            </w:r>
            <w:r w:rsidRPr="00A62AA5">
              <w:rPr>
                <w:rFonts w:ascii="Consolas" w:hAnsi="Consolas" w:cs="Consolas"/>
                <w:sz w:val="20"/>
                <w:szCs w:val="20"/>
              </w:rPr>
              <w:tab/>
            </w:r>
            <w:r w:rsidRPr="00A62AA5">
              <w:rPr>
                <w:rFonts w:ascii="Consolas" w:hAnsi="Consolas" w:cs="Consolas"/>
                <w:sz w:val="20"/>
                <w:szCs w:val="20"/>
              </w:rPr>
              <w:tab/>
              <w:t>rjmp   sh_ADC</w:t>
            </w:r>
          </w:p>
          <w:p w:rsidR="00A62AA5" w:rsidRPr="00A62AA5" w:rsidRDefault="00A62AA5" w:rsidP="00A62AA5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20"/>
                <w:szCs w:val="20"/>
              </w:rPr>
            </w:pPr>
            <w:r w:rsidRPr="00A62AA5">
              <w:rPr>
                <w:rFonts w:ascii="Consolas" w:hAnsi="Consolas" w:cs="Consolas"/>
                <w:sz w:val="20"/>
                <w:szCs w:val="20"/>
              </w:rPr>
              <w:t>ch_2izm:    cpi    temp_L,2; 2 накоплений</w:t>
            </w:r>
          </w:p>
          <w:p w:rsidR="00A62AA5" w:rsidRPr="00A62AA5" w:rsidRDefault="00A62AA5" w:rsidP="00A62AA5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20"/>
                <w:szCs w:val="20"/>
              </w:rPr>
            </w:pPr>
            <w:r w:rsidRPr="00A62AA5">
              <w:rPr>
                <w:rFonts w:ascii="Consolas" w:hAnsi="Consolas" w:cs="Consolas"/>
                <w:sz w:val="20"/>
                <w:szCs w:val="20"/>
              </w:rPr>
              <w:tab/>
            </w:r>
            <w:r w:rsidRPr="00A62AA5">
              <w:rPr>
                <w:rFonts w:ascii="Consolas" w:hAnsi="Consolas" w:cs="Consolas"/>
                <w:sz w:val="20"/>
                <w:szCs w:val="20"/>
              </w:rPr>
              <w:tab/>
            </w:r>
            <w:r w:rsidRPr="00A62AA5">
              <w:rPr>
                <w:rFonts w:ascii="Consolas" w:hAnsi="Consolas" w:cs="Consolas"/>
                <w:sz w:val="20"/>
                <w:szCs w:val="20"/>
              </w:rPr>
              <w:tab/>
              <w:t xml:space="preserve">brne   ch_1izm </w:t>
            </w:r>
          </w:p>
          <w:p w:rsidR="00A62AA5" w:rsidRPr="00A62AA5" w:rsidRDefault="00A62AA5" w:rsidP="00A62AA5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20"/>
                <w:szCs w:val="20"/>
              </w:rPr>
            </w:pPr>
            <w:r w:rsidRPr="00A62AA5">
              <w:rPr>
                <w:rFonts w:ascii="Consolas" w:hAnsi="Consolas" w:cs="Consolas"/>
                <w:sz w:val="20"/>
                <w:szCs w:val="20"/>
              </w:rPr>
              <w:tab/>
            </w:r>
            <w:r w:rsidRPr="00A62AA5">
              <w:rPr>
                <w:rFonts w:ascii="Consolas" w:hAnsi="Consolas" w:cs="Consolas"/>
                <w:sz w:val="20"/>
                <w:szCs w:val="20"/>
              </w:rPr>
              <w:tab/>
            </w:r>
            <w:r w:rsidRPr="00A62AA5">
              <w:rPr>
                <w:rFonts w:ascii="Consolas" w:hAnsi="Consolas" w:cs="Consolas"/>
                <w:sz w:val="20"/>
                <w:szCs w:val="20"/>
              </w:rPr>
              <w:tab/>
              <w:t>ldi    temp_L,1</w:t>
            </w:r>
          </w:p>
          <w:p w:rsidR="00A62AA5" w:rsidRPr="00A62AA5" w:rsidRDefault="00A62AA5" w:rsidP="00A62AA5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20"/>
                <w:szCs w:val="20"/>
              </w:rPr>
            </w:pPr>
            <w:r w:rsidRPr="00A62AA5">
              <w:rPr>
                <w:rFonts w:ascii="Consolas" w:hAnsi="Consolas" w:cs="Consolas"/>
                <w:sz w:val="20"/>
                <w:szCs w:val="20"/>
              </w:rPr>
              <w:tab/>
            </w:r>
            <w:r w:rsidRPr="00A62AA5">
              <w:rPr>
                <w:rFonts w:ascii="Consolas" w:hAnsi="Consolas" w:cs="Consolas"/>
                <w:sz w:val="20"/>
                <w:szCs w:val="20"/>
              </w:rPr>
              <w:tab/>
            </w:r>
            <w:r w:rsidRPr="00A62AA5">
              <w:rPr>
                <w:rFonts w:ascii="Consolas" w:hAnsi="Consolas" w:cs="Consolas"/>
                <w:sz w:val="20"/>
                <w:szCs w:val="20"/>
              </w:rPr>
              <w:tab/>
              <w:t xml:space="preserve">rjmp   sh_ADC  </w:t>
            </w:r>
          </w:p>
          <w:p w:rsidR="00A62AA5" w:rsidRPr="00A62AA5" w:rsidRDefault="00A62AA5" w:rsidP="00A62AA5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20"/>
                <w:szCs w:val="20"/>
              </w:rPr>
            </w:pPr>
            <w:r w:rsidRPr="00A62AA5">
              <w:rPr>
                <w:rFonts w:ascii="Consolas" w:hAnsi="Consolas" w:cs="Consolas"/>
                <w:sz w:val="20"/>
                <w:szCs w:val="20"/>
              </w:rPr>
              <w:t>ch_1izm:    cpi    temp_L,1</w:t>
            </w:r>
          </w:p>
          <w:p w:rsidR="00A62AA5" w:rsidRPr="00A62AA5" w:rsidRDefault="00A62AA5" w:rsidP="00A62AA5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20"/>
                <w:szCs w:val="20"/>
              </w:rPr>
            </w:pPr>
            <w:r w:rsidRPr="00A62AA5">
              <w:rPr>
                <w:rFonts w:ascii="Consolas" w:hAnsi="Consolas" w:cs="Consolas"/>
                <w:sz w:val="20"/>
                <w:szCs w:val="20"/>
              </w:rPr>
              <w:tab/>
            </w:r>
            <w:r w:rsidRPr="00A62AA5">
              <w:rPr>
                <w:rFonts w:ascii="Consolas" w:hAnsi="Consolas" w:cs="Consolas"/>
                <w:sz w:val="20"/>
                <w:szCs w:val="20"/>
              </w:rPr>
              <w:tab/>
            </w:r>
            <w:r w:rsidRPr="00A62AA5">
              <w:rPr>
                <w:rFonts w:ascii="Consolas" w:hAnsi="Consolas" w:cs="Consolas"/>
                <w:sz w:val="20"/>
                <w:szCs w:val="20"/>
              </w:rPr>
              <w:tab/>
              <w:t xml:space="preserve">breq   norm_ADC  </w:t>
            </w:r>
          </w:p>
          <w:p w:rsidR="00A62AA5" w:rsidRPr="00A62AA5" w:rsidRDefault="00A62AA5" w:rsidP="00A62AA5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20"/>
                <w:szCs w:val="20"/>
              </w:rPr>
            </w:pPr>
            <w:r w:rsidRPr="00A62AA5">
              <w:rPr>
                <w:rFonts w:ascii="Consolas" w:hAnsi="Consolas" w:cs="Consolas"/>
                <w:sz w:val="20"/>
                <w:szCs w:val="20"/>
              </w:rPr>
              <w:t xml:space="preserve">            rjmp   ex_out </w:t>
            </w:r>
          </w:p>
          <w:p w:rsidR="00A62AA5" w:rsidRPr="00A62AA5" w:rsidRDefault="00A62AA5" w:rsidP="00A62AA5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20"/>
                <w:szCs w:val="20"/>
              </w:rPr>
            </w:pPr>
            <w:r w:rsidRPr="00A62AA5">
              <w:rPr>
                <w:rFonts w:ascii="Consolas" w:hAnsi="Consolas" w:cs="Consolas"/>
                <w:sz w:val="20"/>
                <w:szCs w:val="20"/>
              </w:rPr>
              <w:lastRenderedPageBreak/>
              <w:t>sh_ADC:</w:t>
            </w:r>
            <w:r w:rsidRPr="00A62AA5">
              <w:rPr>
                <w:rFonts w:ascii="Consolas" w:hAnsi="Consolas" w:cs="Consolas"/>
                <w:sz w:val="20"/>
                <w:szCs w:val="20"/>
              </w:rPr>
              <w:tab/>
            </w:r>
            <w:r w:rsidRPr="00A62AA5">
              <w:rPr>
                <w:rFonts w:ascii="Consolas" w:hAnsi="Consolas" w:cs="Consolas"/>
                <w:sz w:val="20"/>
                <w:szCs w:val="20"/>
              </w:rPr>
              <w:tab/>
              <w:t xml:space="preserve">lsr    ADC_h </w:t>
            </w:r>
            <w:r w:rsidRPr="00A62AA5">
              <w:rPr>
                <w:rFonts w:ascii="Consolas" w:hAnsi="Consolas" w:cs="Consolas"/>
                <w:sz w:val="20"/>
                <w:szCs w:val="20"/>
              </w:rPr>
              <w:tab/>
            </w:r>
            <w:r w:rsidRPr="00A62AA5">
              <w:rPr>
                <w:rFonts w:ascii="Consolas" w:hAnsi="Consolas" w:cs="Consolas"/>
                <w:sz w:val="20"/>
                <w:szCs w:val="20"/>
              </w:rPr>
              <w:tab/>
              <w:t xml:space="preserve">   </w:t>
            </w:r>
          </w:p>
          <w:p w:rsidR="00A62AA5" w:rsidRPr="00A62AA5" w:rsidRDefault="00A62AA5" w:rsidP="00A62AA5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20"/>
                <w:szCs w:val="20"/>
              </w:rPr>
            </w:pPr>
            <w:r w:rsidRPr="00A62AA5">
              <w:rPr>
                <w:rFonts w:ascii="Consolas" w:hAnsi="Consolas" w:cs="Consolas"/>
                <w:sz w:val="20"/>
                <w:szCs w:val="20"/>
              </w:rPr>
              <w:t xml:space="preserve">            ror    ADC_l</w:t>
            </w:r>
          </w:p>
          <w:p w:rsidR="00A62AA5" w:rsidRPr="00A62AA5" w:rsidRDefault="00A62AA5" w:rsidP="00A62AA5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20"/>
                <w:szCs w:val="20"/>
              </w:rPr>
            </w:pPr>
            <w:r w:rsidRPr="00A62AA5">
              <w:rPr>
                <w:rFonts w:ascii="Consolas" w:hAnsi="Consolas" w:cs="Consolas"/>
                <w:sz w:val="20"/>
                <w:szCs w:val="20"/>
              </w:rPr>
              <w:tab/>
            </w:r>
            <w:r w:rsidRPr="00A62AA5">
              <w:rPr>
                <w:rFonts w:ascii="Consolas" w:hAnsi="Consolas" w:cs="Consolas"/>
                <w:sz w:val="20"/>
                <w:szCs w:val="20"/>
              </w:rPr>
              <w:tab/>
              <w:t xml:space="preserve">    dec    temp_L</w:t>
            </w:r>
          </w:p>
          <w:p w:rsidR="00A62AA5" w:rsidRPr="00A62AA5" w:rsidRDefault="00A62AA5" w:rsidP="00A62AA5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20"/>
                <w:szCs w:val="20"/>
              </w:rPr>
            </w:pPr>
            <w:r w:rsidRPr="00A62AA5">
              <w:rPr>
                <w:rFonts w:ascii="Consolas" w:hAnsi="Consolas" w:cs="Consolas"/>
                <w:sz w:val="20"/>
                <w:szCs w:val="20"/>
              </w:rPr>
              <w:tab/>
            </w:r>
            <w:r w:rsidRPr="00A62AA5">
              <w:rPr>
                <w:rFonts w:ascii="Consolas" w:hAnsi="Consolas" w:cs="Consolas"/>
                <w:sz w:val="20"/>
                <w:szCs w:val="20"/>
              </w:rPr>
              <w:tab/>
              <w:t xml:space="preserve">    cpi    temp_L,0x00</w:t>
            </w:r>
          </w:p>
          <w:p w:rsidR="00A62AA5" w:rsidRPr="00A62AA5" w:rsidRDefault="00A62AA5" w:rsidP="00A62AA5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20"/>
                <w:szCs w:val="20"/>
              </w:rPr>
            </w:pPr>
            <w:r w:rsidRPr="00A62AA5">
              <w:rPr>
                <w:rFonts w:ascii="Consolas" w:hAnsi="Consolas" w:cs="Consolas"/>
                <w:sz w:val="20"/>
                <w:szCs w:val="20"/>
              </w:rPr>
              <w:tab/>
            </w:r>
            <w:r w:rsidRPr="00A62AA5">
              <w:rPr>
                <w:rFonts w:ascii="Consolas" w:hAnsi="Consolas" w:cs="Consolas"/>
                <w:sz w:val="20"/>
                <w:szCs w:val="20"/>
              </w:rPr>
              <w:tab/>
              <w:t xml:space="preserve">    brne   sh_ADC;в ADC_h,ADC_l среднее значение</w:t>
            </w:r>
          </w:p>
          <w:p w:rsidR="00A62AA5" w:rsidRPr="00A62AA5" w:rsidRDefault="00A62AA5" w:rsidP="00A62AA5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20"/>
                <w:szCs w:val="20"/>
              </w:rPr>
            </w:pPr>
            <w:r w:rsidRPr="00A62AA5">
              <w:rPr>
                <w:rFonts w:ascii="Consolas" w:hAnsi="Consolas" w:cs="Consolas"/>
                <w:sz w:val="20"/>
                <w:szCs w:val="20"/>
              </w:rPr>
              <w:t>;</w:t>
            </w:r>
          </w:p>
          <w:p w:rsidR="00A62AA5" w:rsidRPr="00A62AA5" w:rsidRDefault="00A62AA5" w:rsidP="00A62AA5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20"/>
                <w:szCs w:val="20"/>
              </w:rPr>
            </w:pPr>
            <w:r w:rsidRPr="00A62AA5">
              <w:rPr>
                <w:rFonts w:ascii="Consolas" w:hAnsi="Consolas" w:cs="Consolas"/>
                <w:sz w:val="20"/>
                <w:szCs w:val="20"/>
              </w:rPr>
              <w:t xml:space="preserve">norm_ADC:   lsr    ADC_h </w:t>
            </w:r>
            <w:r w:rsidRPr="00A62AA5">
              <w:rPr>
                <w:rFonts w:ascii="Consolas" w:hAnsi="Consolas" w:cs="Consolas"/>
                <w:sz w:val="20"/>
                <w:szCs w:val="20"/>
              </w:rPr>
              <w:tab/>
            </w:r>
            <w:r w:rsidRPr="00A62AA5">
              <w:rPr>
                <w:rFonts w:ascii="Consolas" w:hAnsi="Consolas" w:cs="Consolas"/>
                <w:sz w:val="20"/>
                <w:szCs w:val="20"/>
              </w:rPr>
              <w:tab/>
              <w:t xml:space="preserve">   </w:t>
            </w:r>
          </w:p>
          <w:p w:rsidR="00A62AA5" w:rsidRPr="00A62AA5" w:rsidRDefault="00A62AA5" w:rsidP="00A62AA5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20"/>
                <w:szCs w:val="20"/>
              </w:rPr>
            </w:pPr>
            <w:r w:rsidRPr="00A62AA5">
              <w:rPr>
                <w:rFonts w:ascii="Consolas" w:hAnsi="Consolas" w:cs="Consolas"/>
                <w:sz w:val="20"/>
                <w:szCs w:val="20"/>
              </w:rPr>
              <w:t xml:space="preserve">            ror    ADC_l</w:t>
            </w:r>
          </w:p>
          <w:p w:rsidR="00A62AA5" w:rsidRPr="00A62AA5" w:rsidRDefault="00A62AA5" w:rsidP="00A62AA5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20"/>
                <w:szCs w:val="20"/>
              </w:rPr>
            </w:pPr>
            <w:r w:rsidRPr="00A62AA5">
              <w:rPr>
                <w:rFonts w:ascii="Consolas" w:hAnsi="Consolas" w:cs="Consolas"/>
                <w:sz w:val="20"/>
                <w:szCs w:val="20"/>
              </w:rPr>
              <w:tab/>
            </w:r>
            <w:r w:rsidRPr="00A62AA5">
              <w:rPr>
                <w:rFonts w:ascii="Consolas" w:hAnsi="Consolas" w:cs="Consolas"/>
                <w:sz w:val="20"/>
                <w:szCs w:val="20"/>
              </w:rPr>
              <w:tab/>
            </w:r>
            <w:r w:rsidRPr="00A62AA5">
              <w:rPr>
                <w:rFonts w:ascii="Consolas" w:hAnsi="Consolas" w:cs="Consolas"/>
                <w:sz w:val="20"/>
                <w:szCs w:val="20"/>
              </w:rPr>
              <w:tab/>
              <w:t xml:space="preserve">lsr    ADC_h </w:t>
            </w:r>
            <w:r w:rsidRPr="00A62AA5">
              <w:rPr>
                <w:rFonts w:ascii="Consolas" w:hAnsi="Consolas" w:cs="Consolas"/>
                <w:sz w:val="20"/>
                <w:szCs w:val="20"/>
              </w:rPr>
              <w:tab/>
            </w:r>
            <w:r w:rsidRPr="00A62AA5">
              <w:rPr>
                <w:rFonts w:ascii="Consolas" w:hAnsi="Consolas" w:cs="Consolas"/>
                <w:sz w:val="20"/>
                <w:szCs w:val="20"/>
              </w:rPr>
              <w:tab/>
              <w:t xml:space="preserve">   </w:t>
            </w:r>
          </w:p>
          <w:p w:rsidR="00A62AA5" w:rsidRPr="00A62AA5" w:rsidRDefault="00A62AA5" w:rsidP="00A62AA5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20"/>
                <w:szCs w:val="20"/>
              </w:rPr>
            </w:pPr>
            <w:r w:rsidRPr="00A62AA5">
              <w:rPr>
                <w:rFonts w:ascii="Consolas" w:hAnsi="Consolas" w:cs="Consolas"/>
                <w:sz w:val="20"/>
                <w:szCs w:val="20"/>
              </w:rPr>
              <w:t xml:space="preserve">            ror    ADC_l; в ADC_l значение,увеличенное в 100 раз</w:t>
            </w:r>
          </w:p>
          <w:p w:rsidR="00A62AA5" w:rsidRPr="00A62AA5" w:rsidRDefault="00A62AA5" w:rsidP="00A62AA5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20"/>
                <w:szCs w:val="20"/>
              </w:rPr>
            </w:pPr>
            <w:r w:rsidRPr="00A62AA5">
              <w:rPr>
                <w:rFonts w:ascii="Consolas" w:hAnsi="Consolas" w:cs="Consolas"/>
                <w:sz w:val="20"/>
                <w:szCs w:val="20"/>
              </w:rPr>
              <w:t>;</w:t>
            </w:r>
          </w:p>
          <w:p w:rsidR="00A62AA5" w:rsidRPr="00A62AA5" w:rsidRDefault="00A62AA5" w:rsidP="00A62AA5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20"/>
                <w:szCs w:val="20"/>
              </w:rPr>
            </w:pPr>
            <w:r w:rsidRPr="00A62AA5">
              <w:rPr>
                <w:rFonts w:ascii="Consolas" w:hAnsi="Consolas" w:cs="Consolas"/>
                <w:sz w:val="20"/>
                <w:szCs w:val="20"/>
              </w:rPr>
              <w:t xml:space="preserve">            mov    temp_L,ADC_l</w:t>
            </w:r>
          </w:p>
          <w:p w:rsidR="00A62AA5" w:rsidRPr="00A62AA5" w:rsidRDefault="00A62AA5" w:rsidP="00A62AA5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20"/>
                <w:szCs w:val="20"/>
              </w:rPr>
            </w:pPr>
            <w:r w:rsidRPr="00A62AA5">
              <w:rPr>
                <w:rFonts w:ascii="Consolas" w:hAnsi="Consolas" w:cs="Consolas"/>
                <w:sz w:val="20"/>
                <w:szCs w:val="20"/>
              </w:rPr>
              <w:tab/>
            </w:r>
            <w:r w:rsidRPr="00A62AA5">
              <w:rPr>
                <w:rFonts w:ascii="Consolas" w:hAnsi="Consolas" w:cs="Consolas"/>
                <w:sz w:val="20"/>
                <w:szCs w:val="20"/>
              </w:rPr>
              <w:tab/>
            </w:r>
            <w:r w:rsidRPr="00A62AA5">
              <w:rPr>
                <w:rFonts w:ascii="Consolas" w:hAnsi="Consolas" w:cs="Consolas"/>
                <w:sz w:val="20"/>
                <w:szCs w:val="20"/>
              </w:rPr>
              <w:tab/>
              <w:t>mov    temp_H,ADC_h</w:t>
            </w:r>
          </w:p>
          <w:p w:rsidR="00A62AA5" w:rsidRPr="00A62AA5" w:rsidRDefault="00A62AA5" w:rsidP="00A62AA5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20"/>
                <w:szCs w:val="20"/>
              </w:rPr>
            </w:pPr>
            <w:r w:rsidRPr="00A62AA5">
              <w:rPr>
                <w:rFonts w:ascii="Consolas" w:hAnsi="Consolas" w:cs="Consolas"/>
                <w:sz w:val="20"/>
                <w:szCs w:val="20"/>
              </w:rPr>
              <w:t xml:space="preserve">            clr    ADC_h</w:t>
            </w:r>
          </w:p>
          <w:p w:rsidR="00A62AA5" w:rsidRPr="00A62AA5" w:rsidRDefault="00A62AA5" w:rsidP="00A62AA5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20"/>
                <w:szCs w:val="20"/>
              </w:rPr>
            </w:pPr>
            <w:r w:rsidRPr="00A62AA5">
              <w:rPr>
                <w:rFonts w:ascii="Consolas" w:hAnsi="Consolas" w:cs="Consolas"/>
                <w:sz w:val="20"/>
                <w:szCs w:val="20"/>
              </w:rPr>
              <w:t xml:space="preserve">       </w:t>
            </w:r>
            <w:r w:rsidRPr="00A62AA5">
              <w:rPr>
                <w:rFonts w:ascii="Consolas" w:hAnsi="Consolas" w:cs="Consolas"/>
                <w:sz w:val="20"/>
                <w:szCs w:val="20"/>
              </w:rPr>
              <w:tab/>
            </w:r>
            <w:r w:rsidRPr="00A62AA5">
              <w:rPr>
                <w:rFonts w:ascii="Consolas" w:hAnsi="Consolas" w:cs="Consolas"/>
                <w:sz w:val="20"/>
                <w:szCs w:val="20"/>
              </w:rPr>
              <w:tab/>
              <w:t>clr    ADC_l</w:t>
            </w:r>
          </w:p>
          <w:p w:rsidR="00A62AA5" w:rsidRPr="00A62AA5" w:rsidRDefault="00A62AA5" w:rsidP="00A62AA5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20"/>
                <w:szCs w:val="20"/>
              </w:rPr>
            </w:pPr>
            <w:r w:rsidRPr="00A62AA5">
              <w:rPr>
                <w:rFonts w:ascii="Consolas" w:hAnsi="Consolas" w:cs="Consolas"/>
                <w:sz w:val="20"/>
                <w:szCs w:val="20"/>
              </w:rPr>
              <w:tab/>
            </w:r>
            <w:r w:rsidRPr="00A62AA5">
              <w:rPr>
                <w:rFonts w:ascii="Consolas" w:hAnsi="Consolas" w:cs="Consolas"/>
                <w:sz w:val="20"/>
                <w:szCs w:val="20"/>
              </w:rPr>
              <w:tab/>
            </w:r>
            <w:r w:rsidRPr="00A62AA5">
              <w:rPr>
                <w:rFonts w:ascii="Consolas" w:hAnsi="Consolas" w:cs="Consolas"/>
                <w:sz w:val="20"/>
                <w:szCs w:val="20"/>
              </w:rPr>
              <w:tab/>
              <w:t>rcall  digitConvert</w:t>
            </w:r>
          </w:p>
          <w:p w:rsidR="00A62AA5" w:rsidRPr="00A62AA5" w:rsidRDefault="00A62AA5" w:rsidP="00A62AA5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20"/>
                <w:szCs w:val="20"/>
              </w:rPr>
            </w:pPr>
            <w:r w:rsidRPr="00A62AA5">
              <w:rPr>
                <w:rFonts w:ascii="Consolas" w:hAnsi="Consolas" w:cs="Consolas"/>
                <w:sz w:val="20"/>
                <w:szCs w:val="20"/>
              </w:rPr>
              <w:tab/>
            </w:r>
            <w:r w:rsidRPr="00A62AA5">
              <w:rPr>
                <w:rFonts w:ascii="Consolas" w:hAnsi="Consolas" w:cs="Consolas"/>
                <w:sz w:val="20"/>
                <w:szCs w:val="20"/>
              </w:rPr>
              <w:tab/>
            </w:r>
            <w:r w:rsidRPr="00A62AA5">
              <w:rPr>
                <w:rFonts w:ascii="Consolas" w:hAnsi="Consolas" w:cs="Consolas"/>
                <w:sz w:val="20"/>
                <w:szCs w:val="20"/>
              </w:rPr>
              <w:tab/>
              <w:t>clt</w:t>
            </w:r>
          </w:p>
          <w:p w:rsidR="00A62AA5" w:rsidRPr="00A62AA5" w:rsidRDefault="00A62AA5" w:rsidP="00A62AA5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20"/>
                <w:szCs w:val="20"/>
              </w:rPr>
            </w:pPr>
            <w:r w:rsidRPr="00A62AA5">
              <w:rPr>
                <w:rFonts w:ascii="Consolas" w:hAnsi="Consolas" w:cs="Consolas"/>
                <w:sz w:val="20"/>
                <w:szCs w:val="20"/>
              </w:rPr>
              <w:tab/>
            </w:r>
            <w:r w:rsidRPr="00A62AA5">
              <w:rPr>
                <w:rFonts w:ascii="Consolas" w:hAnsi="Consolas" w:cs="Consolas"/>
                <w:sz w:val="20"/>
                <w:szCs w:val="20"/>
              </w:rPr>
              <w:tab/>
            </w:r>
            <w:r w:rsidRPr="00A62AA5">
              <w:rPr>
                <w:rFonts w:ascii="Consolas" w:hAnsi="Consolas" w:cs="Consolas"/>
                <w:sz w:val="20"/>
                <w:szCs w:val="20"/>
              </w:rPr>
              <w:tab/>
              <w:t>bld    byte_fl,F_end_ADC</w:t>
            </w:r>
          </w:p>
          <w:p w:rsidR="00A62AA5" w:rsidRPr="00A62AA5" w:rsidRDefault="00A62AA5" w:rsidP="00A62AA5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20"/>
                <w:szCs w:val="20"/>
              </w:rPr>
            </w:pPr>
            <w:r w:rsidRPr="00A62AA5">
              <w:rPr>
                <w:rFonts w:ascii="Consolas" w:hAnsi="Consolas" w:cs="Consolas"/>
                <w:sz w:val="20"/>
                <w:szCs w:val="20"/>
              </w:rPr>
              <w:t>ex_out:     ret</w:t>
            </w:r>
          </w:p>
          <w:p w:rsidR="00A62AA5" w:rsidRPr="00A62AA5" w:rsidRDefault="00A62AA5" w:rsidP="00A62AA5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20"/>
                <w:szCs w:val="20"/>
              </w:rPr>
            </w:pPr>
            <w:r w:rsidRPr="00A62AA5">
              <w:rPr>
                <w:rFonts w:ascii="Consolas" w:hAnsi="Consolas" w:cs="Consolas"/>
                <w:sz w:val="20"/>
                <w:szCs w:val="20"/>
              </w:rPr>
              <w:t>;**************************************************</w:t>
            </w:r>
          </w:p>
          <w:p w:rsidR="00A62AA5" w:rsidRPr="00A62AA5" w:rsidRDefault="00A62AA5" w:rsidP="00A62AA5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20"/>
                <w:szCs w:val="20"/>
              </w:rPr>
            </w:pPr>
            <w:r w:rsidRPr="00A62AA5">
              <w:rPr>
                <w:rFonts w:ascii="Consolas" w:hAnsi="Consolas" w:cs="Consolas"/>
                <w:sz w:val="20"/>
                <w:szCs w:val="20"/>
              </w:rPr>
              <w:t>; Подпрограмма Display работы с дисплеем (динам. индикация)</w:t>
            </w:r>
          </w:p>
          <w:p w:rsidR="00A62AA5" w:rsidRPr="00A62AA5" w:rsidRDefault="00A62AA5" w:rsidP="00A62AA5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20"/>
                <w:szCs w:val="20"/>
              </w:rPr>
            </w:pPr>
            <w:r w:rsidRPr="00A62AA5">
              <w:rPr>
                <w:rFonts w:ascii="Consolas" w:hAnsi="Consolas" w:cs="Consolas"/>
                <w:sz w:val="20"/>
                <w:szCs w:val="20"/>
              </w:rPr>
              <w:t xml:space="preserve">;**************************************************  </w:t>
            </w:r>
          </w:p>
          <w:p w:rsidR="00A62AA5" w:rsidRPr="00A62AA5" w:rsidRDefault="00A62AA5" w:rsidP="00A62AA5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20"/>
                <w:szCs w:val="20"/>
              </w:rPr>
            </w:pPr>
            <w:r w:rsidRPr="00A62AA5">
              <w:rPr>
                <w:rFonts w:ascii="Consolas" w:hAnsi="Consolas" w:cs="Consolas"/>
                <w:sz w:val="20"/>
                <w:szCs w:val="20"/>
              </w:rPr>
              <w:t>Display:   dec   Disp_Count</w:t>
            </w:r>
          </w:p>
          <w:p w:rsidR="00A62AA5" w:rsidRPr="00A62AA5" w:rsidRDefault="00A62AA5" w:rsidP="00A62AA5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20"/>
                <w:szCs w:val="20"/>
              </w:rPr>
            </w:pPr>
            <w:r w:rsidRPr="00A62AA5">
              <w:rPr>
                <w:rFonts w:ascii="Consolas" w:hAnsi="Consolas" w:cs="Consolas"/>
                <w:sz w:val="20"/>
                <w:szCs w:val="20"/>
              </w:rPr>
              <w:t xml:space="preserve">           brne  ex_displ</w:t>
            </w:r>
          </w:p>
          <w:p w:rsidR="00A62AA5" w:rsidRPr="00A62AA5" w:rsidRDefault="00A62AA5" w:rsidP="00A62AA5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20"/>
                <w:szCs w:val="20"/>
              </w:rPr>
            </w:pPr>
            <w:r w:rsidRPr="00A62AA5">
              <w:rPr>
                <w:rFonts w:ascii="Consolas" w:hAnsi="Consolas" w:cs="Consolas"/>
                <w:sz w:val="20"/>
                <w:szCs w:val="20"/>
              </w:rPr>
              <w:t>;</w:t>
            </w:r>
          </w:p>
          <w:p w:rsidR="00A62AA5" w:rsidRPr="00A62AA5" w:rsidRDefault="00A62AA5" w:rsidP="00A62AA5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20"/>
                <w:szCs w:val="20"/>
              </w:rPr>
            </w:pPr>
            <w:r w:rsidRPr="00A62AA5">
              <w:rPr>
                <w:rFonts w:ascii="Consolas" w:hAnsi="Consolas" w:cs="Consolas"/>
                <w:sz w:val="20"/>
                <w:szCs w:val="20"/>
              </w:rPr>
              <w:t xml:space="preserve">           ldi   Disp_Count,Val_dispCount</w:t>
            </w:r>
          </w:p>
          <w:p w:rsidR="00A62AA5" w:rsidRPr="00A62AA5" w:rsidRDefault="00A62AA5" w:rsidP="00A62AA5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20"/>
                <w:szCs w:val="20"/>
              </w:rPr>
            </w:pPr>
            <w:r w:rsidRPr="00A62AA5">
              <w:rPr>
                <w:rFonts w:ascii="Consolas" w:hAnsi="Consolas" w:cs="Consolas"/>
                <w:sz w:val="20"/>
                <w:szCs w:val="20"/>
              </w:rPr>
              <w:t xml:space="preserve">;           </w:t>
            </w:r>
          </w:p>
          <w:p w:rsidR="00A62AA5" w:rsidRPr="00A62AA5" w:rsidRDefault="00A62AA5" w:rsidP="00A62AA5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20"/>
                <w:szCs w:val="20"/>
              </w:rPr>
            </w:pPr>
            <w:r w:rsidRPr="00A62AA5">
              <w:rPr>
                <w:rFonts w:ascii="Consolas" w:hAnsi="Consolas" w:cs="Consolas"/>
                <w:sz w:val="20"/>
                <w:szCs w:val="20"/>
              </w:rPr>
              <w:tab/>
            </w:r>
            <w:r w:rsidRPr="00A62AA5">
              <w:rPr>
                <w:rFonts w:ascii="Consolas" w:hAnsi="Consolas" w:cs="Consolas"/>
                <w:sz w:val="20"/>
                <w:szCs w:val="20"/>
              </w:rPr>
              <w:tab/>
              <w:t xml:space="preserve">   inc   Disp_Numb</w:t>
            </w:r>
          </w:p>
          <w:p w:rsidR="00A62AA5" w:rsidRPr="00A62AA5" w:rsidRDefault="00A62AA5" w:rsidP="00A62AA5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20"/>
                <w:szCs w:val="20"/>
              </w:rPr>
            </w:pPr>
            <w:r w:rsidRPr="00A62AA5">
              <w:rPr>
                <w:rFonts w:ascii="Consolas" w:hAnsi="Consolas" w:cs="Consolas"/>
                <w:sz w:val="20"/>
                <w:szCs w:val="20"/>
              </w:rPr>
              <w:tab/>
            </w:r>
            <w:r w:rsidRPr="00A62AA5">
              <w:rPr>
                <w:rFonts w:ascii="Consolas" w:hAnsi="Consolas" w:cs="Consolas"/>
                <w:sz w:val="20"/>
                <w:szCs w:val="20"/>
              </w:rPr>
              <w:tab/>
              <w:t xml:space="preserve">   cpi   Disp_Numb,4</w:t>
            </w:r>
          </w:p>
          <w:p w:rsidR="00A62AA5" w:rsidRPr="00A62AA5" w:rsidRDefault="00A62AA5" w:rsidP="00A62AA5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20"/>
                <w:szCs w:val="20"/>
              </w:rPr>
            </w:pPr>
            <w:r w:rsidRPr="00A62AA5">
              <w:rPr>
                <w:rFonts w:ascii="Consolas" w:hAnsi="Consolas" w:cs="Consolas"/>
                <w:sz w:val="20"/>
                <w:szCs w:val="20"/>
              </w:rPr>
              <w:tab/>
            </w:r>
            <w:r w:rsidRPr="00A62AA5">
              <w:rPr>
                <w:rFonts w:ascii="Consolas" w:hAnsi="Consolas" w:cs="Consolas"/>
                <w:sz w:val="20"/>
                <w:szCs w:val="20"/>
              </w:rPr>
              <w:tab/>
              <w:t xml:space="preserve">   brne  Out_disp</w:t>
            </w:r>
          </w:p>
          <w:p w:rsidR="00A62AA5" w:rsidRPr="00A62AA5" w:rsidRDefault="00A62AA5" w:rsidP="00A62AA5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20"/>
                <w:szCs w:val="20"/>
              </w:rPr>
            </w:pPr>
            <w:r w:rsidRPr="00A62AA5">
              <w:rPr>
                <w:rFonts w:ascii="Consolas" w:hAnsi="Consolas" w:cs="Consolas"/>
                <w:sz w:val="20"/>
                <w:szCs w:val="20"/>
              </w:rPr>
              <w:tab/>
            </w:r>
            <w:r w:rsidRPr="00A62AA5">
              <w:rPr>
                <w:rFonts w:ascii="Consolas" w:hAnsi="Consolas" w:cs="Consolas"/>
                <w:sz w:val="20"/>
                <w:szCs w:val="20"/>
              </w:rPr>
              <w:tab/>
              <w:t xml:space="preserve">   clr   Disp_Numb</w:t>
            </w:r>
          </w:p>
          <w:p w:rsidR="00A62AA5" w:rsidRPr="00A62AA5" w:rsidRDefault="00A62AA5" w:rsidP="00A62AA5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20"/>
                <w:szCs w:val="20"/>
              </w:rPr>
            </w:pPr>
          </w:p>
          <w:p w:rsidR="00A62AA5" w:rsidRPr="00A62AA5" w:rsidRDefault="00A62AA5" w:rsidP="00A62AA5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20"/>
                <w:szCs w:val="20"/>
              </w:rPr>
            </w:pPr>
            <w:r w:rsidRPr="00A62AA5">
              <w:rPr>
                <w:rFonts w:ascii="Consolas" w:hAnsi="Consolas" w:cs="Consolas"/>
                <w:sz w:val="20"/>
                <w:szCs w:val="20"/>
              </w:rPr>
              <w:t>;</w:t>
            </w:r>
          </w:p>
          <w:p w:rsidR="00A62AA5" w:rsidRPr="00A62AA5" w:rsidRDefault="00A62AA5" w:rsidP="00A62AA5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20"/>
                <w:szCs w:val="20"/>
              </w:rPr>
            </w:pPr>
            <w:r w:rsidRPr="00A62AA5">
              <w:rPr>
                <w:rFonts w:ascii="Consolas" w:hAnsi="Consolas" w:cs="Consolas"/>
                <w:sz w:val="20"/>
                <w:szCs w:val="20"/>
              </w:rPr>
              <w:t xml:space="preserve">Out_disp:  </w:t>
            </w:r>
          </w:p>
          <w:p w:rsidR="00A62AA5" w:rsidRPr="00A62AA5" w:rsidRDefault="00A62AA5" w:rsidP="00A62AA5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20"/>
                <w:szCs w:val="20"/>
              </w:rPr>
            </w:pPr>
            <w:r w:rsidRPr="00A62AA5">
              <w:rPr>
                <w:rFonts w:ascii="Consolas" w:hAnsi="Consolas" w:cs="Consolas"/>
                <w:sz w:val="20"/>
                <w:szCs w:val="20"/>
              </w:rPr>
              <w:t xml:space="preserve">           ldi   ZL,18;     ;указатель на Number</w:t>
            </w:r>
          </w:p>
          <w:p w:rsidR="00A62AA5" w:rsidRPr="00A62AA5" w:rsidRDefault="00A62AA5" w:rsidP="00A62AA5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20"/>
                <w:szCs w:val="20"/>
              </w:rPr>
            </w:pPr>
            <w:r w:rsidRPr="00A62AA5">
              <w:rPr>
                <w:rFonts w:ascii="Consolas" w:hAnsi="Consolas" w:cs="Consolas"/>
                <w:sz w:val="20"/>
                <w:szCs w:val="20"/>
              </w:rPr>
              <w:tab/>
            </w:r>
            <w:r w:rsidRPr="00A62AA5">
              <w:rPr>
                <w:rFonts w:ascii="Consolas" w:hAnsi="Consolas" w:cs="Consolas"/>
                <w:sz w:val="20"/>
                <w:szCs w:val="20"/>
              </w:rPr>
              <w:tab/>
              <w:t xml:space="preserve">   ldi   ZH,00</w:t>
            </w:r>
          </w:p>
          <w:p w:rsidR="00A62AA5" w:rsidRPr="00A62AA5" w:rsidRDefault="00A62AA5" w:rsidP="00A62AA5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20"/>
                <w:szCs w:val="20"/>
              </w:rPr>
            </w:pPr>
            <w:r w:rsidRPr="00A62AA5">
              <w:rPr>
                <w:rFonts w:ascii="Consolas" w:hAnsi="Consolas" w:cs="Consolas"/>
                <w:sz w:val="20"/>
                <w:szCs w:val="20"/>
              </w:rPr>
              <w:t xml:space="preserve">           add   ZL,Disp_Numb</w:t>
            </w:r>
          </w:p>
          <w:p w:rsidR="00A62AA5" w:rsidRPr="00A62AA5" w:rsidRDefault="00A62AA5" w:rsidP="00A62AA5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20"/>
                <w:szCs w:val="20"/>
              </w:rPr>
            </w:pPr>
            <w:r w:rsidRPr="00A62AA5">
              <w:rPr>
                <w:rFonts w:ascii="Consolas" w:hAnsi="Consolas" w:cs="Consolas"/>
                <w:sz w:val="20"/>
                <w:szCs w:val="20"/>
              </w:rPr>
              <w:tab/>
            </w:r>
            <w:r w:rsidRPr="00A62AA5">
              <w:rPr>
                <w:rFonts w:ascii="Consolas" w:hAnsi="Consolas" w:cs="Consolas"/>
                <w:sz w:val="20"/>
                <w:szCs w:val="20"/>
              </w:rPr>
              <w:tab/>
              <w:t xml:space="preserve">   ld    temp_L,Z</w:t>
            </w:r>
          </w:p>
          <w:p w:rsidR="00A62AA5" w:rsidRPr="00A62AA5" w:rsidRDefault="00A62AA5" w:rsidP="00A62AA5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20"/>
                <w:szCs w:val="20"/>
              </w:rPr>
            </w:pPr>
            <w:r w:rsidRPr="00A62AA5">
              <w:rPr>
                <w:rFonts w:ascii="Consolas" w:hAnsi="Consolas" w:cs="Consolas"/>
                <w:sz w:val="20"/>
                <w:szCs w:val="20"/>
              </w:rPr>
              <w:tab/>
            </w:r>
            <w:r w:rsidRPr="00A62AA5">
              <w:rPr>
                <w:rFonts w:ascii="Consolas" w:hAnsi="Consolas" w:cs="Consolas"/>
                <w:sz w:val="20"/>
                <w:szCs w:val="20"/>
              </w:rPr>
              <w:tab/>
              <w:t xml:space="preserve">   cpi   Disp_Numb,1;позиция Hundreds</w:t>
            </w:r>
          </w:p>
          <w:p w:rsidR="00A62AA5" w:rsidRPr="00A62AA5" w:rsidRDefault="00A62AA5" w:rsidP="00A62AA5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20"/>
                <w:szCs w:val="20"/>
              </w:rPr>
            </w:pPr>
            <w:r w:rsidRPr="00A62AA5">
              <w:rPr>
                <w:rFonts w:ascii="Consolas" w:hAnsi="Consolas" w:cs="Consolas"/>
                <w:sz w:val="20"/>
                <w:szCs w:val="20"/>
              </w:rPr>
              <w:tab/>
            </w:r>
            <w:r w:rsidRPr="00A62AA5">
              <w:rPr>
                <w:rFonts w:ascii="Consolas" w:hAnsi="Consolas" w:cs="Consolas"/>
                <w:sz w:val="20"/>
                <w:szCs w:val="20"/>
              </w:rPr>
              <w:tab/>
              <w:t xml:space="preserve">   breq  sym_toch</w:t>
            </w:r>
          </w:p>
          <w:p w:rsidR="00A62AA5" w:rsidRPr="00A62AA5" w:rsidRDefault="00A62AA5" w:rsidP="00A62AA5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20"/>
                <w:szCs w:val="20"/>
              </w:rPr>
            </w:pPr>
            <w:r w:rsidRPr="00A62AA5">
              <w:rPr>
                <w:rFonts w:ascii="Consolas" w:hAnsi="Consolas" w:cs="Consolas"/>
                <w:sz w:val="20"/>
                <w:szCs w:val="20"/>
              </w:rPr>
              <w:t>;                           преобразуем в семисегментный код</w:t>
            </w:r>
          </w:p>
          <w:p w:rsidR="00A62AA5" w:rsidRPr="00A62AA5" w:rsidRDefault="00A62AA5" w:rsidP="00A62AA5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20"/>
                <w:szCs w:val="20"/>
              </w:rPr>
            </w:pPr>
            <w:r w:rsidRPr="00A62AA5">
              <w:rPr>
                <w:rFonts w:ascii="Consolas" w:hAnsi="Consolas" w:cs="Consolas"/>
                <w:sz w:val="20"/>
                <w:szCs w:val="20"/>
              </w:rPr>
              <w:t xml:space="preserve">           ldi   ZL,low(TABLE*2);загружаем адрес начала </w:t>
            </w:r>
          </w:p>
          <w:p w:rsidR="00A62AA5" w:rsidRPr="00A62AA5" w:rsidRDefault="00A62AA5" w:rsidP="00A62AA5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20"/>
                <w:szCs w:val="20"/>
              </w:rPr>
            </w:pPr>
            <w:r w:rsidRPr="00A62AA5">
              <w:rPr>
                <w:rFonts w:ascii="Consolas" w:hAnsi="Consolas" w:cs="Consolas"/>
                <w:sz w:val="20"/>
                <w:szCs w:val="20"/>
              </w:rPr>
              <w:tab/>
              <w:t xml:space="preserve">       ldi   ZH,high(TABLE*2);таблицы в памяти программ (*2 - для байтовой </w:t>
            </w:r>
          </w:p>
          <w:p w:rsidR="00A62AA5" w:rsidRPr="00A62AA5" w:rsidRDefault="00A62AA5" w:rsidP="00A62AA5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20"/>
                <w:szCs w:val="20"/>
              </w:rPr>
            </w:pPr>
            <w:r w:rsidRPr="00A62AA5">
              <w:rPr>
                <w:rFonts w:ascii="Consolas" w:hAnsi="Consolas" w:cs="Consolas"/>
                <w:sz w:val="20"/>
                <w:szCs w:val="20"/>
              </w:rPr>
              <w:t>out_date:  add   ZL,temp_L   ;адресации)</w:t>
            </w:r>
          </w:p>
          <w:p w:rsidR="00A62AA5" w:rsidRPr="00A62AA5" w:rsidRDefault="00A62AA5" w:rsidP="00A62AA5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20"/>
                <w:szCs w:val="20"/>
              </w:rPr>
            </w:pPr>
            <w:r w:rsidRPr="00A62AA5">
              <w:rPr>
                <w:rFonts w:ascii="Consolas" w:hAnsi="Consolas" w:cs="Consolas"/>
                <w:sz w:val="20"/>
                <w:szCs w:val="20"/>
              </w:rPr>
              <w:tab/>
              <w:t xml:space="preserve">       lpm   temp_L,Z    ;читаем семисегментный код значения ; </w:t>
            </w:r>
          </w:p>
          <w:p w:rsidR="00A62AA5" w:rsidRPr="00A62AA5" w:rsidRDefault="00A62AA5" w:rsidP="00A62AA5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20"/>
                <w:szCs w:val="20"/>
              </w:rPr>
            </w:pPr>
            <w:r w:rsidRPr="00A62AA5">
              <w:rPr>
                <w:rFonts w:ascii="Consolas" w:hAnsi="Consolas" w:cs="Consolas"/>
                <w:sz w:val="20"/>
                <w:szCs w:val="20"/>
              </w:rPr>
              <w:tab/>
            </w:r>
            <w:r w:rsidRPr="00A62AA5">
              <w:rPr>
                <w:rFonts w:ascii="Consolas" w:hAnsi="Consolas" w:cs="Consolas"/>
                <w:sz w:val="20"/>
                <w:szCs w:val="20"/>
              </w:rPr>
              <w:tab/>
              <w:t xml:space="preserve">   out   PortC,temp_L; передаем на индикатор</w:t>
            </w:r>
          </w:p>
          <w:p w:rsidR="00A62AA5" w:rsidRPr="00A62AA5" w:rsidRDefault="00A62AA5" w:rsidP="00A62AA5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20"/>
                <w:szCs w:val="20"/>
              </w:rPr>
            </w:pPr>
            <w:r w:rsidRPr="00A62AA5">
              <w:rPr>
                <w:rFonts w:ascii="Consolas" w:hAnsi="Consolas" w:cs="Consolas"/>
                <w:sz w:val="20"/>
                <w:szCs w:val="20"/>
              </w:rPr>
              <w:t>;</w:t>
            </w:r>
          </w:p>
          <w:p w:rsidR="00A62AA5" w:rsidRPr="00A62AA5" w:rsidRDefault="00A62AA5" w:rsidP="00A62AA5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20"/>
                <w:szCs w:val="20"/>
              </w:rPr>
            </w:pPr>
            <w:r w:rsidRPr="00A62AA5">
              <w:rPr>
                <w:rFonts w:ascii="Consolas" w:hAnsi="Consolas" w:cs="Consolas"/>
                <w:sz w:val="20"/>
                <w:szCs w:val="20"/>
              </w:rPr>
              <w:t xml:space="preserve">           in    temp_L,PINB</w:t>
            </w:r>
          </w:p>
          <w:p w:rsidR="00A62AA5" w:rsidRPr="00A62AA5" w:rsidRDefault="00A62AA5" w:rsidP="00A62AA5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20"/>
                <w:szCs w:val="20"/>
              </w:rPr>
            </w:pPr>
            <w:r w:rsidRPr="00A62AA5">
              <w:rPr>
                <w:rFonts w:ascii="Consolas" w:hAnsi="Consolas" w:cs="Consolas"/>
                <w:sz w:val="20"/>
                <w:szCs w:val="20"/>
              </w:rPr>
              <w:tab/>
            </w:r>
            <w:r w:rsidRPr="00A62AA5">
              <w:rPr>
                <w:rFonts w:ascii="Consolas" w:hAnsi="Consolas" w:cs="Consolas"/>
                <w:sz w:val="20"/>
                <w:szCs w:val="20"/>
              </w:rPr>
              <w:tab/>
              <w:t xml:space="preserve">   lsr   temp_L</w:t>
            </w:r>
          </w:p>
          <w:p w:rsidR="00A62AA5" w:rsidRPr="00A62AA5" w:rsidRDefault="00A62AA5" w:rsidP="00A62AA5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20"/>
                <w:szCs w:val="20"/>
              </w:rPr>
            </w:pPr>
            <w:r w:rsidRPr="00A62AA5">
              <w:rPr>
                <w:rFonts w:ascii="Consolas" w:hAnsi="Consolas" w:cs="Consolas"/>
                <w:sz w:val="20"/>
                <w:szCs w:val="20"/>
              </w:rPr>
              <w:tab/>
            </w:r>
            <w:r w:rsidRPr="00A62AA5">
              <w:rPr>
                <w:rFonts w:ascii="Consolas" w:hAnsi="Consolas" w:cs="Consolas"/>
                <w:sz w:val="20"/>
                <w:szCs w:val="20"/>
              </w:rPr>
              <w:tab/>
              <w:t xml:space="preserve">   brcc  PC+2</w:t>
            </w:r>
          </w:p>
          <w:p w:rsidR="00A62AA5" w:rsidRPr="00A62AA5" w:rsidRDefault="00A62AA5" w:rsidP="00A62AA5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20"/>
                <w:szCs w:val="20"/>
              </w:rPr>
            </w:pPr>
            <w:r w:rsidRPr="00A62AA5">
              <w:rPr>
                <w:rFonts w:ascii="Consolas" w:hAnsi="Consolas" w:cs="Consolas"/>
                <w:sz w:val="20"/>
                <w:szCs w:val="20"/>
              </w:rPr>
              <w:tab/>
            </w:r>
            <w:r w:rsidRPr="00A62AA5">
              <w:rPr>
                <w:rFonts w:ascii="Consolas" w:hAnsi="Consolas" w:cs="Consolas"/>
                <w:sz w:val="20"/>
                <w:szCs w:val="20"/>
              </w:rPr>
              <w:tab/>
              <w:t xml:space="preserve">   ldi   temp_L,0b00001000; в начало (Number)</w:t>
            </w:r>
            <w:r w:rsidRPr="00A62AA5">
              <w:rPr>
                <w:rFonts w:ascii="Consolas" w:hAnsi="Consolas" w:cs="Consolas"/>
                <w:sz w:val="20"/>
                <w:szCs w:val="20"/>
              </w:rPr>
              <w:tab/>
              <w:t xml:space="preserve">   </w:t>
            </w:r>
          </w:p>
          <w:p w:rsidR="00A62AA5" w:rsidRPr="00A62AA5" w:rsidRDefault="00A62AA5" w:rsidP="00A62AA5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20"/>
                <w:szCs w:val="20"/>
              </w:rPr>
            </w:pPr>
            <w:r w:rsidRPr="00A62AA5">
              <w:rPr>
                <w:rFonts w:ascii="Consolas" w:hAnsi="Consolas" w:cs="Consolas"/>
                <w:sz w:val="20"/>
                <w:szCs w:val="20"/>
              </w:rPr>
              <w:t xml:space="preserve">           out   PORTB,temp_L</w:t>
            </w:r>
          </w:p>
          <w:p w:rsidR="00A62AA5" w:rsidRPr="00A62AA5" w:rsidRDefault="00A62AA5" w:rsidP="00A62AA5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20"/>
                <w:szCs w:val="20"/>
              </w:rPr>
            </w:pPr>
            <w:r w:rsidRPr="00A62AA5">
              <w:rPr>
                <w:rFonts w:ascii="Consolas" w:hAnsi="Consolas" w:cs="Consolas"/>
                <w:sz w:val="20"/>
                <w:szCs w:val="20"/>
              </w:rPr>
              <w:tab/>
            </w:r>
            <w:r w:rsidRPr="00A62AA5">
              <w:rPr>
                <w:rFonts w:ascii="Consolas" w:hAnsi="Consolas" w:cs="Consolas"/>
                <w:sz w:val="20"/>
                <w:szCs w:val="20"/>
              </w:rPr>
              <w:tab/>
              <w:t xml:space="preserve">   ;</w:t>
            </w:r>
          </w:p>
          <w:p w:rsidR="00A62AA5" w:rsidRPr="00A62AA5" w:rsidRDefault="00A62AA5" w:rsidP="00A62AA5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20"/>
                <w:szCs w:val="20"/>
              </w:rPr>
            </w:pPr>
            <w:r w:rsidRPr="00A62AA5">
              <w:rPr>
                <w:rFonts w:ascii="Consolas" w:hAnsi="Consolas" w:cs="Consolas"/>
                <w:sz w:val="20"/>
                <w:szCs w:val="20"/>
              </w:rPr>
              <w:t>ex_displ:  ret</w:t>
            </w:r>
          </w:p>
          <w:p w:rsidR="00A62AA5" w:rsidRPr="00A62AA5" w:rsidRDefault="00A62AA5" w:rsidP="00A62AA5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20"/>
                <w:szCs w:val="20"/>
              </w:rPr>
            </w:pPr>
            <w:r w:rsidRPr="00A62AA5">
              <w:rPr>
                <w:rFonts w:ascii="Consolas" w:hAnsi="Consolas" w:cs="Consolas"/>
                <w:sz w:val="20"/>
                <w:szCs w:val="20"/>
              </w:rPr>
              <w:t>;________________________________</w:t>
            </w:r>
          </w:p>
          <w:p w:rsidR="00A62AA5" w:rsidRPr="00A62AA5" w:rsidRDefault="00A62AA5" w:rsidP="00A62AA5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20"/>
                <w:szCs w:val="20"/>
              </w:rPr>
            </w:pPr>
            <w:r w:rsidRPr="00A62AA5">
              <w:rPr>
                <w:rFonts w:ascii="Consolas" w:hAnsi="Consolas" w:cs="Consolas"/>
                <w:sz w:val="20"/>
                <w:szCs w:val="20"/>
              </w:rPr>
              <w:t xml:space="preserve">sym_toch:  ldi   ZL,low(TABLE1*2);загружаем адрес начала </w:t>
            </w:r>
          </w:p>
          <w:p w:rsidR="00A62AA5" w:rsidRPr="00A62AA5" w:rsidRDefault="00A62AA5" w:rsidP="00A62AA5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20"/>
                <w:szCs w:val="20"/>
              </w:rPr>
            </w:pPr>
            <w:r w:rsidRPr="00A62AA5">
              <w:rPr>
                <w:rFonts w:ascii="Consolas" w:hAnsi="Consolas" w:cs="Consolas"/>
                <w:sz w:val="20"/>
                <w:szCs w:val="20"/>
              </w:rPr>
              <w:tab/>
              <w:t xml:space="preserve">       ldi   ZH,high(TABLE1*2);таблицы в памяти программ (*2 - для байтовой адрес.</w:t>
            </w:r>
          </w:p>
          <w:p w:rsidR="00A62AA5" w:rsidRPr="00A62AA5" w:rsidRDefault="00A62AA5" w:rsidP="00A62AA5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20"/>
                <w:szCs w:val="20"/>
              </w:rPr>
            </w:pPr>
            <w:r w:rsidRPr="00A62AA5">
              <w:rPr>
                <w:rFonts w:ascii="Consolas" w:hAnsi="Consolas" w:cs="Consolas"/>
                <w:sz w:val="20"/>
                <w:szCs w:val="20"/>
              </w:rPr>
              <w:t xml:space="preserve">           rjmp  out_date</w:t>
            </w:r>
          </w:p>
          <w:p w:rsidR="00A62AA5" w:rsidRPr="00A62AA5" w:rsidRDefault="00A62AA5" w:rsidP="00A62AA5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20"/>
                <w:szCs w:val="20"/>
              </w:rPr>
            </w:pPr>
            <w:r w:rsidRPr="00A62AA5">
              <w:rPr>
                <w:rFonts w:ascii="Consolas" w:hAnsi="Consolas" w:cs="Consolas"/>
                <w:sz w:val="20"/>
                <w:szCs w:val="20"/>
              </w:rPr>
              <w:t>;==================================================</w:t>
            </w:r>
          </w:p>
          <w:p w:rsidR="00A62AA5" w:rsidRPr="00A62AA5" w:rsidRDefault="00A62AA5" w:rsidP="00A62AA5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20"/>
                <w:szCs w:val="20"/>
              </w:rPr>
            </w:pPr>
            <w:r w:rsidRPr="00A62AA5">
              <w:rPr>
                <w:rFonts w:ascii="Consolas" w:hAnsi="Consolas" w:cs="Consolas"/>
                <w:sz w:val="20"/>
                <w:szCs w:val="20"/>
              </w:rPr>
              <w:t>;------- Таблица перекодировки символов</w:t>
            </w:r>
          </w:p>
          <w:p w:rsidR="00A62AA5" w:rsidRPr="00A62AA5" w:rsidRDefault="00A62AA5" w:rsidP="00A62AA5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20"/>
                <w:szCs w:val="20"/>
              </w:rPr>
            </w:pPr>
            <w:r w:rsidRPr="00A62AA5">
              <w:rPr>
                <w:rFonts w:ascii="Consolas" w:hAnsi="Consolas" w:cs="Consolas"/>
                <w:sz w:val="20"/>
                <w:szCs w:val="20"/>
              </w:rPr>
              <w:lastRenderedPageBreak/>
              <w:t>TABLE:    .db   0b00111111,0b00000110; коды "0","1"</w:t>
            </w:r>
          </w:p>
          <w:p w:rsidR="00A62AA5" w:rsidRPr="00A62AA5" w:rsidRDefault="00A62AA5" w:rsidP="00A62AA5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20"/>
                <w:szCs w:val="20"/>
              </w:rPr>
            </w:pPr>
            <w:r w:rsidRPr="00A62AA5">
              <w:rPr>
                <w:rFonts w:ascii="Consolas" w:hAnsi="Consolas" w:cs="Consolas"/>
                <w:sz w:val="20"/>
                <w:szCs w:val="20"/>
              </w:rPr>
              <w:t xml:space="preserve">          .db   0b01011011,0b01001111; коды "2","3"</w:t>
            </w:r>
          </w:p>
          <w:p w:rsidR="00A62AA5" w:rsidRPr="00A62AA5" w:rsidRDefault="00A62AA5" w:rsidP="00A62AA5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20"/>
                <w:szCs w:val="20"/>
              </w:rPr>
            </w:pPr>
            <w:r w:rsidRPr="00A62AA5">
              <w:rPr>
                <w:rFonts w:ascii="Consolas" w:hAnsi="Consolas" w:cs="Consolas"/>
                <w:sz w:val="20"/>
                <w:szCs w:val="20"/>
              </w:rPr>
              <w:t xml:space="preserve">          .db   0b01100110,0b01101101;;коды "4","5"</w:t>
            </w:r>
          </w:p>
          <w:p w:rsidR="00A62AA5" w:rsidRPr="00A62AA5" w:rsidRDefault="00A62AA5" w:rsidP="00A62AA5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20"/>
                <w:szCs w:val="20"/>
              </w:rPr>
            </w:pPr>
            <w:r w:rsidRPr="00A62AA5">
              <w:rPr>
                <w:rFonts w:ascii="Consolas" w:hAnsi="Consolas" w:cs="Consolas"/>
                <w:sz w:val="20"/>
                <w:szCs w:val="20"/>
              </w:rPr>
              <w:tab/>
            </w:r>
            <w:r w:rsidRPr="00A62AA5">
              <w:rPr>
                <w:rFonts w:ascii="Consolas" w:hAnsi="Consolas" w:cs="Consolas"/>
                <w:sz w:val="20"/>
                <w:szCs w:val="20"/>
              </w:rPr>
              <w:tab/>
              <w:t xml:space="preserve">  .db   0b01111101,0b00000111;;коды "6","7"</w:t>
            </w:r>
          </w:p>
          <w:p w:rsidR="00A62AA5" w:rsidRPr="00A62AA5" w:rsidRDefault="00A62AA5" w:rsidP="00A62AA5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20"/>
                <w:szCs w:val="20"/>
              </w:rPr>
            </w:pPr>
            <w:r w:rsidRPr="00A62AA5">
              <w:rPr>
                <w:rFonts w:ascii="Consolas" w:hAnsi="Consolas" w:cs="Consolas"/>
                <w:sz w:val="20"/>
                <w:szCs w:val="20"/>
              </w:rPr>
              <w:tab/>
            </w:r>
            <w:r w:rsidRPr="00A62AA5">
              <w:rPr>
                <w:rFonts w:ascii="Consolas" w:hAnsi="Consolas" w:cs="Consolas"/>
                <w:sz w:val="20"/>
                <w:szCs w:val="20"/>
              </w:rPr>
              <w:tab/>
              <w:t xml:space="preserve">  .db   0b01111111,0b01101111;;коды "8","9" </w:t>
            </w:r>
          </w:p>
          <w:p w:rsidR="00A62AA5" w:rsidRPr="00A62AA5" w:rsidRDefault="00A62AA5" w:rsidP="00A62AA5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20"/>
                <w:szCs w:val="20"/>
              </w:rPr>
            </w:pPr>
            <w:r w:rsidRPr="00A62AA5">
              <w:rPr>
                <w:rFonts w:ascii="Consolas" w:hAnsi="Consolas" w:cs="Consolas"/>
                <w:sz w:val="20"/>
                <w:szCs w:val="20"/>
              </w:rPr>
              <w:t>;==================================================</w:t>
            </w:r>
          </w:p>
          <w:p w:rsidR="00A62AA5" w:rsidRPr="00A62AA5" w:rsidRDefault="00A62AA5" w:rsidP="00A62AA5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20"/>
                <w:szCs w:val="20"/>
              </w:rPr>
            </w:pPr>
            <w:r w:rsidRPr="00A62AA5">
              <w:rPr>
                <w:rFonts w:ascii="Consolas" w:hAnsi="Consolas" w:cs="Consolas"/>
                <w:sz w:val="20"/>
                <w:szCs w:val="20"/>
              </w:rPr>
              <w:t>;------- Таблица перекодировки символов c точкой, отделяющей целые числа от дробных</w:t>
            </w:r>
          </w:p>
          <w:p w:rsidR="00A62AA5" w:rsidRPr="00A62AA5" w:rsidRDefault="00A62AA5" w:rsidP="00A62AA5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20"/>
                <w:szCs w:val="20"/>
              </w:rPr>
            </w:pPr>
            <w:r w:rsidRPr="00A62AA5">
              <w:rPr>
                <w:rFonts w:ascii="Consolas" w:hAnsi="Consolas" w:cs="Consolas"/>
                <w:sz w:val="20"/>
                <w:szCs w:val="20"/>
              </w:rPr>
              <w:t>TABLE1:   .db   0b10111111,0b10000110; коды "0","1"</w:t>
            </w:r>
          </w:p>
          <w:p w:rsidR="00A62AA5" w:rsidRPr="00A62AA5" w:rsidRDefault="00A62AA5" w:rsidP="00A62AA5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20"/>
                <w:szCs w:val="20"/>
              </w:rPr>
            </w:pPr>
            <w:r w:rsidRPr="00A62AA5">
              <w:rPr>
                <w:rFonts w:ascii="Consolas" w:hAnsi="Consolas" w:cs="Consolas"/>
                <w:sz w:val="20"/>
                <w:szCs w:val="20"/>
              </w:rPr>
              <w:t xml:space="preserve">          .db   0b11011011,0b11001111; коды "2","3"</w:t>
            </w:r>
          </w:p>
          <w:p w:rsidR="00A62AA5" w:rsidRPr="00A62AA5" w:rsidRDefault="00A62AA5" w:rsidP="00A62AA5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20"/>
                <w:szCs w:val="20"/>
              </w:rPr>
            </w:pPr>
            <w:r w:rsidRPr="00A62AA5">
              <w:rPr>
                <w:rFonts w:ascii="Consolas" w:hAnsi="Consolas" w:cs="Consolas"/>
                <w:sz w:val="20"/>
                <w:szCs w:val="20"/>
              </w:rPr>
              <w:t xml:space="preserve">          .db   0b11100110,0b11101101;;коды "4","5"</w:t>
            </w:r>
          </w:p>
          <w:p w:rsidR="00A62AA5" w:rsidRPr="00A62AA5" w:rsidRDefault="00A62AA5" w:rsidP="00A62AA5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20"/>
                <w:szCs w:val="20"/>
              </w:rPr>
            </w:pPr>
            <w:r w:rsidRPr="00A62AA5">
              <w:rPr>
                <w:rFonts w:ascii="Consolas" w:hAnsi="Consolas" w:cs="Consolas"/>
                <w:sz w:val="20"/>
                <w:szCs w:val="20"/>
              </w:rPr>
              <w:tab/>
            </w:r>
            <w:r w:rsidRPr="00A62AA5">
              <w:rPr>
                <w:rFonts w:ascii="Consolas" w:hAnsi="Consolas" w:cs="Consolas"/>
                <w:sz w:val="20"/>
                <w:szCs w:val="20"/>
              </w:rPr>
              <w:tab/>
              <w:t xml:space="preserve">  .db   0b11111101,0b10000111;;коды "6","7"</w:t>
            </w:r>
          </w:p>
          <w:p w:rsidR="00A62AA5" w:rsidRPr="00A62AA5" w:rsidRDefault="00A62AA5" w:rsidP="00A62AA5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20"/>
                <w:szCs w:val="20"/>
              </w:rPr>
            </w:pPr>
            <w:r w:rsidRPr="00A62AA5">
              <w:rPr>
                <w:rFonts w:ascii="Consolas" w:hAnsi="Consolas" w:cs="Consolas"/>
                <w:sz w:val="20"/>
                <w:szCs w:val="20"/>
              </w:rPr>
              <w:tab/>
            </w:r>
            <w:r w:rsidRPr="00A62AA5">
              <w:rPr>
                <w:rFonts w:ascii="Consolas" w:hAnsi="Consolas" w:cs="Consolas"/>
                <w:sz w:val="20"/>
                <w:szCs w:val="20"/>
              </w:rPr>
              <w:tab/>
              <w:t xml:space="preserve">  .db   0b11111111,0b11101111;;коды "8","9" </w:t>
            </w:r>
          </w:p>
          <w:p w:rsidR="00A62AA5" w:rsidRPr="00A62AA5" w:rsidRDefault="00A62AA5" w:rsidP="00A62AA5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20"/>
                <w:szCs w:val="20"/>
              </w:rPr>
            </w:pPr>
            <w:r w:rsidRPr="00A62AA5">
              <w:rPr>
                <w:rFonts w:ascii="Consolas" w:hAnsi="Consolas" w:cs="Consolas"/>
                <w:sz w:val="20"/>
                <w:szCs w:val="20"/>
              </w:rPr>
              <w:t>;==================================================</w:t>
            </w:r>
          </w:p>
          <w:p w:rsidR="00A62AA5" w:rsidRPr="00A62AA5" w:rsidRDefault="00A62AA5" w:rsidP="00A62AA5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20"/>
                <w:szCs w:val="20"/>
              </w:rPr>
            </w:pPr>
            <w:r w:rsidRPr="00A62AA5">
              <w:rPr>
                <w:rFonts w:ascii="Consolas" w:hAnsi="Consolas" w:cs="Consolas"/>
                <w:sz w:val="20"/>
                <w:szCs w:val="20"/>
              </w:rPr>
              <w:t>;****************************************************</w:t>
            </w:r>
          </w:p>
          <w:p w:rsidR="00A62AA5" w:rsidRPr="00A62AA5" w:rsidRDefault="00A62AA5" w:rsidP="00A62AA5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20"/>
                <w:szCs w:val="20"/>
              </w:rPr>
            </w:pPr>
            <w:r w:rsidRPr="00A62AA5">
              <w:rPr>
                <w:rFonts w:ascii="Consolas" w:hAnsi="Consolas" w:cs="Consolas"/>
                <w:sz w:val="20"/>
                <w:szCs w:val="20"/>
              </w:rPr>
              <w:t xml:space="preserve">;Конвертирует двоичное 1-e байтное число в двоично-десятичный код </w:t>
            </w:r>
          </w:p>
          <w:p w:rsidR="00A62AA5" w:rsidRPr="00A62AA5" w:rsidRDefault="00A62AA5" w:rsidP="00A62AA5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20"/>
                <w:szCs w:val="20"/>
              </w:rPr>
            </w:pPr>
            <w:r w:rsidRPr="00A62AA5">
              <w:rPr>
                <w:rFonts w:ascii="Consolas" w:hAnsi="Consolas" w:cs="Consolas"/>
                <w:sz w:val="20"/>
                <w:szCs w:val="20"/>
              </w:rPr>
              <w:t>;===================================================</w:t>
            </w:r>
          </w:p>
          <w:p w:rsidR="00A62AA5" w:rsidRPr="00A62AA5" w:rsidRDefault="00A62AA5" w:rsidP="00A62AA5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20"/>
                <w:szCs w:val="20"/>
              </w:rPr>
            </w:pPr>
            <w:r w:rsidRPr="00A62AA5">
              <w:rPr>
                <w:rFonts w:ascii="Consolas" w:hAnsi="Consolas" w:cs="Consolas"/>
                <w:sz w:val="20"/>
                <w:szCs w:val="20"/>
              </w:rPr>
              <w:t>digitConvert:</w:t>
            </w:r>
          </w:p>
          <w:p w:rsidR="00A62AA5" w:rsidRPr="00A62AA5" w:rsidRDefault="00A62AA5" w:rsidP="00A62AA5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20"/>
                <w:szCs w:val="20"/>
              </w:rPr>
            </w:pPr>
            <w:r w:rsidRPr="00A62AA5">
              <w:rPr>
                <w:rFonts w:ascii="Consolas" w:hAnsi="Consolas" w:cs="Consolas"/>
                <w:sz w:val="20"/>
                <w:szCs w:val="20"/>
              </w:rPr>
              <w:t xml:space="preserve">            clr   Hundreds</w:t>
            </w:r>
          </w:p>
          <w:p w:rsidR="00A62AA5" w:rsidRPr="00A62AA5" w:rsidRDefault="00A62AA5" w:rsidP="00A62AA5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20"/>
                <w:szCs w:val="20"/>
              </w:rPr>
            </w:pPr>
            <w:r w:rsidRPr="00A62AA5">
              <w:rPr>
                <w:rFonts w:ascii="Consolas" w:hAnsi="Consolas" w:cs="Consolas"/>
                <w:sz w:val="20"/>
                <w:szCs w:val="20"/>
              </w:rPr>
              <w:tab/>
            </w:r>
            <w:r w:rsidRPr="00A62AA5">
              <w:rPr>
                <w:rFonts w:ascii="Consolas" w:hAnsi="Consolas" w:cs="Consolas"/>
                <w:sz w:val="20"/>
                <w:szCs w:val="20"/>
              </w:rPr>
              <w:tab/>
            </w:r>
            <w:r w:rsidRPr="00A62AA5">
              <w:rPr>
                <w:rFonts w:ascii="Consolas" w:hAnsi="Consolas" w:cs="Consolas"/>
                <w:sz w:val="20"/>
                <w:szCs w:val="20"/>
              </w:rPr>
              <w:tab/>
              <w:t xml:space="preserve">clr   Tens  </w:t>
            </w:r>
          </w:p>
          <w:p w:rsidR="00A62AA5" w:rsidRPr="00A62AA5" w:rsidRDefault="00A62AA5" w:rsidP="00A62AA5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20"/>
                <w:szCs w:val="20"/>
              </w:rPr>
            </w:pPr>
            <w:r w:rsidRPr="00A62AA5">
              <w:rPr>
                <w:rFonts w:ascii="Consolas" w:hAnsi="Consolas" w:cs="Consolas"/>
                <w:sz w:val="20"/>
                <w:szCs w:val="20"/>
              </w:rPr>
              <w:tab/>
            </w:r>
            <w:r w:rsidRPr="00A62AA5">
              <w:rPr>
                <w:rFonts w:ascii="Consolas" w:hAnsi="Consolas" w:cs="Consolas"/>
                <w:sz w:val="20"/>
                <w:szCs w:val="20"/>
              </w:rPr>
              <w:tab/>
            </w:r>
            <w:r w:rsidRPr="00A62AA5">
              <w:rPr>
                <w:rFonts w:ascii="Consolas" w:hAnsi="Consolas" w:cs="Consolas"/>
                <w:sz w:val="20"/>
                <w:szCs w:val="20"/>
              </w:rPr>
              <w:tab/>
              <w:t>clr   Ones</w:t>
            </w:r>
          </w:p>
          <w:p w:rsidR="00A62AA5" w:rsidRPr="00A62AA5" w:rsidRDefault="00A62AA5" w:rsidP="00A62AA5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20"/>
                <w:szCs w:val="20"/>
              </w:rPr>
            </w:pPr>
            <w:r w:rsidRPr="00A62AA5">
              <w:rPr>
                <w:rFonts w:ascii="Consolas" w:hAnsi="Consolas" w:cs="Consolas"/>
                <w:sz w:val="20"/>
                <w:szCs w:val="20"/>
              </w:rPr>
              <w:t>;</w:t>
            </w:r>
          </w:p>
          <w:p w:rsidR="00A62AA5" w:rsidRPr="00A62AA5" w:rsidRDefault="00A62AA5" w:rsidP="00A62AA5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20"/>
                <w:szCs w:val="20"/>
              </w:rPr>
            </w:pPr>
            <w:r w:rsidRPr="00A62AA5">
              <w:rPr>
                <w:rFonts w:ascii="Consolas" w:hAnsi="Consolas" w:cs="Consolas"/>
                <w:sz w:val="20"/>
                <w:szCs w:val="20"/>
              </w:rPr>
              <w:t>FindHundreds:</w:t>
            </w:r>
          </w:p>
          <w:p w:rsidR="00A62AA5" w:rsidRPr="00A62AA5" w:rsidRDefault="00A62AA5" w:rsidP="00A62AA5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20"/>
                <w:szCs w:val="20"/>
              </w:rPr>
            </w:pPr>
            <w:r w:rsidRPr="00A62AA5">
              <w:rPr>
                <w:rFonts w:ascii="Consolas" w:hAnsi="Consolas" w:cs="Consolas"/>
                <w:sz w:val="20"/>
                <w:szCs w:val="20"/>
              </w:rPr>
              <w:t xml:space="preserve">            subi  temp_L,100</w:t>
            </w:r>
          </w:p>
          <w:p w:rsidR="00A62AA5" w:rsidRPr="00A62AA5" w:rsidRDefault="00A62AA5" w:rsidP="00A62AA5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20"/>
                <w:szCs w:val="20"/>
              </w:rPr>
            </w:pPr>
            <w:r w:rsidRPr="00A62AA5">
              <w:rPr>
                <w:rFonts w:ascii="Consolas" w:hAnsi="Consolas" w:cs="Consolas"/>
                <w:sz w:val="20"/>
                <w:szCs w:val="20"/>
              </w:rPr>
              <w:t>;</w:t>
            </w:r>
            <w:r w:rsidRPr="00A62AA5">
              <w:rPr>
                <w:rFonts w:ascii="Consolas" w:hAnsi="Consolas" w:cs="Consolas"/>
                <w:sz w:val="20"/>
                <w:szCs w:val="20"/>
              </w:rPr>
              <w:tab/>
            </w:r>
            <w:r w:rsidRPr="00A62AA5">
              <w:rPr>
                <w:rFonts w:ascii="Consolas" w:hAnsi="Consolas" w:cs="Consolas"/>
                <w:sz w:val="20"/>
                <w:szCs w:val="20"/>
              </w:rPr>
              <w:tab/>
            </w:r>
            <w:r w:rsidRPr="00A62AA5">
              <w:rPr>
                <w:rFonts w:ascii="Consolas" w:hAnsi="Consolas" w:cs="Consolas"/>
                <w:sz w:val="20"/>
                <w:szCs w:val="20"/>
              </w:rPr>
              <w:tab/>
              <w:t>sbci  temp_H,0;</w:t>
            </w:r>
          </w:p>
          <w:p w:rsidR="00A62AA5" w:rsidRPr="00A62AA5" w:rsidRDefault="00A62AA5" w:rsidP="00A62AA5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20"/>
                <w:szCs w:val="20"/>
              </w:rPr>
            </w:pPr>
            <w:r w:rsidRPr="00A62AA5">
              <w:rPr>
                <w:rFonts w:ascii="Consolas" w:hAnsi="Consolas" w:cs="Consolas"/>
                <w:sz w:val="20"/>
                <w:szCs w:val="20"/>
              </w:rPr>
              <w:tab/>
            </w:r>
            <w:r w:rsidRPr="00A62AA5">
              <w:rPr>
                <w:rFonts w:ascii="Consolas" w:hAnsi="Consolas" w:cs="Consolas"/>
                <w:sz w:val="20"/>
                <w:szCs w:val="20"/>
              </w:rPr>
              <w:tab/>
            </w:r>
            <w:r w:rsidRPr="00A62AA5">
              <w:rPr>
                <w:rFonts w:ascii="Consolas" w:hAnsi="Consolas" w:cs="Consolas"/>
                <w:sz w:val="20"/>
                <w:szCs w:val="20"/>
              </w:rPr>
              <w:tab/>
              <w:t>brcs  FindTens</w:t>
            </w:r>
          </w:p>
          <w:p w:rsidR="00A62AA5" w:rsidRPr="00A62AA5" w:rsidRDefault="00A62AA5" w:rsidP="00A62AA5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20"/>
                <w:szCs w:val="20"/>
              </w:rPr>
            </w:pPr>
            <w:r w:rsidRPr="00A62AA5">
              <w:rPr>
                <w:rFonts w:ascii="Consolas" w:hAnsi="Consolas" w:cs="Consolas"/>
                <w:sz w:val="20"/>
                <w:szCs w:val="20"/>
              </w:rPr>
              <w:t xml:space="preserve">            inc   Hundreds</w:t>
            </w:r>
          </w:p>
          <w:p w:rsidR="00A62AA5" w:rsidRPr="00A62AA5" w:rsidRDefault="00A62AA5" w:rsidP="00A62AA5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20"/>
                <w:szCs w:val="20"/>
              </w:rPr>
            </w:pPr>
            <w:r w:rsidRPr="00A62AA5">
              <w:rPr>
                <w:rFonts w:ascii="Consolas" w:hAnsi="Consolas" w:cs="Consolas"/>
                <w:sz w:val="20"/>
                <w:szCs w:val="20"/>
              </w:rPr>
              <w:tab/>
            </w:r>
            <w:r w:rsidRPr="00A62AA5">
              <w:rPr>
                <w:rFonts w:ascii="Consolas" w:hAnsi="Consolas" w:cs="Consolas"/>
                <w:sz w:val="20"/>
                <w:szCs w:val="20"/>
              </w:rPr>
              <w:tab/>
            </w:r>
            <w:r w:rsidRPr="00A62AA5">
              <w:rPr>
                <w:rFonts w:ascii="Consolas" w:hAnsi="Consolas" w:cs="Consolas"/>
                <w:sz w:val="20"/>
                <w:szCs w:val="20"/>
              </w:rPr>
              <w:tab/>
              <w:t>rjmp  FindHundreds</w:t>
            </w:r>
          </w:p>
          <w:p w:rsidR="00A62AA5" w:rsidRPr="00A62AA5" w:rsidRDefault="00A62AA5" w:rsidP="00A62AA5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20"/>
                <w:szCs w:val="20"/>
              </w:rPr>
            </w:pPr>
            <w:r w:rsidRPr="00A62AA5">
              <w:rPr>
                <w:rFonts w:ascii="Consolas" w:hAnsi="Consolas" w:cs="Consolas"/>
                <w:sz w:val="20"/>
                <w:szCs w:val="20"/>
              </w:rPr>
              <w:t>;</w:t>
            </w:r>
          </w:p>
          <w:p w:rsidR="00A62AA5" w:rsidRPr="00A62AA5" w:rsidRDefault="00A62AA5" w:rsidP="00A62AA5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20"/>
                <w:szCs w:val="20"/>
              </w:rPr>
            </w:pPr>
            <w:r w:rsidRPr="00A62AA5">
              <w:rPr>
                <w:rFonts w:ascii="Consolas" w:hAnsi="Consolas" w:cs="Consolas"/>
                <w:sz w:val="20"/>
                <w:szCs w:val="20"/>
              </w:rPr>
              <w:t xml:space="preserve">FindTens: </w:t>
            </w:r>
          </w:p>
          <w:p w:rsidR="00A62AA5" w:rsidRPr="00A62AA5" w:rsidRDefault="00A62AA5" w:rsidP="00A62AA5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20"/>
                <w:szCs w:val="20"/>
              </w:rPr>
            </w:pPr>
            <w:r w:rsidRPr="00A62AA5">
              <w:rPr>
                <w:rFonts w:ascii="Consolas" w:hAnsi="Consolas" w:cs="Consolas"/>
                <w:sz w:val="20"/>
                <w:szCs w:val="20"/>
              </w:rPr>
              <w:t xml:space="preserve">            subi  temp_L,-100</w:t>
            </w:r>
          </w:p>
          <w:p w:rsidR="00A62AA5" w:rsidRPr="00A62AA5" w:rsidRDefault="00A62AA5" w:rsidP="00A62AA5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20"/>
                <w:szCs w:val="20"/>
              </w:rPr>
            </w:pPr>
            <w:r w:rsidRPr="00A62AA5">
              <w:rPr>
                <w:rFonts w:ascii="Consolas" w:hAnsi="Consolas" w:cs="Consolas"/>
                <w:sz w:val="20"/>
                <w:szCs w:val="20"/>
              </w:rPr>
              <w:t xml:space="preserve">            subi  temp_L,10</w:t>
            </w:r>
          </w:p>
          <w:p w:rsidR="00A62AA5" w:rsidRPr="00A62AA5" w:rsidRDefault="00A62AA5" w:rsidP="00A62AA5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20"/>
                <w:szCs w:val="20"/>
              </w:rPr>
            </w:pPr>
            <w:r w:rsidRPr="00A62AA5">
              <w:rPr>
                <w:rFonts w:ascii="Consolas" w:hAnsi="Consolas" w:cs="Consolas"/>
                <w:sz w:val="20"/>
                <w:szCs w:val="20"/>
              </w:rPr>
              <w:t xml:space="preserve">            brcs  FindOnes</w:t>
            </w:r>
          </w:p>
          <w:p w:rsidR="00A62AA5" w:rsidRPr="00A62AA5" w:rsidRDefault="00A62AA5" w:rsidP="00A62AA5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20"/>
                <w:szCs w:val="20"/>
              </w:rPr>
            </w:pPr>
            <w:r w:rsidRPr="00A62AA5">
              <w:rPr>
                <w:rFonts w:ascii="Consolas" w:hAnsi="Consolas" w:cs="Consolas"/>
                <w:sz w:val="20"/>
                <w:szCs w:val="20"/>
              </w:rPr>
              <w:t xml:space="preserve">            inc   Tens </w:t>
            </w:r>
          </w:p>
          <w:p w:rsidR="00A62AA5" w:rsidRPr="00A62AA5" w:rsidRDefault="00A62AA5" w:rsidP="00A62AA5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20"/>
                <w:szCs w:val="20"/>
              </w:rPr>
            </w:pPr>
            <w:r w:rsidRPr="00A62AA5">
              <w:rPr>
                <w:rFonts w:ascii="Consolas" w:hAnsi="Consolas" w:cs="Consolas"/>
                <w:sz w:val="20"/>
                <w:szCs w:val="20"/>
              </w:rPr>
              <w:tab/>
            </w:r>
            <w:r w:rsidRPr="00A62AA5">
              <w:rPr>
                <w:rFonts w:ascii="Consolas" w:hAnsi="Consolas" w:cs="Consolas"/>
                <w:sz w:val="20"/>
                <w:szCs w:val="20"/>
              </w:rPr>
              <w:tab/>
            </w:r>
            <w:r w:rsidRPr="00A62AA5">
              <w:rPr>
                <w:rFonts w:ascii="Consolas" w:hAnsi="Consolas" w:cs="Consolas"/>
                <w:sz w:val="20"/>
                <w:szCs w:val="20"/>
              </w:rPr>
              <w:tab/>
              <w:t>rjmp  FindTens+1</w:t>
            </w:r>
          </w:p>
          <w:p w:rsidR="00A62AA5" w:rsidRPr="00A62AA5" w:rsidRDefault="00A62AA5" w:rsidP="00A62AA5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20"/>
                <w:szCs w:val="20"/>
              </w:rPr>
            </w:pPr>
            <w:r w:rsidRPr="00A62AA5">
              <w:rPr>
                <w:rFonts w:ascii="Consolas" w:hAnsi="Consolas" w:cs="Consolas"/>
                <w:sz w:val="20"/>
                <w:szCs w:val="20"/>
              </w:rPr>
              <w:t>;</w:t>
            </w:r>
          </w:p>
          <w:p w:rsidR="00A62AA5" w:rsidRPr="00A62AA5" w:rsidRDefault="00A62AA5" w:rsidP="00A62AA5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20"/>
                <w:szCs w:val="20"/>
              </w:rPr>
            </w:pPr>
            <w:r w:rsidRPr="00A62AA5">
              <w:rPr>
                <w:rFonts w:ascii="Consolas" w:hAnsi="Consolas" w:cs="Consolas"/>
                <w:sz w:val="20"/>
                <w:szCs w:val="20"/>
              </w:rPr>
              <w:t>FindOnes:</w:t>
            </w:r>
          </w:p>
          <w:p w:rsidR="00A62AA5" w:rsidRPr="00A62AA5" w:rsidRDefault="00A62AA5" w:rsidP="00A62AA5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20"/>
                <w:szCs w:val="20"/>
              </w:rPr>
            </w:pPr>
            <w:r w:rsidRPr="00A62AA5">
              <w:rPr>
                <w:rFonts w:ascii="Consolas" w:hAnsi="Consolas" w:cs="Consolas"/>
                <w:sz w:val="20"/>
                <w:szCs w:val="20"/>
              </w:rPr>
              <w:t xml:space="preserve">            subi  temp_L,-10</w:t>
            </w:r>
          </w:p>
          <w:p w:rsidR="00A62AA5" w:rsidRPr="00A62AA5" w:rsidRDefault="00A62AA5" w:rsidP="00A62AA5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20"/>
                <w:szCs w:val="20"/>
              </w:rPr>
            </w:pPr>
            <w:r w:rsidRPr="00A62AA5">
              <w:rPr>
                <w:rFonts w:ascii="Consolas" w:hAnsi="Consolas" w:cs="Consolas"/>
                <w:sz w:val="20"/>
                <w:szCs w:val="20"/>
              </w:rPr>
              <w:t xml:space="preserve">            mov   Ones,temp_L</w:t>
            </w:r>
          </w:p>
          <w:p w:rsidR="00A62AA5" w:rsidRPr="00A62AA5" w:rsidRDefault="00A62AA5" w:rsidP="00A62AA5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20"/>
                <w:szCs w:val="20"/>
              </w:rPr>
            </w:pPr>
            <w:r w:rsidRPr="00A62AA5">
              <w:rPr>
                <w:rFonts w:ascii="Consolas" w:hAnsi="Consolas" w:cs="Consolas"/>
                <w:sz w:val="20"/>
                <w:szCs w:val="20"/>
              </w:rPr>
              <w:t xml:space="preserve">            ret</w:t>
            </w:r>
          </w:p>
          <w:p w:rsidR="00A62AA5" w:rsidRPr="00A62AA5" w:rsidRDefault="00A62AA5" w:rsidP="00A62AA5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20"/>
                <w:szCs w:val="20"/>
              </w:rPr>
            </w:pPr>
            <w:r w:rsidRPr="00A62AA5">
              <w:rPr>
                <w:rFonts w:ascii="Consolas" w:hAnsi="Consolas" w:cs="Consolas"/>
                <w:sz w:val="20"/>
                <w:szCs w:val="20"/>
              </w:rPr>
              <w:t>;*******************************************</w:t>
            </w:r>
          </w:p>
          <w:p w:rsidR="00A62AA5" w:rsidRPr="00A62AA5" w:rsidRDefault="00A62AA5" w:rsidP="00A62AA5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20"/>
                <w:szCs w:val="20"/>
              </w:rPr>
            </w:pPr>
            <w:r w:rsidRPr="00A62AA5">
              <w:rPr>
                <w:rFonts w:ascii="Consolas" w:hAnsi="Consolas" w:cs="Consolas"/>
                <w:sz w:val="20"/>
                <w:szCs w:val="20"/>
              </w:rPr>
              <w:t>;Subroutine interrupt ADC</w:t>
            </w:r>
          </w:p>
          <w:p w:rsidR="00A62AA5" w:rsidRPr="00A62AA5" w:rsidRDefault="00A62AA5" w:rsidP="00A62AA5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20"/>
                <w:szCs w:val="20"/>
              </w:rPr>
            </w:pPr>
            <w:r w:rsidRPr="00A62AA5">
              <w:rPr>
                <w:rFonts w:ascii="Consolas" w:hAnsi="Consolas" w:cs="Consolas"/>
                <w:sz w:val="20"/>
                <w:szCs w:val="20"/>
              </w:rPr>
              <w:t>;***********************************</w:t>
            </w:r>
          </w:p>
          <w:p w:rsidR="00A62AA5" w:rsidRPr="00A62AA5" w:rsidRDefault="00A62AA5" w:rsidP="00A62AA5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20"/>
                <w:szCs w:val="20"/>
              </w:rPr>
            </w:pPr>
            <w:r w:rsidRPr="00A62AA5">
              <w:rPr>
                <w:rFonts w:ascii="Consolas" w:hAnsi="Consolas" w:cs="Consolas"/>
                <w:sz w:val="20"/>
                <w:szCs w:val="20"/>
              </w:rPr>
              <w:t>IN_ADC:    push   temp_L</w:t>
            </w:r>
          </w:p>
          <w:p w:rsidR="00A62AA5" w:rsidRPr="00A62AA5" w:rsidRDefault="00A62AA5" w:rsidP="00A62AA5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20"/>
                <w:szCs w:val="20"/>
              </w:rPr>
            </w:pPr>
            <w:r w:rsidRPr="00A62AA5">
              <w:rPr>
                <w:rFonts w:ascii="Consolas" w:hAnsi="Consolas" w:cs="Consolas"/>
                <w:sz w:val="20"/>
                <w:szCs w:val="20"/>
              </w:rPr>
              <w:t xml:space="preserve">           push   temp_H</w:t>
            </w:r>
          </w:p>
          <w:p w:rsidR="00A62AA5" w:rsidRPr="00A62AA5" w:rsidRDefault="00A62AA5" w:rsidP="00A62AA5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20"/>
                <w:szCs w:val="20"/>
              </w:rPr>
            </w:pPr>
            <w:r w:rsidRPr="00A62AA5">
              <w:rPr>
                <w:rFonts w:ascii="Consolas" w:hAnsi="Consolas" w:cs="Consolas"/>
                <w:sz w:val="20"/>
                <w:szCs w:val="20"/>
              </w:rPr>
              <w:t xml:space="preserve">           in     temp_L,SREG</w:t>
            </w:r>
          </w:p>
          <w:p w:rsidR="00A62AA5" w:rsidRPr="00A62AA5" w:rsidRDefault="00A62AA5" w:rsidP="00A62AA5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20"/>
                <w:szCs w:val="20"/>
              </w:rPr>
            </w:pPr>
            <w:r w:rsidRPr="00A62AA5">
              <w:rPr>
                <w:rFonts w:ascii="Consolas" w:hAnsi="Consolas" w:cs="Consolas"/>
                <w:sz w:val="20"/>
                <w:szCs w:val="20"/>
              </w:rPr>
              <w:tab/>
            </w:r>
            <w:r w:rsidRPr="00A62AA5">
              <w:rPr>
                <w:rFonts w:ascii="Consolas" w:hAnsi="Consolas" w:cs="Consolas"/>
                <w:sz w:val="20"/>
                <w:szCs w:val="20"/>
              </w:rPr>
              <w:tab/>
              <w:t xml:space="preserve">   push   temp_L</w:t>
            </w:r>
          </w:p>
          <w:p w:rsidR="00A62AA5" w:rsidRPr="00A62AA5" w:rsidRDefault="00A62AA5" w:rsidP="00A62AA5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20"/>
                <w:szCs w:val="20"/>
              </w:rPr>
            </w:pPr>
            <w:r w:rsidRPr="00A62AA5">
              <w:rPr>
                <w:rFonts w:ascii="Consolas" w:hAnsi="Consolas" w:cs="Consolas"/>
                <w:sz w:val="20"/>
                <w:szCs w:val="20"/>
              </w:rPr>
              <w:t xml:space="preserve">;            </w:t>
            </w:r>
          </w:p>
          <w:p w:rsidR="00A62AA5" w:rsidRPr="00A62AA5" w:rsidRDefault="00A62AA5" w:rsidP="00A62AA5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20"/>
                <w:szCs w:val="20"/>
              </w:rPr>
            </w:pPr>
            <w:r w:rsidRPr="00A62AA5">
              <w:rPr>
                <w:rFonts w:ascii="Consolas" w:hAnsi="Consolas" w:cs="Consolas"/>
                <w:sz w:val="20"/>
                <w:szCs w:val="20"/>
              </w:rPr>
              <w:t>rd_ADC:</w:t>
            </w:r>
            <w:r w:rsidRPr="00A62AA5">
              <w:rPr>
                <w:rFonts w:ascii="Consolas" w:hAnsi="Consolas" w:cs="Consolas"/>
                <w:sz w:val="20"/>
                <w:szCs w:val="20"/>
              </w:rPr>
              <w:tab/>
              <w:t xml:space="preserve">   in     temp_L,ADCL</w:t>
            </w:r>
          </w:p>
          <w:p w:rsidR="00A62AA5" w:rsidRPr="00A62AA5" w:rsidRDefault="00A62AA5" w:rsidP="00A62AA5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20"/>
                <w:szCs w:val="20"/>
              </w:rPr>
            </w:pPr>
            <w:r w:rsidRPr="00A62AA5">
              <w:rPr>
                <w:rFonts w:ascii="Consolas" w:hAnsi="Consolas" w:cs="Consolas"/>
                <w:sz w:val="20"/>
                <w:szCs w:val="20"/>
              </w:rPr>
              <w:tab/>
            </w:r>
            <w:r w:rsidRPr="00A62AA5">
              <w:rPr>
                <w:rFonts w:ascii="Consolas" w:hAnsi="Consolas" w:cs="Consolas"/>
                <w:sz w:val="20"/>
                <w:szCs w:val="20"/>
              </w:rPr>
              <w:tab/>
              <w:t xml:space="preserve">   in     temp_H,ADCH</w:t>
            </w:r>
          </w:p>
          <w:p w:rsidR="00A62AA5" w:rsidRPr="00A62AA5" w:rsidRDefault="00A62AA5" w:rsidP="00A62AA5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20"/>
                <w:szCs w:val="20"/>
              </w:rPr>
            </w:pPr>
            <w:r w:rsidRPr="00A62AA5">
              <w:rPr>
                <w:rFonts w:ascii="Consolas" w:hAnsi="Consolas" w:cs="Consolas"/>
                <w:sz w:val="20"/>
                <w:szCs w:val="20"/>
              </w:rPr>
              <w:tab/>
            </w:r>
            <w:r w:rsidRPr="00A62AA5">
              <w:rPr>
                <w:rFonts w:ascii="Consolas" w:hAnsi="Consolas" w:cs="Consolas"/>
                <w:sz w:val="20"/>
                <w:szCs w:val="20"/>
              </w:rPr>
              <w:tab/>
              <w:t xml:space="preserve">   add    ADC_l,temp_L</w:t>
            </w:r>
          </w:p>
          <w:p w:rsidR="00A62AA5" w:rsidRPr="00A62AA5" w:rsidRDefault="00A62AA5" w:rsidP="00A62AA5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20"/>
                <w:szCs w:val="20"/>
              </w:rPr>
            </w:pPr>
            <w:r w:rsidRPr="00A62AA5">
              <w:rPr>
                <w:rFonts w:ascii="Consolas" w:hAnsi="Consolas" w:cs="Consolas"/>
                <w:sz w:val="20"/>
                <w:szCs w:val="20"/>
              </w:rPr>
              <w:tab/>
            </w:r>
            <w:r w:rsidRPr="00A62AA5">
              <w:rPr>
                <w:rFonts w:ascii="Consolas" w:hAnsi="Consolas" w:cs="Consolas"/>
                <w:sz w:val="20"/>
                <w:szCs w:val="20"/>
              </w:rPr>
              <w:tab/>
              <w:t xml:space="preserve">   adc    ADC_h,temp_H </w:t>
            </w:r>
          </w:p>
          <w:p w:rsidR="00A62AA5" w:rsidRPr="00A62AA5" w:rsidRDefault="00A62AA5" w:rsidP="00A62AA5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20"/>
                <w:szCs w:val="20"/>
              </w:rPr>
            </w:pPr>
            <w:r w:rsidRPr="00A62AA5">
              <w:rPr>
                <w:rFonts w:ascii="Consolas" w:hAnsi="Consolas" w:cs="Consolas"/>
                <w:sz w:val="20"/>
                <w:szCs w:val="20"/>
              </w:rPr>
              <w:t xml:space="preserve">           inc    cou_ADC</w:t>
            </w:r>
          </w:p>
          <w:p w:rsidR="00A62AA5" w:rsidRPr="00A62AA5" w:rsidRDefault="00A62AA5" w:rsidP="00A62AA5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20"/>
                <w:szCs w:val="20"/>
              </w:rPr>
            </w:pPr>
            <w:r w:rsidRPr="00A62AA5">
              <w:rPr>
                <w:rFonts w:ascii="Consolas" w:hAnsi="Consolas" w:cs="Consolas"/>
                <w:sz w:val="20"/>
                <w:szCs w:val="20"/>
              </w:rPr>
              <w:t xml:space="preserve">           cpi    cou_ADC,Val_N_ADC;колич-во преобразований АЦП</w:t>
            </w:r>
          </w:p>
          <w:p w:rsidR="00A62AA5" w:rsidRPr="00A62AA5" w:rsidRDefault="00A62AA5" w:rsidP="00A62AA5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20"/>
                <w:szCs w:val="20"/>
              </w:rPr>
            </w:pPr>
            <w:r w:rsidRPr="00A62AA5">
              <w:rPr>
                <w:rFonts w:ascii="Consolas" w:hAnsi="Consolas" w:cs="Consolas"/>
                <w:sz w:val="20"/>
                <w:szCs w:val="20"/>
              </w:rPr>
              <w:t xml:space="preserve">           breq   end_ADC</w:t>
            </w:r>
          </w:p>
          <w:p w:rsidR="00A62AA5" w:rsidRPr="00A62AA5" w:rsidRDefault="00A62AA5" w:rsidP="00A62AA5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20"/>
                <w:szCs w:val="20"/>
              </w:rPr>
            </w:pPr>
            <w:r w:rsidRPr="00A62AA5">
              <w:rPr>
                <w:rFonts w:ascii="Consolas" w:hAnsi="Consolas" w:cs="Consolas"/>
                <w:sz w:val="20"/>
                <w:szCs w:val="20"/>
              </w:rPr>
              <w:t xml:space="preserve">           ldi   temp_L,(1&lt;&lt;ADEN)|(1&lt;&lt;ADIE)|(1&lt;&lt;ADPS2)|(1&lt;&lt;ADPS1)|(1&lt;&lt;ADSC);;start convers.</w:t>
            </w:r>
          </w:p>
          <w:p w:rsidR="00A62AA5" w:rsidRPr="00A62AA5" w:rsidRDefault="00A62AA5" w:rsidP="00A62AA5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20"/>
                <w:szCs w:val="20"/>
              </w:rPr>
            </w:pPr>
            <w:r w:rsidRPr="00A62AA5">
              <w:rPr>
                <w:rFonts w:ascii="Consolas" w:hAnsi="Consolas" w:cs="Consolas"/>
                <w:sz w:val="20"/>
                <w:szCs w:val="20"/>
              </w:rPr>
              <w:t xml:space="preserve">           out    ADCSR,temp_L</w:t>
            </w:r>
          </w:p>
          <w:p w:rsidR="00A62AA5" w:rsidRPr="00A62AA5" w:rsidRDefault="00A62AA5" w:rsidP="00A62AA5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20"/>
                <w:szCs w:val="20"/>
              </w:rPr>
            </w:pPr>
            <w:r w:rsidRPr="00A62AA5">
              <w:rPr>
                <w:rFonts w:ascii="Consolas" w:hAnsi="Consolas" w:cs="Consolas"/>
                <w:sz w:val="20"/>
                <w:szCs w:val="20"/>
              </w:rPr>
              <w:t xml:space="preserve">ex_INADC:  pop    temp_L         </w:t>
            </w:r>
          </w:p>
          <w:p w:rsidR="00A62AA5" w:rsidRPr="00A62AA5" w:rsidRDefault="00A62AA5" w:rsidP="00A62AA5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20"/>
                <w:szCs w:val="20"/>
              </w:rPr>
            </w:pPr>
            <w:r w:rsidRPr="00A62AA5">
              <w:rPr>
                <w:rFonts w:ascii="Consolas" w:hAnsi="Consolas" w:cs="Consolas"/>
                <w:sz w:val="20"/>
                <w:szCs w:val="20"/>
              </w:rPr>
              <w:t xml:space="preserve">           out    SREG,temp_L</w:t>
            </w:r>
          </w:p>
          <w:p w:rsidR="00A62AA5" w:rsidRPr="00A62AA5" w:rsidRDefault="00A62AA5" w:rsidP="00A62AA5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20"/>
                <w:szCs w:val="20"/>
              </w:rPr>
            </w:pPr>
            <w:r w:rsidRPr="00A62AA5">
              <w:rPr>
                <w:rFonts w:ascii="Consolas" w:hAnsi="Consolas" w:cs="Consolas"/>
                <w:sz w:val="20"/>
                <w:szCs w:val="20"/>
              </w:rPr>
              <w:tab/>
            </w:r>
            <w:r w:rsidRPr="00A62AA5">
              <w:rPr>
                <w:rFonts w:ascii="Consolas" w:hAnsi="Consolas" w:cs="Consolas"/>
                <w:sz w:val="20"/>
                <w:szCs w:val="20"/>
              </w:rPr>
              <w:tab/>
              <w:t xml:space="preserve">   pop    temp_H</w:t>
            </w:r>
          </w:p>
          <w:p w:rsidR="00A62AA5" w:rsidRPr="00A62AA5" w:rsidRDefault="00A62AA5" w:rsidP="00A62AA5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20"/>
                <w:szCs w:val="20"/>
              </w:rPr>
            </w:pPr>
            <w:r w:rsidRPr="00A62AA5">
              <w:rPr>
                <w:rFonts w:ascii="Consolas" w:hAnsi="Consolas" w:cs="Consolas"/>
                <w:sz w:val="20"/>
                <w:szCs w:val="20"/>
              </w:rPr>
              <w:tab/>
            </w:r>
            <w:r w:rsidRPr="00A62AA5">
              <w:rPr>
                <w:rFonts w:ascii="Consolas" w:hAnsi="Consolas" w:cs="Consolas"/>
                <w:sz w:val="20"/>
                <w:szCs w:val="20"/>
              </w:rPr>
              <w:tab/>
              <w:t xml:space="preserve">   pop    temp_L</w:t>
            </w:r>
          </w:p>
          <w:p w:rsidR="00A62AA5" w:rsidRPr="00A62AA5" w:rsidRDefault="00A62AA5" w:rsidP="00A62AA5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20"/>
                <w:szCs w:val="20"/>
              </w:rPr>
            </w:pPr>
            <w:r w:rsidRPr="00A62AA5">
              <w:rPr>
                <w:rFonts w:ascii="Consolas" w:hAnsi="Consolas" w:cs="Consolas"/>
                <w:sz w:val="20"/>
                <w:szCs w:val="20"/>
              </w:rPr>
              <w:lastRenderedPageBreak/>
              <w:t xml:space="preserve">           reti</w:t>
            </w:r>
          </w:p>
          <w:p w:rsidR="00A62AA5" w:rsidRPr="00A62AA5" w:rsidRDefault="00A62AA5" w:rsidP="00A62AA5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20"/>
                <w:szCs w:val="20"/>
              </w:rPr>
            </w:pPr>
            <w:r w:rsidRPr="00A62AA5">
              <w:rPr>
                <w:rFonts w:ascii="Consolas" w:hAnsi="Consolas" w:cs="Consolas"/>
                <w:sz w:val="20"/>
                <w:szCs w:val="20"/>
              </w:rPr>
              <w:t>;-------------------------</w:t>
            </w:r>
          </w:p>
          <w:p w:rsidR="00A62AA5" w:rsidRPr="00A62AA5" w:rsidRDefault="00A62AA5" w:rsidP="00A62AA5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20"/>
                <w:szCs w:val="20"/>
              </w:rPr>
            </w:pPr>
            <w:r w:rsidRPr="00A62AA5">
              <w:rPr>
                <w:rFonts w:ascii="Consolas" w:hAnsi="Consolas" w:cs="Consolas"/>
                <w:sz w:val="20"/>
                <w:szCs w:val="20"/>
              </w:rPr>
              <w:t>end_ADC:   clr    cou_ADC</w:t>
            </w:r>
          </w:p>
          <w:p w:rsidR="00A62AA5" w:rsidRPr="00A62AA5" w:rsidRDefault="00A62AA5" w:rsidP="00A62AA5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20"/>
                <w:szCs w:val="20"/>
              </w:rPr>
            </w:pPr>
            <w:r w:rsidRPr="00A62AA5">
              <w:rPr>
                <w:rFonts w:ascii="Consolas" w:hAnsi="Consolas" w:cs="Consolas"/>
                <w:sz w:val="20"/>
                <w:szCs w:val="20"/>
              </w:rPr>
              <w:t xml:space="preserve">           set</w:t>
            </w:r>
          </w:p>
          <w:p w:rsidR="00A62AA5" w:rsidRPr="00A62AA5" w:rsidRDefault="00A62AA5" w:rsidP="00A62AA5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20"/>
                <w:szCs w:val="20"/>
              </w:rPr>
            </w:pPr>
            <w:r w:rsidRPr="00A62AA5">
              <w:rPr>
                <w:rFonts w:ascii="Consolas" w:hAnsi="Consolas" w:cs="Consolas"/>
                <w:sz w:val="20"/>
                <w:szCs w:val="20"/>
              </w:rPr>
              <w:tab/>
            </w:r>
            <w:r w:rsidRPr="00A62AA5">
              <w:rPr>
                <w:rFonts w:ascii="Consolas" w:hAnsi="Consolas" w:cs="Consolas"/>
                <w:sz w:val="20"/>
                <w:szCs w:val="20"/>
              </w:rPr>
              <w:tab/>
              <w:t xml:space="preserve">   bld    byte_fl,F_end_ADC</w:t>
            </w:r>
          </w:p>
          <w:p w:rsidR="00A62AA5" w:rsidRPr="00A62AA5" w:rsidRDefault="00A62AA5" w:rsidP="00A62AA5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20"/>
                <w:szCs w:val="20"/>
              </w:rPr>
            </w:pPr>
            <w:r w:rsidRPr="00A62AA5">
              <w:rPr>
                <w:rFonts w:ascii="Consolas" w:hAnsi="Consolas" w:cs="Consolas"/>
                <w:sz w:val="20"/>
                <w:szCs w:val="20"/>
              </w:rPr>
              <w:tab/>
            </w:r>
            <w:r w:rsidRPr="00A62AA5">
              <w:rPr>
                <w:rFonts w:ascii="Consolas" w:hAnsi="Consolas" w:cs="Consolas"/>
                <w:sz w:val="20"/>
                <w:szCs w:val="20"/>
              </w:rPr>
              <w:tab/>
              <w:t xml:space="preserve">   rjmp   ex_INADC</w:t>
            </w:r>
          </w:p>
          <w:p w:rsidR="00A62AA5" w:rsidRPr="00A62AA5" w:rsidRDefault="00A62AA5" w:rsidP="00A62AA5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20"/>
                <w:szCs w:val="20"/>
              </w:rPr>
            </w:pPr>
            <w:r w:rsidRPr="00A62AA5">
              <w:rPr>
                <w:rFonts w:ascii="Consolas" w:hAnsi="Consolas" w:cs="Consolas"/>
                <w:sz w:val="20"/>
                <w:szCs w:val="20"/>
              </w:rPr>
              <w:t>;*******************************************</w:t>
            </w:r>
          </w:p>
          <w:p w:rsidR="00A62AA5" w:rsidRPr="00A62AA5" w:rsidRDefault="00A62AA5" w:rsidP="00A62AA5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20"/>
                <w:szCs w:val="20"/>
              </w:rPr>
            </w:pPr>
            <w:r w:rsidRPr="00A62AA5">
              <w:rPr>
                <w:rFonts w:ascii="Consolas" w:hAnsi="Consolas" w:cs="Consolas"/>
                <w:sz w:val="20"/>
                <w:szCs w:val="20"/>
              </w:rPr>
              <w:t xml:space="preserve">;Subroutine interrupt Overflow 0  </w:t>
            </w:r>
          </w:p>
          <w:p w:rsidR="00A62AA5" w:rsidRPr="00A62AA5" w:rsidRDefault="00A62AA5" w:rsidP="00A62AA5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20"/>
                <w:szCs w:val="20"/>
              </w:rPr>
            </w:pPr>
            <w:r w:rsidRPr="00A62AA5">
              <w:rPr>
                <w:rFonts w:ascii="Consolas" w:hAnsi="Consolas" w:cs="Consolas"/>
                <w:sz w:val="20"/>
                <w:szCs w:val="20"/>
              </w:rPr>
              <w:t>;Подпрограмма обработки прерывания переполнения таймера Т0</w:t>
            </w:r>
          </w:p>
          <w:p w:rsidR="00A62AA5" w:rsidRPr="00A62AA5" w:rsidRDefault="00A62AA5" w:rsidP="00A62AA5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20"/>
                <w:szCs w:val="20"/>
              </w:rPr>
            </w:pPr>
            <w:r w:rsidRPr="00A62AA5">
              <w:rPr>
                <w:rFonts w:ascii="Consolas" w:hAnsi="Consolas" w:cs="Consolas"/>
                <w:sz w:val="20"/>
                <w:szCs w:val="20"/>
              </w:rPr>
              <w:t>;Т0 - 8 разр таймер. Counter0 оverflow соотвествуетвремени 256*1024/8000000=0,033с</w:t>
            </w:r>
          </w:p>
          <w:p w:rsidR="00A62AA5" w:rsidRPr="00A62AA5" w:rsidRDefault="00A62AA5" w:rsidP="00A62AA5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20"/>
                <w:szCs w:val="20"/>
              </w:rPr>
            </w:pPr>
            <w:r w:rsidRPr="00A62AA5">
              <w:rPr>
                <w:rFonts w:ascii="Consolas" w:hAnsi="Consolas" w:cs="Consolas"/>
                <w:sz w:val="20"/>
                <w:szCs w:val="20"/>
              </w:rPr>
              <w:t>;за 1cек =(1024/8000000)*256*N_отсчетов(переполнений)=30 переполнений</w:t>
            </w:r>
          </w:p>
          <w:p w:rsidR="00A62AA5" w:rsidRPr="00A62AA5" w:rsidRDefault="00A62AA5" w:rsidP="00A62AA5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20"/>
                <w:szCs w:val="20"/>
              </w:rPr>
            </w:pPr>
            <w:r w:rsidRPr="00A62AA5">
              <w:rPr>
                <w:rFonts w:ascii="Consolas" w:hAnsi="Consolas" w:cs="Consolas"/>
                <w:sz w:val="20"/>
                <w:szCs w:val="20"/>
              </w:rPr>
              <w:t>;(предотвращение срабатываний от дребезга контактов кнопки "Просмотр")</w:t>
            </w:r>
          </w:p>
          <w:p w:rsidR="00A62AA5" w:rsidRPr="00A62AA5" w:rsidRDefault="00A62AA5" w:rsidP="00A62AA5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A62AA5">
              <w:rPr>
                <w:rFonts w:ascii="Consolas" w:hAnsi="Consolas" w:cs="Consolas"/>
                <w:sz w:val="20"/>
                <w:szCs w:val="20"/>
                <w:lang w:val="en-US"/>
              </w:rPr>
              <w:t>;*********************************************</w:t>
            </w:r>
          </w:p>
          <w:p w:rsidR="00A62AA5" w:rsidRPr="00A62AA5" w:rsidRDefault="00A62AA5" w:rsidP="00A62AA5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A62AA5">
              <w:rPr>
                <w:rFonts w:ascii="Consolas" w:hAnsi="Consolas" w:cs="Consolas"/>
                <w:sz w:val="20"/>
                <w:szCs w:val="20"/>
                <w:lang w:val="en-US"/>
              </w:rPr>
              <w:t>time_d_k:  push   temp_L</w:t>
            </w:r>
          </w:p>
          <w:p w:rsidR="00A62AA5" w:rsidRPr="00A62AA5" w:rsidRDefault="00A62AA5" w:rsidP="00A62AA5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20"/>
                <w:szCs w:val="20"/>
              </w:rPr>
            </w:pPr>
            <w:r w:rsidRPr="00A62AA5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          </w:t>
            </w:r>
            <w:r w:rsidRPr="00A62AA5">
              <w:rPr>
                <w:rFonts w:ascii="Consolas" w:hAnsi="Consolas" w:cs="Consolas"/>
                <w:sz w:val="20"/>
                <w:szCs w:val="20"/>
              </w:rPr>
              <w:t>in     temp_L,SREG</w:t>
            </w:r>
          </w:p>
          <w:p w:rsidR="00A62AA5" w:rsidRPr="00A62AA5" w:rsidRDefault="00A62AA5" w:rsidP="00A62AA5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20"/>
                <w:szCs w:val="20"/>
              </w:rPr>
            </w:pPr>
            <w:r w:rsidRPr="00A62AA5">
              <w:rPr>
                <w:rFonts w:ascii="Consolas" w:hAnsi="Consolas" w:cs="Consolas"/>
                <w:sz w:val="20"/>
                <w:szCs w:val="20"/>
              </w:rPr>
              <w:tab/>
            </w:r>
            <w:r w:rsidRPr="00A62AA5">
              <w:rPr>
                <w:rFonts w:ascii="Consolas" w:hAnsi="Consolas" w:cs="Consolas"/>
                <w:sz w:val="20"/>
                <w:szCs w:val="20"/>
              </w:rPr>
              <w:tab/>
              <w:t xml:space="preserve">   push   temp_L </w:t>
            </w:r>
          </w:p>
          <w:p w:rsidR="00A62AA5" w:rsidRPr="00A62AA5" w:rsidRDefault="00A62AA5" w:rsidP="00A62AA5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20"/>
                <w:szCs w:val="20"/>
              </w:rPr>
            </w:pPr>
            <w:r w:rsidRPr="00A62AA5">
              <w:rPr>
                <w:rFonts w:ascii="Consolas" w:hAnsi="Consolas" w:cs="Consolas"/>
                <w:sz w:val="20"/>
                <w:szCs w:val="20"/>
              </w:rPr>
              <w:t xml:space="preserve">;            </w:t>
            </w:r>
          </w:p>
          <w:p w:rsidR="00A62AA5" w:rsidRPr="00A62AA5" w:rsidRDefault="00A62AA5" w:rsidP="00A62AA5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20"/>
                <w:szCs w:val="20"/>
              </w:rPr>
            </w:pPr>
            <w:r w:rsidRPr="00A62AA5">
              <w:rPr>
                <w:rFonts w:ascii="Consolas" w:hAnsi="Consolas" w:cs="Consolas"/>
                <w:sz w:val="20"/>
                <w:szCs w:val="20"/>
              </w:rPr>
              <w:t xml:space="preserve">           inc    Time</w:t>
            </w:r>
          </w:p>
          <w:p w:rsidR="00A62AA5" w:rsidRPr="00A62AA5" w:rsidRDefault="00A62AA5" w:rsidP="00A62AA5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20"/>
                <w:szCs w:val="20"/>
              </w:rPr>
            </w:pPr>
            <w:r w:rsidRPr="00A62AA5">
              <w:rPr>
                <w:rFonts w:ascii="Consolas" w:hAnsi="Consolas" w:cs="Consolas"/>
                <w:sz w:val="20"/>
                <w:szCs w:val="20"/>
              </w:rPr>
              <w:tab/>
            </w:r>
            <w:r w:rsidRPr="00A62AA5">
              <w:rPr>
                <w:rFonts w:ascii="Consolas" w:hAnsi="Consolas" w:cs="Consolas"/>
                <w:sz w:val="20"/>
                <w:szCs w:val="20"/>
              </w:rPr>
              <w:tab/>
              <w:t xml:space="preserve">   cpi    Time,VAL_time </w:t>
            </w:r>
          </w:p>
          <w:p w:rsidR="00A62AA5" w:rsidRPr="00A62AA5" w:rsidRDefault="00A62AA5" w:rsidP="00A62AA5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20"/>
                <w:szCs w:val="20"/>
              </w:rPr>
            </w:pPr>
            <w:r w:rsidRPr="00A62AA5">
              <w:rPr>
                <w:rFonts w:ascii="Consolas" w:hAnsi="Consolas" w:cs="Consolas"/>
                <w:sz w:val="20"/>
                <w:szCs w:val="20"/>
              </w:rPr>
              <w:tab/>
            </w:r>
            <w:r w:rsidRPr="00A62AA5">
              <w:rPr>
                <w:rFonts w:ascii="Consolas" w:hAnsi="Consolas" w:cs="Consolas"/>
                <w:sz w:val="20"/>
                <w:szCs w:val="20"/>
              </w:rPr>
              <w:tab/>
              <w:t xml:space="preserve">   brne   ex_timDK</w:t>
            </w:r>
          </w:p>
          <w:p w:rsidR="00A62AA5" w:rsidRPr="00A62AA5" w:rsidRDefault="00A62AA5" w:rsidP="00A62AA5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20"/>
                <w:szCs w:val="20"/>
              </w:rPr>
            </w:pPr>
            <w:r w:rsidRPr="00A62AA5">
              <w:rPr>
                <w:rFonts w:ascii="Consolas" w:hAnsi="Consolas" w:cs="Consolas"/>
                <w:sz w:val="20"/>
                <w:szCs w:val="20"/>
              </w:rPr>
              <w:tab/>
            </w:r>
            <w:r w:rsidRPr="00A62AA5">
              <w:rPr>
                <w:rFonts w:ascii="Consolas" w:hAnsi="Consolas" w:cs="Consolas"/>
                <w:sz w:val="20"/>
                <w:szCs w:val="20"/>
              </w:rPr>
              <w:tab/>
              <w:t xml:space="preserve">   clt</w:t>
            </w:r>
          </w:p>
          <w:p w:rsidR="00A62AA5" w:rsidRPr="00A62AA5" w:rsidRDefault="00A62AA5" w:rsidP="00A62AA5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20"/>
                <w:szCs w:val="20"/>
              </w:rPr>
            </w:pPr>
            <w:r w:rsidRPr="00A62AA5">
              <w:rPr>
                <w:rFonts w:ascii="Consolas" w:hAnsi="Consolas" w:cs="Consolas"/>
                <w:sz w:val="20"/>
                <w:szCs w:val="20"/>
              </w:rPr>
              <w:tab/>
            </w:r>
            <w:r w:rsidRPr="00A62AA5">
              <w:rPr>
                <w:rFonts w:ascii="Consolas" w:hAnsi="Consolas" w:cs="Consolas"/>
                <w:sz w:val="20"/>
                <w:szCs w:val="20"/>
              </w:rPr>
              <w:tab/>
              <w:t xml:space="preserve">   bld    Byte_fl,Disab_Key; бит разр. опроса кнопки "Просмотр" от дребезга</w:t>
            </w:r>
          </w:p>
          <w:p w:rsidR="00A62AA5" w:rsidRPr="00A62AA5" w:rsidRDefault="00A62AA5" w:rsidP="00A62AA5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20"/>
                <w:szCs w:val="20"/>
              </w:rPr>
            </w:pPr>
            <w:r w:rsidRPr="00A62AA5">
              <w:rPr>
                <w:rFonts w:ascii="Consolas" w:hAnsi="Consolas" w:cs="Consolas"/>
                <w:sz w:val="20"/>
                <w:szCs w:val="20"/>
              </w:rPr>
              <w:tab/>
              <w:t xml:space="preserve">       ldi    temp_L,0x00;(1&lt;&lt;CS02)|(1&lt;&lt;CS00);No clock source,(CS02,CS01,CS00) - 000</w:t>
            </w:r>
          </w:p>
          <w:p w:rsidR="00A62AA5" w:rsidRPr="00A62AA5" w:rsidRDefault="00A62AA5" w:rsidP="00A62AA5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20"/>
                <w:szCs w:val="20"/>
              </w:rPr>
            </w:pPr>
            <w:r w:rsidRPr="00A62AA5">
              <w:rPr>
                <w:rFonts w:ascii="Consolas" w:hAnsi="Consolas" w:cs="Consolas"/>
                <w:sz w:val="20"/>
                <w:szCs w:val="20"/>
              </w:rPr>
              <w:t xml:space="preserve">           out    TCCR0,temp_L</w:t>
            </w:r>
          </w:p>
          <w:p w:rsidR="00A62AA5" w:rsidRPr="00A62AA5" w:rsidRDefault="00A62AA5" w:rsidP="00A62AA5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20"/>
                <w:szCs w:val="20"/>
              </w:rPr>
            </w:pPr>
            <w:r w:rsidRPr="00A62AA5">
              <w:rPr>
                <w:rFonts w:ascii="Consolas" w:hAnsi="Consolas" w:cs="Consolas"/>
                <w:sz w:val="20"/>
                <w:szCs w:val="20"/>
              </w:rPr>
              <w:tab/>
              <w:t xml:space="preserve">       in     temp_L,TIMSK</w:t>
            </w:r>
          </w:p>
          <w:p w:rsidR="00A62AA5" w:rsidRPr="00A62AA5" w:rsidRDefault="00A62AA5" w:rsidP="00A62AA5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20"/>
                <w:szCs w:val="20"/>
              </w:rPr>
            </w:pPr>
            <w:r w:rsidRPr="00A62AA5">
              <w:rPr>
                <w:rFonts w:ascii="Consolas" w:hAnsi="Consolas" w:cs="Consolas"/>
                <w:sz w:val="20"/>
                <w:szCs w:val="20"/>
              </w:rPr>
              <w:tab/>
              <w:t xml:space="preserve">       clt</w:t>
            </w:r>
          </w:p>
          <w:p w:rsidR="00A62AA5" w:rsidRPr="00A62AA5" w:rsidRDefault="00A62AA5" w:rsidP="00A62AA5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20"/>
                <w:szCs w:val="20"/>
              </w:rPr>
            </w:pPr>
            <w:r w:rsidRPr="00A62AA5">
              <w:rPr>
                <w:rFonts w:ascii="Consolas" w:hAnsi="Consolas" w:cs="Consolas"/>
                <w:sz w:val="20"/>
                <w:szCs w:val="20"/>
              </w:rPr>
              <w:tab/>
              <w:t xml:space="preserve">       bld    temp_L,TOIE0 ;TOIE0-Timer/Counter0 Overflow Interrupt Enable</w:t>
            </w:r>
          </w:p>
          <w:p w:rsidR="00A62AA5" w:rsidRPr="00A62AA5" w:rsidRDefault="00A62AA5" w:rsidP="00A62AA5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20"/>
                <w:szCs w:val="20"/>
              </w:rPr>
            </w:pPr>
            <w:r w:rsidRPr="00A62AA5">
              <w:rPr>
                <w:rFonts w:ascii="Consolas" w:hAnsi="Consolas" w:cs="Consolas"/>
                <w:sz w:val="20"/>
                <w:szCs w:val="20"/>
              </w:rPr>
              <w:tab/>
              <w:t xml:space="preserve">       out    TIMSK,temp_L; запрещение прерывание Tov0</w:t>
            </w:r>
          </w:p>
          <w:p w:rsidR="00A62AA5" w:rsidRPr="00A62AA5" w:rsidRDefault="00A62AA5" w:rsidP="00A62AA5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20"/>
                <w:szCs w:val="20"/>
              </w:rPr>
            </w:pPr>
            <w:r w:rsidRPr="00A62AA5">
              <w:rPr>
                <w:rFonts w:ascii="Consolas" w:hAnsi="Consolas" w:cs="Consolas"/>
                <w:sz w:val="20"/>
                <w:szCs w:val="20"/>
              </w:rPr>
              <w:tab/>
            </w:r>
            <w:r w:rsidRPr="00A62AA5">
              <w:rPr>
                <w:rFonts w:ascii="Consolas" w:hAnsi="Consolas" w:cs="Consolas"/>
                <w:sz w:val="20"/>
                <w:szCs w:val="20"/>
              </w:rPr>
              <w:tab/>
              <w:t xml:space="preserve">   clr    Time</w:t>
            </w:r>
          </w:p>
          <w:p w:rsidR="00A62AA5" w:rsidRPr="00A62AA5" w:rsidRDefault="00A62AA5" w:rsidP="00A62AA5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20"/>
                <w:szCs w:val="20"/>
              </w:rPr>
            </w:pPr>
            <w:r w:rsidRPr="00A62AA5">
              <w:rPr>
                <w:rFonts w:ascii="Consolas" w:hAnsi="Consolas" w:cs="Consolas"/>
                <w:sz w:val="20"/>
                <w:szCs w:val="20"/>
              </w:rPr>
              <w:t>;</w:t>
            </w:r>
          </w:p>
          <w:p w:rsidR="00A62AA5" w:rsidRPr="00A62AA5" w:rsidRDefault="00A62AA5" w:rsidP="00A62AA5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20"/>
                <w:szCs w:val="20"/>
              </w:rPr>
            </w:pPr>
            <w:r w:rsidRPr="00A62AA5">
              <w:rPr>
                <w:rFonts w:ascii="Consolas" w:hAnsi="Consolas" w:cs="Consolas"/>
                <w:sz w:val="20"/>
                <w:szCs w:val="20"/>
              </w:rPr>
              <w:t xml:space="preserve">ex_timDK:  pop    temp_L         </w:t>
            </w:r>
          </w:p>
          <w:p w:rsidR="00A62AA5" w:rsidRPr="00A62AA5" w:rsidRDefault="00A62AA5" w:rsidP="00A62AA5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20"/>
                <w:szCs w:val="20"/>
              </w:rPr>
            </w:pPr>
            <w:r w:rsidRPr="00A62AA5">
              <w:rPr>
                <w:rFonts w:ascii="Consolas" w:hAnsi="Consolas" w:cs="Consolas"/>
                <w:sz w:val="20"/>
                <w:szCs w:val="20"/>
              </w:rPr>
              <w:t xml:space="preserve">           out    SREG,temp_L</w:t>
            </w:r>
          </w:p>
          <w:p w:rsidR="00A62AA5" w:rsidRPr="00A62AA5" w:rsidRDefault="00A62AA5" w:rsidP="00A62AA5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20"/>
                <w:szCs w:val="20"/>
              </w:rPr>
            </w:pPr>
            <w:r w:rsidRPr="00A62AA5">
              <w:rPr>
                <w:rFonts w:ascii="Consolas" w:hAnsi="Consolas" w:cs="Consolas"/>
                <w:sz w:val="20"/>
                <w:szCs w:val="20"/>
              </w:rPr>
              <w:tab/>
            </w:r>
            <w:r w:rsidRPr="00A62AA5">
              <w:rPr>
                <w:rFonts w:ascii="Consolas" w:hAnsi="Consolas" w:cs="Consolas"/>
                <w:sz w:val="20"/>
                <w:szCs w:val="20"/>
              </w:rPr>
              <w:tab/>
              <w:t xml:space="preserve">   pop    temp_L</w:t>
            </w:r>
          </w:p>
          <w:p w:rsidR="00A62AA5" w:rsidRPr="00A62AA5" w:rsidRDefault="00A62AA5" w:rsidP="00A62AA5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20"/>
                <w:szCs w:val="20"/>
              </w:rPr>
            </w:pPr>
            <w:r w:rsidRPr="00A62AA5">
              <w:rPr>
                <w:rFonts w:ascii="Consolas" w:hAnsi="Consolas" w:cs="Consolas"/>
                <w:sz w:val="20"/>
                <w:szCs w:val="20"/>
              </w:rPr>
              <w:t xml:space="preserve">           reti</w:t>
            </w:r>
          </w:p>
          <w:p w:rsidR="00A62AA5" w:rsidRDefault="00A62AA5" w:rsidP="00A62AA5">
            <w:pPr>
              <w:pStyle w:val="afc"/>
              <w:spacing w:line="240" w:lineRule="auto"/>
              <w:ind w:firstLine="0"/>
            </w:pPr>
            <w:r w:rsidRPr="00A62AA5">
              <w:rPr>
                <w:rFonts w:ascii="Consolas" w:hAnsi="Consolas" w:cs="Consolas"/>
                <w:sz w:val="20"/>
                <w:szCs w:val="20"/>
              </w:rPr>
              <w:t>;***********************************</w:t>
            </w:r>
          </w:p>
        </w:tc>
      </w:tr>
    </w:tbl>
    <w:p w:rsidR="00A62AA5" w:rsidRPr="00A62AA5" w:rsidRDefault="00A62AA5" w:rsidP="00A62AA5">
      <w:pPr>
        <w:pStyle w:val="afc"/>
      </w:pPr>
    </w:p>
    <w:sectPr w:rsidR="00A62AA5" w:rsidRPr="00A62AA5" w:rsidSect="005E69C8">
      <w:headerReference w:type="default" r:id="rId9"/>
      <w:footerReference w:type="even" r:id="rId10"/>
      <w:footerReference w:type="default" r:id="rId11"/>
      <w:pgSz w:w="11906" w:h="16838" w:code="9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D4618" w:rsidRDefault="007D4618" w:rsidP="0035596F">
      <w:r>
        <w:separator/>
      </w:r>
    </w:p>
  </w:endnote>
  <w:endnote w:type="continuationSeparator" w:id="0">
    <w:p w:rsidR="007D4618" w:rsidRDefault="007D4618" w:rsidP="003559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ndale Sans UI">
    <w:panose1 w:val="020B0604020202020204"/>
    <w:charset w:val="00"/>
    <w:family w:val="auto"/>
    <w:pitch w:val="variable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ff9"/>
      </w:rPr>
      <w:id w:val="-1566941849"/>
      <w:docPartObj>
        <w:docPartGallery w:val="Page Numbers (Bottom of Page)"/>
        <w:docPartUnique/>
      </w:docPartObj>
    </w:sdtPr>
    <w:sdtContent>
      <w:p w:rsidR="00350154" w:rsidRDefault="00350154" w:rsidP="00810ECB">
        <w:pPr>
          <w:pStyle w:val="ae"/>
          <w:framePr w:wrap="none" w:vAnchor="text" w:hAnchor="margin" w:xAlign="center" w:y="1"/>
          <w:rPr>
            <w:rStyle w:val="aff9"/>
          </w:rPr>
        </w:pPr>
        <w:r>
          <w:rPr>
            <w:rStyle w:val="aff9"/>
          </w:rPr>
          <w:fldChar w:fldCharType="begin"/>
        </w:r>
        <w:r>
          <w:rPr>
            <w:rStyle w:val="aff9"/>
          </w:rPr>
          <w:instrText xml:space="preserve"> PAGE </w:instrText>
        </w:r>
        <w:r>
          <w:rPr>
            <w:rStyle w:val="aff9"/>
          </w:rPr>
          <w:fldChar w:fldCharType="end"/>
        </w:r>
      </w:p>
    </w:sdtContent>
  </w:sdt>
  <w:p w:rsidR="00350154" w:rsidRDefault="00350154">
    <w:pPr>
      <w:pStyle w:val="a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ff9"/>
      </w:rPr>
      <w:id w:val="-1645799257"/>
      <w:docPartObj>
        <w:docPartGallery w:val="Page Numbers (Bottom of Page)"/>
        <w:docPartUnique/>
      </w:docPartObj>
    </w:sdtPr>
    <w:sdtContent>
      <w:p w:rsidR="00350154" w:rsidRDefault="00350154" w:rsidP="00810ECB">
        <w:pPr>
          <w:pStyle w:val="ae"/>
          <w:framePr w:wrap="none" w:vAnchor="text" w:hAnchor="margin" w:xAlign="center" w:y="1"/>
          <w:rPr>
            <w:rStyle w:val="aff9"/>
          </w:rPr>
        </w:pPr>
        <w:r>
          <w:rPr>
            <w:rStyle w:val="aff9"/>
          </w:rPr>
          <w:fldChar w:fldCharType="begin"/>
        </w:r>
        <w:r>
          <w:rPr>
            <w:rStyle w:val="aff9"/>
          </w:rPr>
          <w:instrText xml:space="preserve"> PAGE </w:instrText>
        </w:r>
        <w:r>
          <w:rPr>
            <w:rStyle w:val="aff9"/>
          </w:rPr>
          <w:fldChar w:fldCharType="separate"/>
        </w:r>
        <w:r>
          <w:rPr>
            <w:rStyle w:val="aff9"/>
            <w:noProof/>
          </w:rPr>
          <w:t>2</w:t>
        </w:r>
        <w:r>
          <w:rPr>
            <w:rStyle w:val="aff9"/>
          </w:rPr>
          <w:fldChar w:fldCharType="end"/>
        </w:r>
      </w:p>
    </w:sdtContent>
  </w:sdt>
  <w:p w:rsidR="00350154" w:rsidRDefault="00350154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D4618" w:rsidRDefault="007D4618" w:rsidP="0035596F">
      <w:r>
        <w:separator/>
      </w:r>
    </w:p>
  </w:footnote>
  <w:footnote w:type="continuationSeparator" w:id="0">
    <w:p w:rsidR="007D4618" w:rsidRDefault="007D4618" w:rsidP="0035596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0000" w:rsidRDefault="00000000">
    <w:r>
      <w:c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7"/>
    <w:multiLevelType w:val="multilevel"/>
    <w:tmpl w:val="549E8D8E"/>
    <w:name w:val="WW8Num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pStyle w:val="a"/>
      <w:lvlText w:val="%2."/>
      <w:lvlJc w:val="left"/>
      <w:pPr>
        <w:tabs>
          <w:tab w:val="num" w:pos="1080"/>
        </w:tabs>
        <w:ind w:left="1080" w:hanging="360"/>
      </w:pPr>
      <w:rPr>
        <w:rFonts w:ascii="Times New Roman" w:hAnsi="Times New Roman"/>
        <w:b w:val="0"/>
        <w:bCs w:val="0"/>
        <w:sz w:val="28"/>
        <w:szCs w:val="34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99952FE"/>
    <w:multiLevelType w:val="hybridMultilevel"/>
    <w:tmpl w:val="D1DA1494"/>
    <w:lvl w:ilvl="0" w:tplc="DC425734">
      <w:start w:val="1"/>
      <w:numFmt w:val="decimal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CA71157"/>
    <w:multiLevelType w:val="hybridMultilevel"/>
    <w:tmpl w:val="BCC680E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1D25D90"/>
    <w:multiLevelType w:val="hybridMultilevel"/>
    <w:tmpl w:val="7D86E7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CB36D4"/>
    <w:multiLevelType w:val="hybridMultilevel"/>
    <w:tmpl w:val="EEAE345E"/>
    <w:lvl w:ilvl="0" w:tplc="C148666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5445FBA"/>
    <w:multiLevelType w:val="hybridMultilevel"/>
    <w:tmpl w:val="3D425974"/>
    <w:lvl w:ilvl="0" w:tplc="29A4BC14">
      <w:start w:val="65535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163FDF"/>
    <w:multiLevelType w:val="hybridMultilevel"/>
    <w:tmpl w:val="262815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BF4CDA"/>
    <w:multiLevelType w:val="hybridMultilevel"/>
    <w:tmpl w:val="144059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A3427A"/>
    <w:multiLevelType w:val="hybridMultilevel"/>
    <w:tmpl w:val="C40ED0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01C68CF"/>
    <w:multiLevelType w:val="hybridMultilevel"/>
    <w:tmpl w:val="06B2334E"/>
    <w:lvl w:ilvl="0" w:tplc="9EEC49F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65715B8A"/>
    <w:multiLevelType w:val="hybridMultilevel"/>
    <w:tmpl w:val="08D650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5FE6489"/>
    <w:multiLevelType w:val="multilevel"/>
    <w:tmpl w:val="F0908A3C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2" w15:restartNumberingAfterBreak="0">
    <w:nsid w:val="76764B9B"/>
    <w:multiLevelType w:val="hybridMultilevel"/>
    <w:tmpl w:val="F65840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A514B6A"/>
    <w:multiLevelType w:val="hybridMultilevel"/>
    <w:tmpl w:val="03F66F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4646763">
    <w:abstractNumId w:val="10"/>
  </w:num>
  <w:num w:numId="2" w16cid:durableId="313029966">
    <w:abstractNumId w:val="3"/>
  </w:num>
  <w:num w:numId="3" w16cid:durableId="2046366905">
    <w:abstractNumId w:val="6"/>
  </w:num>
  <w:num w:numId="4" w16cid:durableId="1698581715">
    <w:abstractNumId w:val="11"/>
  </w:num>
  <w:num w:numId="5" w16cid:durableId="424573321">
    <w:abstractNumId w:val="8"/>
  </w:num>
  <w:num w:numId="6" w16cid:durableId="2071725331">
    <w:abstractNumId w:val="9"/>
  </w:num>
  <w:num w:numId="7" w16cid:durableId="1485773723">
    <w:abstractNumId w:val="13"/>
  </w:num>
  <w:num w:numId="8" w16cid:durableId="1831829231">
    <w:abstractNumId w:val="1"/>
  </w:num>
  <w:num w:numId="9" w16cid:durableId="1393699014">
    <w:abstractNumId w:val="4"/>
  </w:num>
  <w:num w:numId="10" w16cid:durableId="1143347988">
    <w:abstractNumId w:val="7"/>
  </w:num>
  <w:num w:numId="11" w16cid:durableId="1370036000">
    <w:abstractNumId w:val="5"/>
  </w:num>
  <w:num w:numId="12" w16cid:durableId="854999647">
    <w:abstractNumId w:val="12"/>
  </w:num>
  <w:num w:numId="13" w16cid:durableId="265502252">
    <w:abstractNumId w:val="0"/>
  </w:num>
  <w:num w:numId="14" w16cid:durableId="2045061155">
    <w:abstractNumId w:val="2"/>
  </w:num>
  <w:num w:numId="15" w16cid:durableId="96766755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attachedTemplate r:id="rId1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AA5"/>
    <w:rsid w:val="00006496"/>
    <w:rsid w:val="0001304A"/>
    <w:rsid w:val="0001325A"/>
    <w:rsid w:val="00023E8F"/>
    <w:rsid w:val="00044DEF"/>
    <w:rsid w:val="000474CE"/>
    <w:rsid w:val="00056B78"/>
    <w:rsid w:val="00060E1B"/>
    <w:rsid w:val="00063398"/>
    <w:rsid w:val="00063A2E"/>
    <w:rsid w:val="000727C9"/>
    <w:rsid w:val="000744D7"/>
    <w:rsid w:val="000822EE"/>
    <w:rsid w:val="00083CBA"/>
    <w:rsid w:val="000A13C4"/>
    <w:rsid w:val="000B2138"/>
    <w:rsid w:val="000C041C"/>
    <w:rsid w:val="000E4884"/>
    <w:rsid w:val="000F0A42"/>
    <w:rsid w:val="000F1209"/>
    <w:rsid w:val="000F667A"/>
    <w:rsid w:val="00100867"/>
    <w:rsid w:val="0010679D"/>
    <w:rsid w:val="001078EB"/>
    <w:rsid w:val="00107D94"/>
    <w:rsid w:val="00114CA8"/>
    <w:rsid w:val="00133559"/>
    <w:rsid w:val="001368DA"/>
    <w:rsid w:val="00146952"/>
    <w:rsid w:val="00153BB9"/>
    <w:rsid w:val="00156DED"/>
    <w:rsid w:val="0016710D"/>
    <w:rsid w:val="00185C1D"/>
    <w:rsid w:val="00186525"/>
    <w:rsid w:val="001978C6"/>
    <w:rsid w:val="00197B80"/>
    <w:rsid w:val="001A0C5A"/>
    <w:rsid w:val="001A404C"/>
    <w:rsid w:val="001C5757"/>
    <w:rsid w:val="001C5BBA"/>
    <w:rsid w:val="001D4130"/>
    <w:rsid w:val="001D71EB"/>
    <w:rsid w:val="001F7A25"/>
    <w:rsid w:val="00217A86"/>
    <w:rsid w:val="00221464"/>
    <w:rsid w:val="00221EDE"/>
    <w:rsid w:val="002246B3"/>
    <w:rsid w:val="002333C2"/>
    <w:rsid w:val="002353D9"/>
    <w:rsid w:val="00264553"/>
    <w:rsid w:val="002A3DE7"/>
    <w:rsid w:val="002B2202"/>
    <w:rsid w:val="002B6A52"/>
    <w:rsid w:val="002C38AF"/>
    <w:rsid w:val="002D6877"/>
    <w:rsid w:val="003001DB"/>
    <w:rsid w:val="00302B02"/>
    <w:rsid w:val="00311021"/>
    <w:rsid w:val="00334B5D"/>
    <w:rsid w:val="00335E9F"/>
    <w:rsid w:val="003369DA"/>
    <w:rsid w:val="00344931"/>
    <w:rsid w:val="003458E6"/>
    <w:rsid w:val="00350154"/>
    <w:rsid w:val="0035596F"/>
    <w:rsid w:val="003566A5"/>
    <w:rsid w:val="00361678"/>
    <w:rsid w:val="003628B3"/>
    <w:rsid w:val="00376814"/>
    <w:rsid w:val="003A1D74"/>
    <w:rsid w:val="003B2AF0"/>
    <w:rsid w:val="003C4FEB"/>
    <w:rsid w:val="003C5E30"/>
    <w:rsid w:val="003E223C"/>
    <w:rsid w:val="003E4BE2"/>
    <w:rsid w:val="003F2BBC"/>
    <w:rsid w:val="00411784"/>
    <w:rsid w:val="0042625D"/>
    <w:rsid w:val="00427E66"/>
    <w:rsid w:val="004348B0"/>
    <w:rsid w:val="004401C0"/>
    <w:rsid w:val="00446C3F"/>
    <w:rsid w:val="00462D4D"/>
    <w:rsid w:val="004635A3"/>
    <w:rsid w:val="00491793"/>
    <w:rsid w:val="00494386"/>
    <w:rsid w:val="004A5960"/>
    <w:rsid w:val="004A7336"/>
    <w:rsid w:val="004D7B02"/>
    <w:rsid w:val="004F30A9"/>
    <w:rsid w:val="004F47E1"/>
    <w:rsid w:val="004F76CB"/>
    <w:rsid w:val="00504D1C"/>
    <w:rsid w:val="005267A6"/>
    <w:rsid w:val="00532DAF"/>
    <w:rsid w:val="005378C7"/>
    <w:rsid w:val="00551C50"/>
    <w:rsid w:val="00552284"/>
    <w:rsid w:val="005528DA"/>
    <w:rsid w:val="0056273F"/>
    <w:rsid w:val="0056763B"/>
    <w:rsid w:val="00570990"/>
    <w:rsid w:val="00576DB2"/>
    <w:rsid w:val="005841EF"/>
    <w:rsid w:val="005A250E"/>
    <w:rsid w:val="005A6179"/>
    <w:rsid w:val="005B1FC6"/>
    <w:rsid w:val="005C0E67"/>
    <w:rsid w:val="005C26D7"/>
    <w:rsid w:val="005C3104"/>
    <w:rsid w:val="005D5D54"/>
    <w:rsid w:val="005E09E8"/>
    <w:rsid w:val="005E3246"/>
    <w:rsid w:val="005E540E"/>
    <w:rsid w:val="005E69C8"/>
    <w:rsid w:val="005E76BD"/>
    <w:rsid w:val="005F05ED"/>
    <w:rsid w:val="005F411A"/>
    <w:rsid w:val="00616520"/>
    <w:rsid w:val="00625A61"/>
    <w:rsid w:val="0064143E"/>
    <w:rsid w:val="0064282F"/>
    <w:rsid w:val="00645716"/>
    <w:rsid w:val="00645F19"/>
    <w:rsid w:val="00646A46"/>
    <w:rsid w:val="00651834"/>
    <w:rsid w:val="006659FE"/>
    <w:rsid w:val="0066600A"/>
    <w:rsid w:val="00674997"/>
    <w:rsid w:val="006933E4"/>
    <w:rsid w:val="006A77E9"/>
    <w:rsid w:val="006C1B68"/>
    <w:rsid w:val="006C245E"/>
    <w:rsid w:val="006C50A6"/>
    <w:rsid w:val="006D0213"/>
    <w:rsid w:val="006E0DD9"/>
    <w:rsid w:val="006E774A"/>
    <w:rsid w:val="006F0DB0"/>
    <w:rsid w:val="006F2FE9"/>
    <w:rsid w:val="00712BA0"/>
    <w:rsid w:val="00751AF6"/>
    <w:rsid w:val="0076063C"/>
    <w:rsid w:val="007606B9"/>
    <w:rsid w:val="00761DFA"/>
    <w:rsid w:val="007654A2"/>
    <w:rsid w:val="00776F27"/>
    <w:rsid w:val="00777AA6"/>
    <w:rsid w:val="00782780"/>
    <w:rsid w:val="00791249"/>
    <w:rsid w:val="00793F20"/>
    <w:rsid w:val="007A6DA6"/>
    <w:rsid w:val="007D0C93"/>
    <w:rsid w:val="007D4618"/>
    <w:rsid w:val="007D6390"/>
    <w:rsid w:val="007D785D"/>
    <w:rsid w:val="007F0B0A"/>
    <w:rsid w:val="00810C1F"/>
    <w:rsid w:val="00815F14"/>
    <w:rsid w:val="00822486"/>
    <w:rsid w:val="00833E1B"/>
    <w:rsid w:val="00834FFB"/>
    <w:rsid w:val="00837E64"/>
    <w:rsid w:val="00844F24"/>
    <w:rsid w:val="0089319D"/>
    <w:rsid w:val="008B06D4"/>
    <w:rsid w:val="008B3A8B"/>
    <w:rsid w:val="008C07CA"/>
    <w:rsid w:val="008C3BDA"/>
    <w:rsid w:val="008D11CE"/>
    <w:rsid w:val="008E24C8"/>
    <w:rsid w:val="008E3235"/>
    <w:rsid w:val="008E6F2F"/>
    <w:rsid w:val="00903B52"/>
    <w:rsid w:val="00907CCF"/>
    <w:rsid w:val="009107AB"/>
    <w:rsid w:val="0091186F"/>
    <w:rsid w:val="00914646"/>
    <w:rsid w:val="00924BD3"/>
    <w:rsid w:val="00930A5D"/>
    <w:rsid w:val="0095293F"/>
    <w:rsid w:val="0096387A"/>
    <w:rsid w:val="009721CA"/>
    <w:rsid w:val="00985E7A"/>
    <w:rsid w:val="00997BFA"/>
    <w:rsid w:val="009A7D0D"/>
    <w:rsid w:val="009B0547"/>
    <w:rsid w:val="009B1704"/>
    <w:rsid w:val="009B7E60"/>
    <w:rsid w:val="009C01D8"/>
    <w:rsid w:val="009D3BC7"/>
    <w:rsid w:val="009E75AF"/>
    <w:rsid w:val="009F27A6"/>
    <w:rsid w:val="00A05137"/>
    <w:rsid w:val="00A21A4D"/>
    <w:rsid w:val="00A2316D"/>
    <w:rsid w:val="00A4761A"/>
    <w:rsid w:val="00A62AA5"/>
    <w:rsid w:val="00A729CB"/>
    <w:rsid w:val="00A84FF6"/>
    <w:rsid w:val="00A873DA"/>
    <w:rsid w:val="00AA2952"/>
    <w:rsid w:val="00AA32FB"/>
    <w:rsid w:val="00AC066A"/>
    <w:rsid w:val="00AE5761"/>
    <w:rsid w:val="00B025ED"/>
    <w:rsid w:val="00B05DF5"/>
    <w:rsid w:val="00B16DEC"/>
    <w:rsid w:val="00B228B6"/>
    <w:rsid w:val="00B33AF1"/>
    <w:rsid w:val="00B366B4"/>
    <w:rsid w:val="00B4044F"/>
    <w:rsid w:val="00B423A3"/>
    <w:rsid w:val="00B42C04"/>
    <w:rsid w:val="00B45CA4"/>
    <w:rsid w:val="00B47F14"/>
    <w:rsid w:val="00B679C1"/>
    <w:rsid w:val="00B8330B"/>
    <w:rsid w:val="00B84BCA"/>
    <w:rsid w:val="00B87B74"/>
    <w:rsid w:val="00BC1659"/>
    <w:rsid w:val="00BD497F"/>
    <w:rsid w:val="00BD5759"/>
    <w:rsid w:val="00C019E0"/>
    <w:rsid w:val="00C168E2"/>
    <w:rsid w:val="00C364B0"/>
    <w:rsid w:val="00C3770A"/>
    <w:rsid w:val="00C473CE"/>
    <w:rsid w:val="00C66E68"/>
    <w:rsid w:val="00C67C78"/>
    <w:rsid w:val="00C851DF"/>
    <w:rsid w:val="00C861FA"/>
    <w:rsid w:val="00C86C98"/>
    <w:rsid w:val="00C92E3E"/>
    <w:rsid w:val="00C9339A"/>
    <w:rsid w:val="00CB0C19"/>
    <w:rsid w:val="00CB0F15"/>
    <w:rsid w:val="00CD143B"/>
    <w:rsid w:val="00CD4C93"/>
    <w:rsid w:val="00CE34B5"/>
    <w:rsid w:val="00CF5517"/>
    <w:rsid w:val="00D062FD"/>
    <w:rsid w:val="00D13C45"/>
    <w:rsid w:val="00D17290"/>
    <w:rsid w:val="00D2430E"/>
    <w:rsid w:val="00D33BD7"/>
    <w:rsid w:val="00D37598"/>
    <w:rsid w:val="00D45409"/>
    <w:rsid w:val="00D51CED"/>
    <w:rsid w:val="00D5226B"/>
    <w:rsid w:val="00D52C02"/>
    <w:rsid w:val="00D54809"/>
    <w:rsid w:val="00D70A64"/>
    <w:rsid w:val="00D8632E"/>
    <w:rsid w:val="00DA28D5"/>
    <w:rsid w:val="00DB7500"/>
    <w:rsid w:val="00DC1E17"/>
    <w:rsid w:val="00DD48C3"/>
    <w:rsid w:val="00DD58CB"/>
    <w:rsid w:val="00DE0D4E"/>
    <w:rsid w:val="00DF30F6"/>
    <w:rsid w:val="00DF36D2"/>
    <w:rsid w:val="00DF4AB5"/>
    <w:rsid w:val="00DF4CB3"/>
    <w:rsid w:val="00E0224E"/>
    <w:rsid w:val="00E02800"/>
    <w:rsid w:val="00E26390"/>
    <w:rsid w:val="00E367B7"/>
    <w:rsid w:val="00E3725D"/>
    <w:rsid w:val="00E455B2"/>
    <w:rsid w:val="00E869CB"/>
    <w:rsid w:val="00E93D6F"/>
    <w:rsid w:val="00E9733D"/>
    <w:rsid w:val="00EA0F52"/>
    <w:rsid w:val="00EA6000"/>
    <w:rsid w:val="00EA6BD9"/>
    <w:rsid w:val="00EB7ABF"/>
    <w:rsid w:val="00EC11F1"/>
    <w:rsid w:val="00EC4380"/>
    <w:rsid w:val="00EC4DF4"/>
    <w:rsid w:val="00EC629A"/>
    <w:rsid w:val="00ED6154"/>
    <w:rsid w:val="00ED6E53"/>
    <w:rsid w:val="00F00104"/>
    <w:rsid w:val="00F0114E"/>
    <w:rsid w:val="00F01857"/>
    <w:rsid w:val="00F047E8"/>
    <w:rsid w:val="00F154EF"/>
    <w:rsid w:val="00F2297C"/>
    <w:rsid w:val="00F31CFE"/>
    <w:rsid w:val="00F40CA6"/>
    <w:rsid w:val="00F41A7E"/>
    <w:rsid w:val="00F5439A"/>
    <w:rsid w:val="00F558C3"/>
    <w:rsid w:val="00F662E4"/>
    <w:rsid w:val="00F6676C"/>
    <w:rsid w:val="00F66F6F"/>
    <w:rsid w:val="00F725E7"/>
    <w:rsid w:val="00F85DCF"/>
    <w:rsid w:val="00F955BC"/>
    <w:rsid w:val="00FB2770"/>
    <w:rsid w:val="00FC2D38"/>
    <w:rsid w:val="00FC7D21"/>
    <w:rsid w:val="00FE0553"/>
    <w:rsid w:val="00FE2C7B"/>
    <w:rsid w:val="00FE62AC"/>
    <w:rsid w:val="00FE6FC1"/>
    <w:rsid w:val="00FF0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CD2BF2D"/>
  <w15:docId w15:val="{A28B35AE-A34D-AF4A-88F4-783BB6688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rsid w:val="0035596F"/>
    <w:pPr>
      <w:spacing w:after="0" w:line="360" w:lineRule="auto"/>
      <w:ind w:firstLine="709"/>
      <w:contextualSpacing/>
      <w:jc w:val="both"/>
    </w:pPr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a0"/>
    <w:next w:val="a0"/>
    <w:link w:val="10"/>
    <w:uiPriority w:val="9"/>
    <w:rsid w:val="005A617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</w:rPr>
  </w:style>
  <w:style w:type="paragraph" w:styleId="2">
    <w:name w:val="heading 2"/>
    <w:basedOn w:val="a0"/>
    <w:next w:val="a0"/>
    <w:link w:val="20"/>
    <w:uiPriority w:val="9"/>
    <w:unhideWhenUsed/>
    <w:rsid w:val="005A6179"/>
    <w:pPr>
      <w:keepNext/>
      <w:keepLines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rsid w:val="005A617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link w:val="a5"/>
    <w:uiPriority w:val="34"/>
    <w:rsid w:val="000C041C"/>
    <w:pPr>
      <w:ind w:left="720"/>
    </w:pPr>
  </w:style>
  <w:style w:type="character" w:styleId="a6">
    <w:name w:val="Hyperlink"/>
    <w:basedOn w:val="a1"/>
    <w:uiPriority w:val="99"/>
    <w:unhideWhenUsed/>
    <w:rsid w:val="00156DED"/>
    <w:rPr>
      <w:color w:val="0563C1" w:themeColor="hyperlink"/>
      <w:u w:val="single"/>
    </w:rPr>
  </w:style>
  <w:style w:type="character" w:customStyle="1" w:styleId="20">
    <w:name w:val="Заголовок 2 Знак"/>
    <w:basedOn w:val="a1"/>
    <w:link w:val="2"/>
    <w:uiPriority w:val="9"/>
    <w:rsid w:val="005A6179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a7">
    <w:name w:val="footnote text"/>
    <w:basedOn w:val="a0"/>
    <w:link w:val="a8"/>
    <w:uiPriority w:val="99"/>
    <w:semiHidden/>
    <w:unhideWhenUsed/>
    <w:rsid w:val="00B47F14"/>
    <w:pPr>
      <w:spacing w:line="240" w:lineRule="auto"/>
    </w:pPr>
    <w:rPr>
      <w:sz w:val="20"/>
      <w:szCs w:val="20"/>
    </w:rPr>
  </w:style>
  <w:style w:type="character" w:customStyle="1" w:styleId="a8">
    <w:name w:val="Текст сноски Знак"/>
    <w:basedOn w:val="a1"/>
    <w:link w:val="a7"/>
    <w:uiPriority w:val="99"/>
    <w:semiHidden/>
    <w:rsid w:val="00B47F14"/>
    <w:rPr>
      <w:sz w:val="20"/>
      <w:szCs w:val="20"/>
    </w:rPr>
  </w:style>
  <w:style w:type="character" w:styleId="a9">
    <w:name w:val="footnote reference"/>
    <w:basedOn w:val="a1"/>
    <w:uiPriority w:val="99"/>
    <w:semiHidden/>
    <w:unhideWhenUsed/>
    <w:rsid w:val="00B47F14"/>
    <w:rPr>
      <w:vertAlign w:val="superscript"/>
    </w:rPr>
  </w:style>
  <w:style w:type="paragraph" w:styleId="aa">
    <w:name w:val="Balloon Text"/>
    <w:basedOn w:val="a0"/>
    <w:link w:val="ab"/>
    <w:uiPriority w:val="99"/>
    <w:semiHidden/>
    <w:unhideWhenUsed/>
    <w:rsid w:val="00B47F1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1"/>
    <w:link w:val="aa"/>
    <w:uiPriority w:val="99"/>
    <w:semiHidden/>
    <w:rsid w:val="00B47F14"/>
    <w:rPr>
      <w:rFonts w:ascii="Tahoma" w:hAnsi="Tahoma" w:cs="Tahoma"/>
      <w:sz w:val="16"/>
      <w:szCs w:val="16"/>
    </w:rPr>
  </w:style>
  <w:style w:type="paragraph" w:styleId="ac">
    <w:name w:val="No Spacing"/>
    <w:uiPriority w:val="1"/>
    <w:rsid w:val="000B2138"/>
    <w:pPr>
      <w:spacing w:after="0" w:line="240" w:lineRule="auto"/>
    </w:pPr>
  </w:style>
  <w:style w:type="paragraph" w:styleId="ad">
    <w:name w:val="Normal (Web)"/>
    <w:basedOn w:val="a0"/>
    <w:uiPriority w:val="99"/>
    <w:semiHidden/>
    <w:unhideWhenUsed/>
    <w:rsid w:val="00063A2E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paragraph" w:styleId="ae">
    <w:name w:val="footer"/>
    <w:basedOn w:val="a0"/>
    <w:link w:val="af"/>
    <w:uiPriority w:val="99"/>
    <w:unhideWhenUsed/>
    <w:rsid w:val="00063A2E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Нижний колонтитул Знак"/>
    <w:basedOn w:val="a1"/>
    <w:link w:val="ae"/>
    <w:uiPriority w:val="99"/>
    <w:rsid w:val="00063A2E"/>
  </w:style>
  <w:style w:type="paragraph" w:styleId="af0">
    <w:name w:val="header"/>
    <w:basedOn w:val="a0"/>
    <w:link w:val="af1"/>
    <w:uiPriority w:val="99"/>
    <w:unhideWhenUsed/>
    <w:rsid w:val="00063A2E"/>
    <w:pPr>
      <w:tabs>
        <w:tab w:val="center" w:pos="4677"/>
        <w:tab w:val="right" w:pos="9355"/>
      </w:tabs>
      <w:spacing w:line="240" w:lineRule="auto"/>
    </w:pPr>
  </w:style>
  <w:style w:type="character" w:customStyle="1" w:styleId="af1">
    <w:name w:val="Верхний колонтитул Знак"/>
    <w:basedOn w:val="a1"/>
    <w:link w:val="af0"/>
    <w:uiPriority w:val="99"/>
    <w:rsid w:val="00063A2E"/>
  </w:style>
  <w:style w:type="paragraph" w:customStyle="1" w:styleId="af2">
    <w:name w:val="ВКР Содержимое таблицы"/>
    <w:basedOn w:val="a0"/>
    <w:qFormat/>
    <w:rsid w:val="00302B02"/>
    <w:pPr>
      <w:spacing w:line="240" w:lineRule="auto"/>
      <w:ind w:firstLine="0"/>
      <w:jc w:val="center"/>
    </w:pPr>
  </w:style>
  <w:style w:type="paragraph" w:customStyle="1" w:styleId="af3">
    <w:name w:val="Содержимое таблицы"/>
    <w:basedOn w:val="a0"/>
    <w:rsid w:val="003B2AF0"/>
    <w:pPr>
      <w:widowControl w:val="0"/>
      <w:suppressLineNumbers/>
      <w:suppressAutoHyphens/>
      <w:spacing w:line="240" w:lineRule="auto"/>
    </w:pPr>
    <w:rPr>
      <w:rFonts w:eastAsia="Andale Sans UI"/>
      <w:kern w:val="1"/>
      <w:sz w:val="24"/>
      <w:szCs w:val="24"/>
      <w:lang w:eastAsia="ar-SA"/>
    </w:rPr>
  </w:style>
  <w:style w:type="character" w:styleId="af4">
    <w:name w:val="Strong"/>
    <w:basedOn w:val="a1"/>
    <w:uiPriority w:val="22"/>
    <w:rsid w:val="00844F24"/>
    <w:rPr>
      <w:b/>
      <w:bCs/>
    </w:rPr>
  </w:style>
  <w:style w:type="paragraph" w:styleId="21">
    <w:name w:val="toc 2"/>
    <w:basedOn w:val="a0"/>
    <w:next w:val="a0"/>
    <w:autoRedefine/>
    <w:uiPriority w:val="39"/>
    <w:unhideWhenUsed/>
    <w:rsid w:val="00625A61"/>
    <w:pPr>
      <w:tabs>
        <w:tab w:val="left" w:pos="1760"/>
        <w:tab w:val="right" w:leader="dot" w:pos="9356"/>
      </w:tabs>
      <w:spacing w:after="100"/>
      <w:ind w:left="220" w:right="424" w:firstLine="347"/>
    </w:pPr>
  </w:style>
  <w:style w:type="paragraph" w:styleId="af5">
    <w:name w:val="Title"/>
    <w:basedOn w:val="a0"/>
    <w:next w:val="a0"/>
    <w:link w:val="af6"/>
    <w:uiPriority w:val="10"/>
    <w:rsid w:val="00DE0D4E"/>
    <w:pPr>
      <w:pageBreakBefore/>
      <w:spacing w:after="720"/>
      <w:ind w:left="567" w:right="567" w:firstLine="0"/>
      <w:jc w:val="center"/>
      <w:outlineLvl w:val="0"/>
    </w:pPr>
    <w:rPr>
      <w:rFonts w:eastAsia="Calibri"/>
      <w:b/>
      <w:caps/>
      <w:spacing w:val="-10"/>
      <w:kern w:val="28"/>
    </w:rPr>
  </w:style>
  <w:style w:type="character" w:customStyle="1" w:styleId="af6">
    <w:name w:val="Заголовок Знак"/>
    <w:basedOn w:val="a1"/>
    <w:link w:val="af5"/>
    <w:uiPriority w:val="10"/>
    <w:rsid w:val="00DE0D4E"/>
    <w:rPr>
      <w:rFonts w:ascii="Times New Roman" w:eastAsia="Calibri" w:hAnsi="Times New Roman" w:cs="Times New Roman"/>
      <w:b/>
      <w:caps/>
      <w:spacing w:val="-10"/>
      <w:kern w:val="28"/>
      <w:sz w:val="28"/>
      <w:szCs w:val="28"/>
    </w:rPr>
  </w:style>
  <w:style w:type="paragraph" w:styleId="11">
    <w:name w:val="toc 1"/>
    <w:basedOn w:val="a0"/>
    <w:next w:val="a0"/>
    <w:autoRedefine/>
    <w:uiPriority w:val="39"/>
    <w:unhideWhenUsed/>
    <w:rsid w:val="00625A61"/>
    <w:pPr>
      <w:tabs>
        <w:tab w:val="right" w:leader="dot" w:pos="9356"/>
      </w:tabs>
      <w:spacing w:after="100"/>
      <w:ind w:firstLine="0"/>
      <w:jc w:val="left"/>
    </w:pPr>
    <w:rPr>
      <w:rFonts w:eastAsiaTheme="minorEastAsia"/>
      <w:b/>
      <w:caps/>
      <w:noProof/>
      <w:lang w:eastAsia="ru-RU"/>
    </w:rPr>
  </w:style>
  <w:style w:type="paragraph" w:customStyle="1" w:styleId="af7">
    <w:name w:val="Параграфы"/>
    <w:basedOn w:val="a0"/>
    <w:link w:val="af8"/>
    <w:rsid w:val="008D11CE"/>
    <w:pPr>
      <w:keepNext/>
      <w:spacing w:before="720" w:after="480"/>
      <w:ind w:left="709" w:firstLine="0"/>
      <w:jc w:val="left"/>
      <w:outlineLvl w:val="1"/>
    </w:pPr>
    <w:rPr>
      <w:b/>
    </w:rPr>
  </w:style>
  <w:style w:type="character" w:customStyle="1" w:styleId="10">
    <w:name w:val="Заголовок 1 Знак"/>
    <w:basedOn w:val="a1"/>
    <w:link w:val="1"/>
    <w:uiPriority w:val="9"/>
    <w:rsid w:val="005A6179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af8">
    <w:name w:val="Параграфы Знак"/>
    <w:basedOn w:val="a1"/>
    <w:link w:val="af7"/>
    <w:rsid w:val="008D11CE"/>
    <w:rPr>
      <w:rFonts w:ascii="Times New Roman" w:hAnsi="Times New Roman" w:cs="Times New Roman"/>
      <w:b/>
      <w:sz w:val="28"/>
      <w:szCs w:val="28"/>
    </w:rPr>
  </w:style>
  <w:style w:type="paragraph" w:styleId="af9">
    <w:name w:val="TOC Heading"/>
    <w:basedOn w:val="1"/>
    <w:next w:val="a0"/>
    <w:uiPriority w:val="39"/>
    <w:unhideWhenUsed/>
    <w:rsid w:val="0035596F"/>
    <w:pPr>
      <w:spacing w:line="276" w:lineRule="auto"/>
      <w:ind w:firstLine="0"/>
      <w:contextualSpacing w:val="0"/>
      <w:jc w:val="left"/>
      <w:outlineLvl w:val="9"/>
    </w:pPr>
    <w:rPr>
      <w:lang w:eastAsia="ru-RU"/>
    </w:rPr>
  </w:style>
  <w:style w:type="table" w:styleId="afa">
    <w:name w:val="Table Grid"/>
    <w:basedOn w:val="a2"/>
    <w:uiPriority w:val="59"/>
    <w:rsid w:val="00C66E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b">
    <w:name w:val="ВКР Пункт"/>
    <w:basedOn w:val="a0"/>
    <w:next w:val="afc"/>
    <w:link w:val="afd"/>
    <w:qFormat/>
    <w:rsid w:val="00F0114E"/>
    <w:pPr>
      <w:keepNext/>
      <w:spacing w:before="480" w:after="240"/>
      <w:contextualSpacing w:val="0"/>
      <w:jc w:val="left"/>
      <w:outlineLvl w:val="2"/>
    </w:pPr>
    <w:rPr>
      <w:b/>
    </w:rPr>
  </w:style>
  <w:style w:type="character" w:customStyle="1" w:styleId="afd">
    <w:name w:val="ВКР Пункт Знак"/>
    <w:basedOn w:val="a1"/>
    <w:link w:val="afb"/>
    <w:rsid w:val="00F0114E"/>
    <w:rPr>
      <w:rFonts w:ascii="Times New Roman" w:hAnsi="Times New Roman" w:cs="Times New Roman"/>
      <w:b/>
      <w:sz w:val="28"/>
      <w:szCs w:val="28"/>
    </w:rPr>
  </w:style>
  <w:style w:type="paragraph" w:customStyle="1" w:styleId="-">
    <w:name w:val="ВКР Глава-Раздел"/>
    <w:basedOn w:val="af5"/>
    <w:next w:val="afc"/>
    <w:link w:val="-0"/>
    <w:qFormat/>
    <w:rsid w:val="00E93D6F"/>
  </w:style>
  <w:style w:type="paragraph" w:customStyle="1" w:styleId="afe">
    <w:name w:val="ВКР Параграф"/>
    <w:basedOn w:val="af7"/>
    <w:next w:val="afc"/>
    <w:link w:val="aff"/>
    <w:qFormat/>
    <w:rsid w:val="00E93D6F"/>
  </w:style>
  <w:style w:type="character" w:customStyle="1" w:styleId="-0">
    <w:name w:val="ВКР Глава-Раздел Знак"/>
    <w:basedOn w:val="af6"/>
    <w:link w:val="-"/>
    <w:rsid w:val="00E93D6F"/>
    <w:rPr>
      <w:rFonts w:ascii="Times New Roman" w:eastAsia="Calibri" w:hAnsi="Times New Roman" w:cs="Times New Roman"/>
      <w:b/>
      <w:caps/>
      <w:spacing w:val="-10"/>
      <w:kern w:val="28"/>
      <w:sz w:val="28"/>
      <w:szCs w:val="28"/>
    </w:rPr>
  </w:style>
  <w:style w:type="paragraph" w:customStyle="1" w:styleId="afc">
    <w:name w:val="ВКР Обычный"/>
    <w:basedOn w:val="a0"/>
    <w:link w:val="aff0"/>
    <w:qFormat/>
    <w:rsid w:val="00E93D6F"/>
  </w:style>
  <w:style w:type="character" w:customStyle="1" w:styleId="aff">
    <w:name w:val="ВКР Параграф Знак"/>
    <w:basedOn w:val="af8"/>
    <w:link w:val="afe"/>
    <w:rsid w:val="00E93D6F"/>
    <w:rPr>
      <w:rFonts w:ascii="Times New Roman" w:hAnsi="Times New Roman" w:cs="Times New Roman"/>
      <w:b/>
      <w:sz w:val="28"/>
      <w:szCs w:val="28"/>
    </w:rPr>
  </w:style>
  <w:style w:type="paragraph" w:customStyle="1" w:styleId="aff1">
    <w:name w:val="ВКР Рисунок"/>
    <w:basedOn w:val="a0"/>
    <w:link w:val="aff2"/>
    <w:qFormat/>
    <w:rsid w:val="005A250E"/>
    <w:pPr>
      <w:spacing w:before="240" w:after="240"/>
      <w:ind w:firstLine="0"/>
      <w:jc w:val="center"/>
    </w:pPr>
  </w:style>
  <w:style w:type="character" w:customStyle="1" w:styleId="aff0">
    <w:name w:val="ВКР Обычный Знак"/>
    <w:basedOn w:val="a1"/>
    <w:link w:val="afc"/>
    <w:rsid w:val="00E93D6F"/>
    <w:rPr>
      <w:rFonts w:ascii="Times New Roman" w:hAnsi="Times New Roman" w:cs="Times New Roman"/>
      <w:sz w:val="28"/>
      <w:szCs w:val="28"/>
    </w:rPr>
  </w:style>
  <w:style w:type="paragraph" w:customStyle="1" w:styleId="aff3">
    <w:name w:val="ВКР Название таблицы"/>
    <w:basedOn w:val="a0"/>
    <w:link w:val="aff4"/>
    <w:qFormat/>
    <w:rsid w:val="00AA2952"/>
    <w:pPr>
      <w:keepNext/>
      <w:jc w:val="left"/>
    </w:pPr>
  </w:style>
  <w:style w:type="character" w:customStyle="1" w:styleId="aff2">
    <w:name w:val="ВКР Рисунок Знак"/>
    <w:basedOn w:val="a1"/>
    <w:link w:val="aff1"/>
    <w:rsid w:val="005A250E"/>
    <w:rPr>
      <w:rFonts w:ascii="Times New Roman" w:hAnsi="Times New Roman" w:cs="Times New Roman"/>
      <w:sz w:val="28"/>
      <w:szCs w:val="28"/>
    </w:rPr>
  </w:style>
  <w:style w:type="paragraph" w:customStyle="1" w:styleId="a">
    <w:name w:val="ВКР Литература"/>
    <w:basedOn w:val="a4"/>
    <w:link w:val="aff5"/>
    <w:qFormat/>
    <w:rsid w:val="001A0C5A"/>
    <w:pPr>
      <w:numPr>
        <w:ilvl w:val="1"/>
        <w:numId w:val="13"/>
      </w:numPr>
      <w:ind w:left="1066" w:hanging="357"/>
    </w:pPr>
  </w:style>
  <w:style w:type="character" w:customStyle="1" w:styleId="aff4">
    <w:name w:val="ВКР Название таблицы Знак"/>
    <w:basedOn w:val="a1"/>
    <w:link w:val="aff3"/>
    <w:rsid w:val="00AA2952"/>
    <w:rPr>
      <w:rFonts w:ascii="Times New Roman" w:hAnsi="Times New Roman" w:cs="Times New Roman"/>
      <w:sz w:val="28"/>
      <w:szCs w:val="28"/>
    </w:rPr>
  </w:style>
  <w:style w:type="paragraph" w:customStyle="1" w:styleId="aff6">
    <w:name w:val="ВКР Формула"/>
    <w:basedOn w:val="a0"/>
    <w:link w:val="aff7"/>
    <w:qFormat/>
    <w:rsid w:val="005A250E"/>
    <w:pPr>
      <w:spacing w:before="120" w:after="120"/>
      <w:ind w:firstLine="0"/>
      <w:contextualSpacing w:val="0"/>
      <w:jc w:val="right"/>
    </w:pPr>
    <w:rPr>
      <w:rFonts w:eastAsiaTheme="minorEastAsia"/>
    </w:rPr>
  </w:style>
  <w:style w:type="character" w:customStyle="1" w:styleId="a5">
    <w:name w:val="Абзац списка Знак"/>
    <w:basedOn w:val="a1"/>
    <w:link w:val="a4"/>
    <w:uiPriority w:val="34"/>
    <w:rsid w:val="001A0C5A"/>
    <w:rPr>
      <w:rFonts w:ascii="Times New Roman" w:hAnsi="Times New Roman" w:cs="Times New Roman"/>
      <w:sz w:val="28"/>
      <w:szCs w:val="28"/>
    </w:rPr>
  </w:style>
  <w:style w:type="character" w:customStyle="1" w:styleId="aff5">
    <w:name w:val="ВКР Литература Знак"/>
    <w:basedOn w:val="a5"/>
    <w:link w:val="a"/>
    <w:rsid w:val="001A0C5A"/>
    <w:rPr>
      <w:rFonts w:ascii="Times New Roman" w:hAnsi="Times New Roman" w:cs="Times New Roman"/>
      <w:sz w:val="28"/>
      <w:szCs w:val="28"/>
    </w:rPr>
  </w:style>
  <w:style w:type="character" w:customStyle="1" w:styleId="aff7">
    <w:name w:val="ВКР Формула Знак"/>
    <w:basedOn w:val="a1"/>
    <w:link w:val="aff6"/>
    <w:rsid w:val="005A250E"/>
    <w:rPr>
      <w:rFonts w:ascii="Times New Roman" w:eastAsiaTheme="minorEastAsia" w:hAnsi="Times New Roman" w:cs="Times New Roman"/>
      <w:sz w:val="28"/>
      <w:szCs w:val="28"/>
    </w:rPr>
  </w:style>
  <w:style w:type="paragraph" w:customStyle="1" w:styleId="aff8">
    <w:name w:val="ВКР Заголовки таблицы"/>
    <w:basedOn w:val="a0"/>
    <w:qFormat/>
    <w:rsid w:val="00302B02"/>
    <w:pPr>
      <w:spacing w:line="240" w:lineRule="auto"/>
      <w:ind w:firstLine="0"/>
      <w:jc w:val="center"/>
    </w:pPr>
    <w:rPr>
      <w:b/>
    </w:rPr>
  </w:style>
  <w:style w:type="paragraph" w:styleId="31">
    <w:name w:val="toc 3"/>
    <w:basedOn w:val="a0"/>
    <w:next w:val="a0"/>
    <w:autoRedefine/>
    <w:uiPriority w:val="39"/>
    <w:unhideWhenUsed/>
    <w:rsid w:val="00625A61"/>
    <w:pPr>
      <w:tabs>
        <w:tab w:val="right" w:leader="dot" w:pos="9356"/>
      </w:tabs>
      <w:spacing w:after="100"/>
      <w:ind w:left="560"/>
    </w:pPr>
  </w:style>
  <w:style w:type="character" w:customStyle="1" w:styleId="30">
    <w:name w:val="Заголовок 3 Знак"/>
    <w:basedOn w:val="a1"/>
    <w:link w:val="3"/>
    <w:uiPriority w:val="9"/>
    <w:semiHidden/>
    <w:rsid w:val="005A6179"/>
    <w:rPr>
      <w:rFonts w:asciiTheme="majorHAnsi" w:eastAsiaTheme="majorEastAsia" w:hAnsiTheme="majorHAnsi" w:cstheme="majorBidi"/>
      <w:b/>
      <w:bCs/>
      <w:color w:val="5B9BD5" w:themeColor="accent1"/>
      <w:sz w:val="28"/>
      <w:szCs w:val="28"/>
    </w:rPr>
  </w:style>
  <w:style w:type="character" w:styleId="aff9">
    <w:name w:val="page number"/>
    <w:basedOn w:val="a1"/>
    <w:uiPriority w:val="99"/>
    <w:semiHidden/>
    <w:unhideWhenUsed/>
    <w:rsid w:val="003501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374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diontep/Library/Group%20Containers/UBF8T346G9.Office/User%20Content.localized/Templates.localized/laba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Твердый переплет">
      <a:maj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궁서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돋움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28315F-188C-431E-9AB1-88A0524B32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laba.dotx</Template>
  <TotalTime>2</TotalTime>
  <Pages>9</Pages>
  <Words>2111</Words>
  <Characters>12034</Characters>
  <Application>Microsoft Office Word</Application>
  <DocSecurity>0</DocSecurity>
  <Lines>100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Пример оформления текста ВКР</vt:lpstr>
    </vt:vector>
  </TitlesOfParts>
  <Company>РГПУ им. А.И.Герцена</Company>
  <LinksUpToDate>false</LinksUpToDate>
  <CharactersWithSpaces>14117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Пример оформления текста ВКР</dc:title>
  <dc:creator>Daniil Ionin</dc:creator>
  <cp:lastModifiedBy>Daniel Ionin</cp:lastModifiedBy>
  <cp:revision>1</cp:revision>
  <cp:lastPrinted>2024-05-27T02:31:00Z</cp:lastPrinted>
  <dcterms:created xsi:type="dcterms:W3CDTF">2024-05-27T02:29:00Z</dcterms:created>
  <dcterms:modified xsi:type="dcterms:W3CDTF">2024-05-27T02:31:00Z</dcterms:modified>
</cp:coreProperties>
</file>