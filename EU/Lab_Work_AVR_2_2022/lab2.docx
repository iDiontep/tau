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 xml:space="preserve">Кафедра: </w:t>
      </w:r>
      <w:r w:rsidR="00686328">
        <w:t>СМ11</w:t>
      </w:r>
      <w:r w:rsidR="00686328" w:rsidRPr="00AA66A8">
        <w:t xml:space="preserve"> «</w:t>
      </w:r>
      <w:r w:rsidR="00686328">
        <w:t>Подводные аппараты и роботы</w:t>
      </w:r>
      <w:r w:rsidR="00686328" w:rsidRPr="00AA66A8"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686328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686328" w:rsidRPr="00686328">
        <w:rPr>
          <w:rFonts w:eastAsia="Times New Roman"/>
          <w:b/>
          <w:sz w:val="44"/>
          <w:szCs w:val="44"/>
          <w:u w:val="single"/>
          <w:lang w:eastAsia="ru-RU"/>
        </w:rPr>
        <w:t>2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686328" w:rsidRPr="00E3045B">
        <w:t xml:space="preserve">Электронные устройства </w:t>
      </w:r>
      <w:proofErr w:type="spellStart"/>
      <w:r w:rsidR="00686328" w:rsidRPr="00E3045B">
        <w:t>мехатронных</w:t>
      </w:r>
      <w:proofErr w:type="spellEnd"/>
      <w:r w:rsidR="00686328" w:rsidRPr="00E3045B"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2"/>
      </w:pPr>
      <w:bookmarkStart w:id="4" w:name="_Toc165834569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AF7869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834569" w:history="1">
        <w:r w:rsidR="00AF7869" w:rsidRPr="00374589">
          <w:rPr>
            <w:rStyle w:val="a6"/>
          </w:rPr>
          <w:t>ОГЛАВЛЕНИЕ</w:t>
        </w:r>
        <w:r w:rsidR="00AF7869">
          <w:rPr>
            <w:webHidden/>
          </w:rPr>
          <w:tab/>
        </w:r>
        <w:r w:rsidR="00AF7869">
          <w:rPr>
            <w:webHidden/>
          </w:rPr>
          <w:fldChar w:fldCharType="begin"/>
        </w:r>
        <w:r w:rsidR="00AF7869">
          <w:rPr>
            <w:webHidden/>
          </w:rPr>
          <w:instrText xml:space="preserve"> PAGEREF _Toc165834569 \h </w:instrText>
        </w:r>
        <w:r w:rsidR="00AF7869">
          <w:rPr>
            <w:webHidden/>
          </w:rPr>
        </w:r>
        <w:r w:rsidR="00AF7869">
          <w:rPr>
            <w:webHidden/>
          </w:rPr>
          <w:fldChar w:fldCharType="separate"/>
        </w:r>
        <w:r w:rsidR="00AF7869">
          <w:rPr>
            <w:webHidden/>
          </w:rPr>
          <w:t>2</w:t>
        </w:r>
        <w:r w:rsidR="00AF7869">
          <w:rPr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0" w:history="1">
        <w:r w:rsidRPr="00374589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1" w:history="1">
        <w:r w:rsidRPr="00374589">
          <w:rPr>
            <w:rStyle w:val="a6"/>
            <w:noProof/>
          </w:rPr>
          <w:t>Тема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7869" w:rsidRDefault="00AF786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2" w:history="1">
        <w:r w:rsidRPr="00374589">
          <w:rPr>
            <w:rStyle w:val="a6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3" w:history="1">
        <w:r w:rsidRPr="00374589">
          <w:rPr>
            <w:rStyle w:val="a6"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4" w:history="1">
        <w:r w:rsidRPr="00374589">
          <w:rPr>
            <w:rStyle w:val="a6"/>
            <w:noProof/>
          </w:rPr>
          <w:t>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869" w:rsidRDefault="00AF786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75" w:history="1">
        <w:r w:rsidRPr="00374589">
          <w:rPr>
            <w:rStyle w:val="a6"/>
            <w:noProof/>
            <w:snapToGrid w:val="0"/>
          </w:rPr>
          <w:t>Порты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6" w:history="1">
        <w:r w:rsidRPr="00374589">
          <w:rPr>
            <w:rStyle w:val="a6"/>
          </w:rPr>
          <w:t>Условные обозначения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7" w:history="1">
        <w:r w:rsidRPr="00374589">
          <w:rPr>
            <w:rStyle w:val="a6"/>
          </w:rPr>
          <w:t xml:space="preserve">Блок схема </w:t>
        </w:r>
        <w:r w:rsidRPr="00374589">
          <w:rPr>
            <w:rStyle w:val="a6"/>
            <w:lang w:val="en-US"/>
          </w:rPr>
          <w:t>ATMEGA16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8" w:history="1">
        <w:r w:rsidRPr="00374589">
          <w:rPr>
            <w:rStyle w:val="a6"/>
          </w:rPr>
          <w:t xml:space="preserve">Работа со стендом </w:t>
        </w:r>
        <w:r w:rsidRPr="00374589">
          <w:rPr>
            <w:rStyle w:val="a6"/>
            <w:lang w:val="en-US"/>
          </w:rPr>
          <w:t>EasyAVR</w:t>
        </w:r>
        <w:r w:rsidRPr="00374589">
          <w:rPr>
            <w:rStyle w:val="a6"/>
          </w:rPr>
          <w:t>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834579" w:history="1">
        <w:r w:rsidRPr="00374589">
          <w:rPr>
            <w:rStyle w:val="a6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_Toc165834579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7869" w:rsidRDefault="00AF786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5834580" w:history="1">
        <w:r w:rsidRPr="00374589">
          <w:rPr>
            <w:rStyle w:val="a6"/>
            <w:noProof/>
          </w:rPr>
          <w:t>Постановка задачи: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3E223C" w:rsidP="00E93D6F">
      <w:pPr>
        <w:pStyle w:val="-"/>
        <w:rPr>
          <w:lang w:val="en-US"/>
        </w:rPr>
      </w:pPr>
      <w:bookmarkStart w:id="7" w:name="_Toc507062087"/>
      <w:bookmarkStart w:id="8" w:name="_Toc507062163"/>
      <w:bookmarkStart w:id="9" w:name="_Toc507062316"/>
      <w:bookmarkStart w:id="10" w:name="_Toc165834570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:rsidR="00686328" w:rsidRPr="00686328" w:rsidRDefault="00686328" w:rsidP="00686328">
      <w:pPr>
        <w:pStyle w:val="af7"/>
        <w:rPr>
          <w:lang w:val="en-US"/>
        </w:rPr>
      </w:pPr>
    </w:p>
    <w:p w:rsidR="00686328" w:rsidRDefault="00686328" w:rsidP="00686328">
      <w:pPr>
        <w:pStyle w:val="af6"/>
      </w:pPr>
      <w:bookmarkStart w:id="11" w:name="_Toc165834571"/>
      <w:r>
        <w:t>Тема работы:</w:t>
      </w:r>
      <w:bookmarkEnd w:id="11"/>
    </w:p>
    <w:p w:rsidR="00686328" w:rsidRDefault="00686328" w:rsidP="00686328">
      <w:pPr>
        <w:pStyle w:val="af7"/>
        <w:ind w:firstLine="0"/>
      </w:pPr>
      <w:r>
        <w:t xml:space="preserve">Рассмотрение принципов работы микроконтроллеров при помощи стенда </w:t>
      </w:r>
      <w:r>
        <w:rPr>
          <w:lang w:val="en-US"/>
        </w:rPr>
        <w:t>EAZYAVR</w:t>
      </w:r>
      <w:r w:rsidRPr="00686328">
        <w:t xml:space="preserve"> 5</w:t>
      </w:r>
    </w:p>
    <w:p w:rsidR="00686328" w:rsidRDefault="00686328" w:rsidP="00686328">
      <w:pPr>
        <w:pStyle w:val="af6"/>
      </w:pPr>
      <w:bookmarkStart w:id="12" w:name="_Toc165834572"/>
      <w:r>
        <w:t>Цель работы:</w:t>
      </w:r>
      <w:bookmarkEnd w:id="12"/>
    </w:p>
    <w:p w:rsidR="00686328" w:rsidRPr="00E3045B" w:rsidRDefault="00686328" w:rsidP="00686328">
      <w:pPr>
        <w:autoSpaceDE w:val="0"/>
        <w:autoSpaceDN w:val="0"/>
        <w:adjustRightInd w:val="0"/>
        <w:ind w:firstLine="567"/>
      </w:pPr>
      <w:r w:rsidRPr="00E3045B">
        <w:t xml:space="preserve">Изучить функциональные возможности учебно-отладочного стенда, внутреннюю структуру и систему команд МК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 xml:space="preserve">16. Получить первичные навыки программирования МК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16.</w:t>
      </w:r>
    </w:p>
    <w:p w:rsidR="00686328" w:rsidRPr="00686328" w:rsidRDefault="00686328" w:rsidP="00686328">
      <w:pPr>
        <w:pStyle w:val="af7"/>
        <w:ind w:firstLine="0"/>
      </w:pPr>
    </w:p>
    <w:p w:rsidR="00B47F14" w:rsidRDefault="00686328" w:rsidP="005A250E">
      <w:pPr>
        <w:pStyle w:val="-"/>
      </w:pPr>
      <w:bookmarkStart w:id="13" w:name="_Toc165834573"/>
      <w:r>
        <w:lastRenderedPageBreak/>
        <w:t>Теоретическая часть</w:t>
      </w:r>
      <w:bookmarkEnd w:id="13"/>
    </w:p>
    <w:p w:rsidR="00686328" w:rsidRPr="00E3045B" w:rsidRDefault="00686328" w:rsidP="00686328">
      <w:pPr>
        <w:pStyle w:val="af6"/>
      </w:pPr>
      <w:bookmarkStart w:id="14" w:name="_Toc165834574"/>
      <w:r w:rsidRPr="00E3045B">
        <w:t>Память</w:t>
      </w:r>
      <w:bookmarkEnd w:id="14"/>
    </w:p>
    <w:p w:rsidR="00C638B3" w:rsidRPr="00C638B3" w:rsidRDefault="00686328" w:rsidP="00C638B3">
      <w:pPr>
        <w:pStyle w:val="af7"/>
      </w:pPr>
      <w:bookmarkStart w:id="15" w:name="_Toc1754051"/>
      <w:r w:rsidRPr="00C638B3">
        <w:t>П</w:t>
      </w:r>
      <w:r w:rsidRPr="00C638B3">
        <w:t xml:space="preserve">амять микроконтроллеров типа AVR распределяется на два ключевых сегмента: область хранения информации и пространство для программного кода. </w:t>
      </w:r>
      <w:r w:rsidRPr="00C638B3">
        <w:t>Д</w:t>
      </w:r>
      <w:r w:rsidRPr="00C638B3">
        <w:t xml:space="preserve">анная модель предполагает наличие дополнительной памяти EEPROM, которая обеспечивает независимость от источника питания при сохранении данных. </w:t>
      </w:r>
    </w:p>
    <w:p w:rsidR="00686328" w:rsidRPr="00C638B3" w:rsidRDefault="00686328" w:rsidP="00C638B3">
      <w:pPr>
        <w:pStyle w:val="af7"/>
      </w:pPr>
      <w:r w:rsidRPr="00C638B3">
        <w:t>Память микроконтроллер</w:t>
      </w:r>
      <w:r w:rsidRPr="00C638B3">
        <w:t>а Atmega16</w:t>
      </w:r>
      <w:r w:rsidRPr="00C638B3">
        <w:t xml:space="preserve"> типа AVR представляет собой область, предназначенную для временного хранения переменных и данных, необходимых для выполнения операций, предусмотренных программой. Эта память является энергозависимой, что означает, что её содержимое теряется при отключении питания устройства. </w:t>
      </w:r>
      <w:r w:rsidRPr="00C638B3">
        <w:t xml:space="preserve">Она </w:t>
      </w:r>
      <w:r w:rsidRPr="00C638B3">
        <w:t xml:space="preserve">обладает высокой скоростью доступа, </w:t>
      </w:r>
      <w:r w:rsidRPr="00C638B3">
        <w:t xml:space="preserve">и </w:t>
      </w:r>
      <w:r w:rsidRPr="00C638B3">
        <w:t xml:space="preserve">организована как 8 кбайт </w:t>
      </w:r>
      <w:r w:rsidRPr="00C638B3">
        <w:t>х</w:t>
      </w:r>
      <w:r w:rsidRPr="00C638B3">
        <w:t xml:space="preserve"> 16.</w:t>
      </w:r>
    </w:p>
    <w:p w:rsidR="00686328" w:rsidRPr="00E3045B" w:rsidRDefault="00686328" w:rsidP="00686328">
      <w:pPr>
        <w:pStyle w:val="af6"/>
        <w:rPr>
          <w:snapToGrid w:val="0"/>
        </w:rPr>
      </w:pPr>
      <w:bookmarkStart w:id="16" w:name="_Toc165834575"/>
      <w:r w:rsidRPr="00E3045B">
        <w:rPr>
          <w:snapToGrid w:val="0"/>
        </w:rPr>
        <w:t>Порты ввода/вывода</w:t>
      </w:r>
      <w:bookmarkStart w:id="17" w:name="_Toc1754052"/>
      <w:bookmarkEnd w:id="15"/>
      <w:bookmarkEnd w:id="16"/>
    </w:p>
    <w:bookmarkEnd w:id="17"/>
    <w:p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t>В составе данного МК имеет четыре 8-разрядных двунаправленных порта.</w:t>
      </w:r>
    </w:p>
    <w:p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t>Для обслуживания каждого порта отведено три регистра: регистр данных PORT</w:t>
      </w:r>
      <w:r w:rsidRPr="00E3045B">
        <w:rPr>
          <w:snapToGrid w:val="0"/>
          <w:kern w:val="28"/>
          <w:lang w:val="en-US"/>
        </w:rPr>
        <w:t>x</w:t>
      </w:r>
      <w:r w:rsidRPr="00E3045B">
        <w:rPr>
          <w:snapToGrid w:val="0"/>
          <w:kern w:val="28"/>
        </w:rPr>
        <w:t>, регистр направления данных - DDR</w:t>
      </w:r>
      <w:r w:rsidRPr="00E3045B">
        <w:rPr>
          <w:snapToGrid w:val="0"/>
          <w:kern w:val="28"/>
          <w:lang w:val="en-US"/>
        </w:rPr>
        <w:t>x</w:t>
      </w:r>
      <w:r w:rsidRPr="00E3045B">
        <w:rPr>
          <w:snapToGrid w:val="0"/>
          <w:kern w:val="28"/>
        </w:rPr>
        <w:t xml:space="preserve"> и регистр выводов порта </w:t>
      </w:r>
      <w:proofErr w:type="spellStart"/>
      <w:r w:rsidRPr="00E3045B">
        <w:rPr>
          <w:snapToGrid w:val="0"/>
          <w:kern w:val="28"/>
          <w:lang w:val="en-US"/>
        </w:rPr>
        <w:t>PINx</w:t>
      </w:r>
      <w:proofErr w:type="spellEnd"/>
      <w:r w:rsidRPr="00E3045B">
        <w:rPr>
          <w:snapToGrid w:val="0"/>
          <w:kern w:val="28"/>
        </w:rPr>
        <w:t xml:space="preserve"> (вместо х подставляется соответственно буквы A, B, C, D). Регистр выводов порта предназначен только для чтения, в то время как регистр данных и регистр направления данных - для чтения/записи.</w:t>
      </w:r>
    </w:p>
    <w:p w:rsidR="00686328" w:rsidRPr="00E3045B" w:rsidRDefault="00686328" w:rsidP="00686328">
      <w:pPr>
        <w:pStyle w:val="af7"/>
        <w:rPr>
          <w:snapToGrid w:val="0"/>
          <w:kern w:val="28"/>
          <w:u w:val="single"/>
        </w:rPr>
      </w:pPr>
      <w:r w:rsidRPr="00E3045B">
        <w:rPr>
          <w:snapToGrid w:val="0"/>
          <w:kern w:val="28"/>
        </w:rPr>
        <w:t>Все выводы портов имеют отдельно подключаемые подтягивающие резисторы. Выходы порта могут поглощать ток до 20 мА и непосредственно управлять светодиодными индикаторами. Выводы используются как входы и замыкаются на землю, если включены внутренние подтягивающие резисторы, при этом выводы являются источниками тока (I</w:t>
      </w:r>
      <w:r w:rsidRPr="00E3045B">
        <w:rPr>
          <w:snapToGrid w:val="0"/>
          <w:kern w:val="28"/>
          <w:vertAlign w:val="subscript"/>
          <w:lang w:val="en-US"/>
        </w:rPr>
        <w:t>IL</w:t>
      </w:r>
      <w:r w:rsidRPr="00E3045B">
        <w:rPr>
          <w:snapToGrid w:val="0"/>
          <w:kern w:val="28"/>
        </w:rPr>
        <w:t xml:space="preserve">). </w:t>
      </w:r>
    </w:p>
    <w:p w:rsidR="00686328" w:rsidRPr="00E3045B" w:rsidRDefault="00686328" w:rsidP="00686328">
      <w:pPr>
        <w:pStyle w:val="af7"/>
        <w:rPr>
          <w:snapToGrid w:val="0"/>
          <w:kern w:val="28"/>
        </w:rPr>
      </w:pPr>
      <w:r w:rsidRPr="00E3045B">
        <w:rPr>
          <w:snapToGrid w:val="0"/>
          <w:kern w:val="28"/>
        </w:rPr>
        <w:lastRenderedPageBreak/>
        <w:t>Все 8 бит каждого из портов при использовании для ввода/вывода одинаковы.</w:t>
      </w:r>
    </w:p>
    <w:p w:rsidR="00686328" w:rsidRPr="00E3045B" w:rsidRDefault="00686328" w:rsidP="00686328">
      <w:pPr>
        <w:pStyle w:val="af7"/>
      </w:pPr>
      <w:r w:rsidRPr="00E3045B">
        <w:t>Бит DD</w:t>
      </w:r>
      <w:r w:rsidRPr="00E3045B">
        <w:rPr>
          <w:lang w:val="en-US"/>
        </w:rPr>
        <w:t>x</w:t>
      </w:r>
      <w:r w:rsidRPr="00E3045B">
        <w:t>n регистра DDR</w:t>
      </w:r>
      <w:r w:rsidRPr="00E3045B">
        <w:rPr>
          <w:lang w:val="en-US"/>
        </w:rPr>
        <w:t>x</w:t>
      </w:r>
      <w:r w:rsidRPr="00E3045B">
        <w:t xml:space="preserve"> выбирает направление передачи данных. Если бит установлен (1), вывод сконфигурирован как выход. Если бит сброшен (0) - вывод сконфигурирован как вход. Если PORT</w:t>
      </w:r>
      <w:r w:rsidRPr="00E3045B">
        <w:rPr>
          <w:lang w:val="en-US"/>
        </w:rPr>
        <w:t>x</w:t>
      </w:r>
      <w:r w:rsidRPr="00E3045B">
        <w:t>n установлен и вывод сконфигурирован как вход, включается КМОП подтягивающий резистор. Для отключения резистора, PORT</w:t>
      </w:r>
      <w:r w:rsidRPr="00E3045B">
        <w:rPr>
          <w:lang w:val="en-US"/>
        </w:rPr>
        <w:t>x</w:t>
      </w:r>
      <w:r w:rsidRPr="00E3045B">
        <w:t>n должен быть сброшен (0) или вывод должен быть сконфигурирован как выход (см. таблицу 1).</w:t>
      </w:r>
    </w:p>
    <w:p w:rsidR="00686328" w:rsidRPr="00E3045B" w:rsidRDefault="00686328" w:rsidP="00686328">
      <w:pPr>
        <w:pStyle w:val="afe"/>
        <w:rPr>
          <w:snapToGrid w:val="0"/>
        </w:rPr>
      </w:pPr>
      <w:r w:rsidRPr="00E3045B">
        <w:rPr>
          <w:snapToGrid w:val="0"/>
        </w:rPr>
        <w:t>Таблица 1 – Влияние DD</w:t>
      </w:r>
      <w:r w:rsidRPr="00E3045B">
        <w:rPr>
          <w:snapToGrid w:val="0"/>
          <w:lang w:val="en-US"/>
        </w:rPr>
        <w:t>x</w:t>
      </w:r>
      <w:r w:rsidRPr="00E3045B">
        <w:rPr>
          <w:snapToGrid w:val="0"/>
        </w:rPr>
        <w:t>n на выводы порта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5"/>
        <w:gridCol w:w="1076"/>
        <w:gridCol w:w="1000"/>
        <w:gridCol w:w="1529"/>
        <w:gridCol w:w="4968"/>
      </w:tblGrid>
      <w:tr w:rsidR="00686328" w:rsidRPr="00E3045B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DD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PORT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proofErr w:type="spellStart"/>
            <w:r w:rsidRPr="00E3045B">
              <w:rPr>
                <w:snapToGrid w:val="0"/>
              </w:rPr>
              <w:t>Вх</w:t>
            </w:r>
            <w:proofErr w:type="spellEnd"/>
            <w:r w:rsidRPr="00E3045B">
              <w:rPr>
                <w:snapToGrid w:val="0"/>
              </w:rPr>
              <w:t>/</w:t>
            </w:r>
            <w:proofErr w:type="spellStart"/>
            <w:r w:rsidRPr="00E3045B">
              <w:rPr>
                <w:snapToGrid w:val="0"/>
              </w:rPr>
              <w:t>Вых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proofErr w:type="spellStart"/>
            <w:r w:rsidRPr="00E3045B">
              <w:rPr>
                <w:snapToGrid w:val="0"/>
              </w:rPr>
              <w:t>Подт.резист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Комментарий</w:t>
            </w:r>
          </w:p>
        </w:tc>
      </w:tr>
      <w:tr w:rsidR="00686328" w:rsidRPr="00E3045B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Третье состояние (Hi</w:t>
            </w:r>
            <w:r w:rsidRPr="00E3045B">
              <w:rPr>
                <w:snapToGrid w:val="0"/>
                <w:lang w:val="en-US"/>
              </w:rPr>
              <w:t>-</w:t>
            </w:r>
            <w:r w:rsidRPr="00E3045B">
              <w:rPr>
                <w:snapToGrid w:val="0"/>
              </w:rPr>
              <w:t>Z)</w:t>
            </w:r>
          </w:p>
        </w:tc>
      </w:tr>
      <w:tr w:rsidR="00686328" w:rsidRPr="00E3045B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P</w:t>
            </w:r>
            <w:r w:rsidRPr="00E3045B">
              <w:rPr>
                <w:snapToGrid w:val="0"/>
                <w:lang w:val="en-US"/>
              </w:rPr>
              <w:t>x</w:t>
            </w:r>
            <w:r w:rsidRPr="00E3045B">
              <w:rPr>
                <w:snapToGrid w:val="0"/>
              </w:rPr>
              <w:t>n источник тока I</w:t>
            </w:r>
            <w:r w:rsidRPr="00E3045B">
              <w:rPr>
                <w:snapToGrid w:val="0"/>
                <w:vertAlign w:val="subscript"/>
                <w:lang w:val="en-US"/>
              </w:rPr>
              <w:t>IL</w:t>
            </w:r>
            <w:r w:rsidRPr="00E3045B">
              <w:rPr>
                <w:snapToGrid w:val="0"/>
              </w:rPr>
              <w:t>, если извне соединен с землей</w:t>
            </w:r>
          </w:p>
        </w:tc>
      </w:tr>
      <w:tr w:rsidR="00686328" w:rsidRPr="00E3045B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 установлен в 0</w:t>
            </w:r>
          </w:p>
        </w:tc>
      </w:tr>
      <w:tr w:rsidR="00686328" w:rsidRPr="00E3045B" w:rsidTr="005C72B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328" w:rsidRPr="00E3045B" w:rsidRDefault="00686328" w:rsidP="00686328">
            <w:pPr>
              <w:pStyle w:val="af0"/>
              <w:rPr>
                <w:snapToGrid w:val="0"/>
              </w:rPr>
            </w:pPr>
            <w:r w:rsidRPr="00E3045B">
              <w:rPr>
                <w:snapToGrid w:val="0"/>
              </w:rPr>
              <w:t>Выход установлен в 1</w:t>
            </w:r>
          </w:p>
        </w:tc>
      </w:tr>
    </w:tbl>
    <w:p w:rsidR="00686328" w:rsidRPr="00E3045B" w:rsidRDefault="00686328" w:rsidP="00686328">
      <w:pPr>
        <w:pStyle w:val="af7"/>
        <w:rPr>
          <w:snapToGrid w:val="0"/>
        </w:rPr>
      </w:pPr>
      <w:r w:rsidRPr="00E3045B">
        <w:rPr>
          <w:snapToGrid w:val="0"/>
        </w:rPr>
        <w:t>n = 7,6...0 - номер вывода</w:t>
      </w:r>
      <w:r w:rsidRPr="00E3045B">
        <w:rPr>
          <w:snapToGrid w:val="0"/>
          <w:lang w:val="en-US"/>
        </w:rPr>
        <w:t>.</w:t>
      </w:r>
    </w:p>
    <w:p w:rsidR="00686328" w:rsidRPr="00E3045B" w:rsidRDefault="00686328" w:rsidP="00686328">
      <w:pPr>
        <w:pStyle w:val="af7"/>
      </w:pPr>
      <w:r w:rsidRPr="00E3045B">
        <w:t xml:space="preserve">Стенд </w:t>
      </w:r>
      <w:proofErr w:type="spellStart"/>
      <w:r w:rsidRPr="00E3045B">
        <w:rPr>
          <w:lang w:val="en-US"/>
        </w:rPr>
        <w:t>Easyavr</w:t>
      </w:r>
      <w:proofErr w:type="spellEnd"/>
      <w:r w:rsidRPr="00E3045B">
        <w:t xml:space="preserve">5 представляет собой лабораторный макет с микроконтроллером. К каждому выводу микроконтроллера подключена кнопка и светодиод. На макете установлено четыре </w:t>
      </w:r>
      <w:proofErr w:type="spellStart"/>
      <w:r w:rsidRPr="00E3045B">
        <w:t>семисегментных</w:t>
      </w:r>
      <w:proofErr w:type="spellEnd"/>
      <w:r w:rsidRPr="00E3045B">
        <w:t xml:space="preserve"> индикатора. Также имеется возможность подключения к макету внешних устройств через специальные устройства. Питание макета осуществляется либо от внешнего источника напряжения 8–16В, либо через </w:t>
      </w:r>
      <w:r w:rsidRPr="00E3045B">
        <w:rPr>
          <w:lang w:val="en-US"/>
        </w:rPr>
        <w:t>USB</w:t>
      </w:r>
      <w:r w:rsidRPr="00E3045B">
        <w:t xml:space="preserve">-порт. </w:t>
      </w:r>
      <w:r w:rsidRPr="00E3045B">
        <w:t>Кроме этого,</w:t>
      </w:r>
      <w:r w:rsidRPr="00E3045B">
        <w:t xml:space="preserve"> на макете установлен внутрисхемный программатор. </w:t>
      </w:r>
    </w:p>
    <w:p w:rsidR="00C638B3" w:rsidRDefault="00686328" w:rsidP="00686328">
      <w:pPr>
        <w:pStyle w:val="af7"/>
      </w:pPr>
      <w:r w:rsidRPr="00E3045B">
        <w:t xml:space="preserve">В лабораторных работах будет использоваться микроконтроллер фирмы </w:t>
      </w:r>
      <w:r w:rsidRPr="00E3045B">
        <w:rPr>
          <w:lang w:val="en-US"/>
        </w:rPr>
        <w:t>ATMEL</w:t>
      </w:r>
      <w:r w:rsidRPr="00E3045B">
        <w:t xml:space="preserve"> –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16.</w:t>
      </w:r>
    </w:p>
    <w:p w:rsidR="00C638B3" w:rsidRDefault="00C638B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86328" w:rsidRDefault="00C638B3" w:rsidP="00C638B3">
      <w:pPr>
        <w:pStyle w:val="-"/>
      </w:pPr>
      <w:bookmarkStart w:id="18" w:name="_Toc165834576"/>
      <w:r>
        <w:lastRenderedPageBreak/>
        <w:t>Условные обозначения</w:t>
      </w:r>
      <w:bookmarkEnd w:id="18"/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Flash ROM - объем энергонезависимой памяти программ (в килобайтах);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EEPROM - объем энергонезависимой памяти данных (в байтах);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RAM - объем статической памяти данных (в байтах);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External</w:t>
      </w:r>
      <w:proofErr w:type="spellEnd"/>
      <w:r w:rsidRPr="00E3045B">
        <w:rPr>
          <w:color w:val="000000"/>
        </w:rPr>
        <w:t xml:space="preserve"> RAM - возможность подключения к микроконтроллеру дополнительной микросхемы внешней статической памяти данных (в килобайтах);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ISP - возможность программирования микроконтроллера в системе (на целевой плате) при основном напряжении питания;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SPM - функция </w:t>
      </w:r>
      <w:proofErr w:type="spellStart"/>
      <w:r w:rsidRPr="00E3045B">
        <w:rPr>
          <w:color w:val="000000"/>
        </w:rPr>
        <w:t>самопрограммирования</w:t>
      </w:r>
      <w:proofErr w:type="spellEnd"/>
      <w:r w:rsidRPr="00E3045B">
        <w:rPr>
          <w:color w:val="000000"/>
        </w:rPr>
        <w:t xml:space="preserve"> Flash ROM памяти микроконтроллера в системе без участия внешнего программатора;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JTAG - встроенный JTAG - интерфейс;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I/O (</w:t>
      </w:r>
      <w:proofErr w:type="spellStart"/>
      <w:r w:rsidRPr="00E3045B">
        <w:rPr>
          <w:color w:val="000000"/>
        </w:rPr>
        <w:t>pins</w:t>
      </w:r>
      <w:proofErr w:type="spellEnd"/>
      <w:r w:rsidRPr="00E3045B">
        <w:rPr>
          <w:color w:val="000000"/>
        </w:rPr>
        <w:t xml:space="preserve">) - максимальное количество доступных линий ввода / вывода;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Timer</w:t>
      </w:r>
      <w:proofErr w:type="spellEnd"/>
      <w:r w:rsidRPr="00E3045B">
        <w:rPr>
          <w:color w:val="000000"/>
        </w:rPr>
        <w:t xml:space="preserve">(s) 8/16 </w:t>
      </w:r>
      <w:proofErr w:type="spellStart"/>
      <w:r w:rsidRPr="00E3045B">
        <w:rPr>
          <w:color w:val="000000"/>
        </w:rPr>
        <w:t>bit</w:t>
      </w:r>
      <w:proofErr w:type="spellEnd"/>
      <w:r w:rsidRPr="00E3045B">
        <w:rPr>
          <w:color w:val="000000"/>
        </w:rPr>
        <w:t xml:space="preserve"> - количество и разрядность таймеров/счетчиков;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USI - универсальный коммуникационный интерфейс;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AC - аналоговый компаратор;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ADC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каналов аналого-цифрового преобразования;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Internal</w:t>
      </w:r>
      <w:proofErr w:type="spellEnd"/>
      <w:r w:rsidRPr="00E3045B">
        <w:rPr>
          <w:color w:val="000000"/>
        </w:rPr>
        <w:t xml:space="preserve"> RC - наличие внутренней RC-цепочки для автономной работы микроконтроллера (без внешнего источника опорной частоты);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WDT - сторожевой таймер;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BDC - аппаратный программируемый блок защиты от сбоев при внезапном (в том числе и кратковременном) пропадании напряжения питания микроконтроллера;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UART - асинхронный последовательный приемопередатчик;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SPI - синхронный трехпроводной последовательный интерфейс;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I2C - двухпроводной последовательный интерфейс;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RTC - система реального времени;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PWM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независимых каналов </w:t>
      </w:r>
      <w:proofErr w:type="spellStart"/>
      <w:r w:rsidRPr="00E3045B">
        <w:rPr>
          <w:color w:val="000000"/>
        </w:rPr>
        <w:t>широтно</w:t>
      </w:r>
      <w:proofErr w:type="spellEnd"/>
      <w:r w:rsidRPr="00E3045B">
        <w:rPr>
          <w:color w:val="000000"/>
        </w:rPr>
        <w:t xml:space="preserve"> - импульсной модуляции;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Command </w:t>
      </w:r>
      <w:proofErr w:type="spellStart"/>
      <w:r w:rsidRPr="00E3045B">
        <w:rPr>
          <w:color w:val="000000"/>
        </w:rPr>
        <w:t>Set</w:t>
      </w:r>
      <w:proofErr w:type="spellEnd"/>
      <w:r w:rsidRPr="00E3045B">
        <w:rPr>
          <w:color w:val="000000"/>
        </w:rPr>
        <w:t xml:space="preserve"> - количество различных инструкций в системе команд микроконтроллера;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Vcc</w:t>
      </w:r>
      <w:proofErr w:type="spellEnd"/>
      <w:r w:rsidRPr="00E3045B">
        <w:rPr>
          <w:color w:val="000000"/>
        </w:rPr>
        <w:t xml:space="preserve"> - диапазон рабочих напряжений питания (в Вольтах); </w:t>
      </w:r>
    </w:p>
    <w:p w:rsidR="00C638B3" w:rsidRPr="00E3045B" w:rsidRDefault="00C638B3" w:rsidP="00C638B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Clock</w:t>
      </w:r>
      <w:proofErr w:type="spellEnd"/>
      <w:r w:rsidRPr="00E3045B">
        <w:rPr>
          <w:color w:val="000000"/>
        </w:rPr>
        <w:t xml:space="preserve"> - диапазон рабочих частот (в мегагерцах);</w:t>
      </w:r>
    </w:p>
    <w:p w:rsidR="00C638B3" w:rsidRPr="00C638B3" w:rsidRDefault="00C638B3" w:rsidP="00C638B3">
      <w:pPr>
        <w:pStyle w:val="af7"/>
      </w:pPr>
    </w:p>
    <w:p w:rsidR="00686328" w:rsidRDefault="00C638B3" w:rsidP="00C638B3">
      <w:pPr>
        <w:pStyle w:val="-"/>
        <w:rPr>
          <w:lang w:val="en-US"/>
        </w:rPr>
      </w:pPr>
      <w:bookmarkStart w:id="19" w:name="_Toc165834577"/>
      <w:r>
        <w:lastRenderedPageBreak/>
        <w:t xml:space="preserve">Блок схема </w:t>
      </w:r>
      <w:r>
        <w:rPr>
          <w:lang w:val="en-US"/>
        </w:rPr>
        <w:t>ATMEGA16</w:t>
      </w:r>
      <w:bookmarkEnd w:id="19"/>
    </w:p>
    <w:p w:rsidR="00C638B3" w:rsidRDefault="00C638B3" w:rsidP="00C638B3">
      <w:pPr>
        <w:pStyle w:val="afc"/>
        <w:rPr>
          <w:lang w:val="en-US"/>
        </w:rPr>
      </w:pPr>
      <w:r w:rsidRPr="00E3045B">
        <w:rPr>
          <w:noProof/>
          <w:lang w:eastAsia="ru-RU"/>
        </w:rPr>
        <w:drawing>
          <wp:inline distT="0" distB="0" distL="0" distR="0" wp14:anchorId="5F2EF361" wp14:editId="273BA8A8">
            <wp:extent cx="5486400" cy="7604760"/>
            <wp:effectExtent l="0" t="0" r="0" b="0"/>
            <wp:docPr id="2085081924" name="Рисунок 208508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1 – Блок схема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</w:t>
      </w:r>
    </w:p>
    <w:p w:rsidR="00C638B3" w:rsidRPr="00E3045B" w:rsidRDefault="00C638B3" w:rsidP="00C638B3">
      <w:pPr>
        <w:pStyle w:val="-"/>
      </w:pPr>
      <w:bookmarkStart w:id="20" w:name="_Toc165834578"/>
      <w:r w:rsidRPr="00E3045B">
        <w:lastRenderedPageBreak/>
        <w:t xml:space="preserve">Работа со стендом </w:t>
      </w:r>
      <w:r w:rsidRPr="00E3045B">
        <w:rPr>
          <w:lang w:val="en-US"/>
        </w:rPr>
        <w:t>EasyAVR</w:t>
      </w:r>
      <w:r w:rsidRPr="00E3045B">
        <w:t>5</w:t>
      </w:r>
      <w:bookmarkEnd w:id="20"/>
    </w:p>
    <w:p w:rsidR="00C638B3" w:rsidRPr="00E3045B" w:rsidRDefault="00C638B3" w:rsidP="00C638B3">
      <w:pPr>
        <w:pStyle w:val="afc"/>
      </w:pPr>
      <w:r w:rsidRPr="00E3045B">
        <w:rPr>
          <w:noProof/>
          <w:lang w:eastAsia="ru-RU"/>
        </w:rPr>
        <w:drawing>
          <wp:inline distT="0" distB="0" distL="0" distR="0" wp14:anchorId="729A1906" wp14:editId="1CBEF158">
            <wp:extent cx="5844540" cy="4442460"/>
            <wp:effectExtent l="0" t="0" r="381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2 – Внешний вид стенда </w:t>
      </w:r>
      <w:proofErr w:type="spellStart"/>
      <w:r w:rsidRPr="00E3045B">
        <w:rPr>
          <w:lang w:val="en-US"/>
        </w:rPr>
        <w:t>EasyAVR</w:t>
      </w:r>
      <w:proofErr w:type="spellEnd"/>
      <w:r w:rsidRPr="00E3045B">
        <w:t>5</w:t>
      </w:r>
    </w:p>
    <w:p w:rsidR="00C638B3" w:rsidRPr="00C638B3" w:rsidRDefault="00C638B3" w:rsidP="00C638B3">
      <w:pPr>
        <w:pStyle w:val="afc"/>
      </w:pPr>
    </w:p>
    <w:p w:rsidR="00C638B3" w:rsidRPr="00E3045B" w:rsidRDefault="00C638B3" w:rsidP="00C638B3">
      <w:pPr>
        <w:pStyle w:val="af7"/>
      </w:pPr>
      <w:r w:rsidRPr="00E3045B">
        <w:t>1 – разъем для подключения внешнего питания 8–16В;</w:t>
      </w:r>
    </w:p>
    <w:p w:rsidR="00C638B3" w:rsidRPr="00E3045B" w:rsidRDefault="00C638B3" w:rsidP="00C638B3">
      <w:pPr>
        <w:pStyle w:val="af7"/>
      </w:pPr>
      <w:r w:rsidRPr="00E3045B">
        <w:t xml:space="preserve">2 – выбор между внешним питанием и питанием от </w:t>
      </w:r>
      <w:r w:rsidRPr="00E3045B">
        <w:rPr>
          <w:lang w:val="en-US"/>
        </w:rPr>
        <w:t>USB</w:t>
      </w:r>
      <w:r w:rsidRPr="00E3045B">
        <w:t>;</w:t>
      </w:r>
    </w:p>
    <w:p w:rsidR="00C638B3" w:rsidRPr="00E3045B" w:rsidRDefault="00C638B3" w:rsidP="00C638B3">
      <w:pPr>
        <w:pStyle w:val="af7"/>
      </w:pPr>
      <w:r w:rsidRPr="00E3045B">
        <w:t>3 – выключатель;</w:t>
      </w:r>
    </w:p>
    <w:p w:rsidR="00C638B3" w:rsidRPr="00E3045B" w:rsidRDefault="00C638B3" w:rsidP="00C638B3">
      <w:pPr>
        <w:pStyle w:val="af7"/>
      </w:pPr>
      <w:r w:rsidRPr="00E3045B">
        <w:t xml:space="preserve">4 – разъем </w:t>
      </w:r>
      <w:r w:rsidRPr="00E3045B">
        <w:rPr>
          <w:lang w:val="en-US"/>
        </w:rPr>
        <w:t>USB</w:t>
      </w:r>
      <w:r w:rsidRPr="00E3045B">
        <w:t>;</w:t>
      </w:r>
    </w:p>
    <w:p w:rsidR="00C638B3" w:rsidRPr="00E3045B" w:rsidRDefault="00C638B3" w:rsidP="00C638B3">
      <w:pPr>
        <w:pStyle w:val="af7"/>
      </w:pPr>
      <w:r w:rsidRPr="00E3045B">
        <w:t>5 – встроенный внутрисхемный программатор;</w:t>
      </w:r>
    </w:p>
    <w:p w:rsidR="00C638B3" w:rsidRPr="00E3045B" w:rsidRDefault="00C638B3" w:rsidP="00C638B3">
      <w:pPr>
        <w:pStyle w:val="af7"/>
      </w:pPr>
      <w:r w:rsidRPr="00E3045B">
        <w:t>6 – панельки для установки различных типов МК;</w:t>
      </w:r>
    </w:p>
    <w:p w:rsidR="00C638B3" w:rsidRPr="00E3045B" w:rsidRDefault="00C638B3" w:rsidP="00C638B3">
      <w:pPr>
        <w:pStyle w:val="af7"/>
      </w:pPr>
      <w:r w:rsidRPr="00E3045B">
        <w:t>7 – разъемы для доступа к портам МК;</w:t>
      </w:r>
    </w:p>
    <w:p w:rsidR="00C638B3" w:rsidRPr="00E3045B" w:rsidRDefault="00C638B3" w:rsidP="00C638B3">
      <w:pPr>
        <w:pStyle w:val="af7"/>
      </w:pPr>
      <w:r w:rsidRPr="00E3045B">
        <w:t>8 – джамперы для выбора типа подтягивающих резисторов (к 1 или к 0);</w:t>
      </w:r>
    </w:p>
    <w:p w:rsidR="00C638B3" w:rsidRPr="00E3045B" w:rsidRDefault="00C638B3" w:rsidP="00C638B3">
      <w:pPr>
        <w:pStyle w:val="af7"/>
        <w:ind w:left="708" w:firstLine="1"/>
      </w:pPr>
      <w:r w:rsidRPr="00E3045B">
        <w:t>9 – группы переключателей для подключения подтягивающих резисторов к выводам МК;</w:t>
      </w:r>
    </w:p>
    <w:p w:rsidR="00C638B3" w:rsidRPr="00E3045B" w:rsidRDefault="00C638B3" w:rsidP="00C638B3">
      <w:pPr>
        <w:pStyle w:val="af7"/>
      </w:pPr>
      <w:r w:rsidRPr="00E3045B">
        <w:lastRenderedPageBreak/>
        <w:t>10 – 32 кнопки, подключенные к выводам МК;</w:t>
      </w:r>
    </w:p>
    <w:p w:rsidR="00C638B3" w:rsidRPr="00E3045B" w:rsidRDefault="00C638B3" w:rsidP="00C638B3">
      <w:pPr>
        <w:pStyle w:val="af7"/>
        <w:ind w:left="708" w:firstLine="1"/>
      </w:pPr>
      <w:r w:rsidRPr="00E3045B">
        <w:t>11 – джампер выбора высокого или низкого состояния при нажатии кнопки:</w:t>
      </w:r>
    </w:p>
    <w:p w:rsidR="00C638B3" w:rsidRPr="00E3045B" w:rsidRDefault="00C638B3" w:rsidP="00C638B3">
      <w:pPr>
        <w:pStyle w:val="af7"/>
      </w:pPr>
      <w:r w:rsidRPr="00E3045B">
        <w:t>12 – кнопка сброса;</w:t>
      </w:r>
    </w:p>
    <w:p w:rsidR="00C638B3" w:rsidRPr="00E3045B" w:rsidRDefault="00C638B3" w:rsidP="00C638B3">
      <w:pPr>
        <w:pStyle w:val="af7"/>
      </w:pPr>
      <w:r w:rsidRPr="00E3045B">
        <w:t>13 – светодиоды, каждый подключенный к выводу МК;</w:t>
      </w:r>
    </w:p>
    <w:p w:rsidR="00C638B3" w:rsidRPr="00E3045B" w:rsidRDefault="00C638B3" w:rsidP="00C638B3">
      <w:pPr>
        <w:pStyle w:val="af7"/>
        <w:ind w:left="708" w:firstLine="1"/>
      </w:pPr>
      <w:r w:rsidRPr="00E3045B">
        <w:t>14 – группа переключателей, подключающая или отключающая светодиоды к МК;</w:t>
      </w:r>
    </w:p>
    <w:p w:rsidR="00C638B3" w:rsidRPr="00E3045B" w:rsidRDefault="00C638B3" w:rsidP="00C638B3">
      <w:pPr>
        <w:pStyle w:val="af7"/>
      </w:pPr>
      <w:r w:rsidRPr="00E3045B">
        <w:t>15 – разъем для подключения символьной ЖК-матрицы;</w:t>
      </w:r>
    </w:p>
    <w:p w:rsidR="00C638B3" w:rsidRPr="00E3045B" w:rsidRDefault="00C638B3" w:rsidP="00C638B3">
      <w:pPr>
        <w:pStyle w:val="af7"/>
      </w:pPr>
      <w:r w:rsidRPr="00E3045B">
        <w:t>16 – потенциометр для регулировки яркости символьной ЖК-матрицы;</w:t>
      </w:r>
    </w:p>
    <w:p w:rsidR="00C638B3" w:rsidRPr="00E3045B" w:rsidRDefault="00C638B3" w:rsidP="00C638B3">
      <w:pPr>
        <w:pStyle w:val="af7"/>
      </w:pPr>
      <w:r w:rsidRPr="00E3045B">
        <w:t>17 – разъем для подключения графической ЖК-матрицы;</w:t>
      </w:r>
    </w:p>
    <w:p w:rsidR="00C638B3" w:rsidRPr="00E3045B" w:rsidRDefault="00C638B3" w:rsidP="00C638B3">
      <w:pPr>
        <w:pStyle w:val="af7"/>
      </w:pPr>
      <w:r w:rsidRPr="00E3045B">
        <w:t>18 – потенциометр для регулировки яркости графической ЖК-матрицы;</w:t>
      </w:r>
    </w:p>
    <w:p w:rsidR="00C638B3" w:rsidRPr="00E3045B" w:rsidRDefault="00C638B3" w:rsidP="00C638B3">
      <w:pPr>
        <w:pStyle w:val="af7"/>
      </w:pPr>
      <w:r w:rsidRPr="00E3045B">
        <w:t xml:space="preserve">19 – разъем для подключения датчика температуры </w:t>
      </w:r>
      <w:r w:rsidRPr="00E3045B">
        <w:rPr>
          <w:lang w:val="en-US"/>
        </w:rPr>
        <w:t>DS</w:t>
      </w:r>
      <w:r w:rsidRPr="00E3045B">
        <w:t>1820;</w:t>
      </w:r>
    </w:p>
    <w:p w:rsidR="00C638B3" w:rsidRPr="00E3045B" w:rsidRDefault="00C638B3" w:rsidP="00C638B3">
      <w:pPr>
        <w:pStyle w:val="af7"/>
      </w:pPr>
      <w:r w:rsidRPr="00E3045B">
        <w:t xml:space="preserve">20 – разъем порта </w:t>
      </w:r>
      <w:r w:rsidRPr="00E3045B">
        <w:rPr>
          <w:lang w:val="en-US"/>
        </w:rPr>
        <w:t>RS</w:t>
      </w:r>
      <w:r w:rsidRPr="00E3045B">
        <w:t>232;</w:t>
      </w:r>
    </w:p>
    <w:p w:rsidR="00C638B3" w:rsidRPr="00E3045B" w:rsidRDefault="00C638B3" w:rsidP="00C638B3">
      <w:pPr>
        <w:pStyle w:val="af7"/>
      </w:pPr>
      <w:r w:rsidRPr="00E3045B">
        <w:t xml:space="preserve">21 – слот для подключения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 памяти;</w:t>
      </w:r>
    </w:p>
    <w:p w:rsidR="00C638B3" w:rsidRPr="00E3045B" w:rsidRDefault="00C638B3" w:rsidP="00C638B3">
      <w:pPr>
        <w:pStyle w:val="af7"/>
      </w:pPr>
      <w:r w:rsidRPr="00E3045B">
        <w:t>22 – встроенный генератор частоты;</w:t>
      </w:r>
    </w:p>
    <w:p w:rsidR="00C638B3" w:rsidRPr="00E3045B" w:rsidRDefault="00C638B3" w:rsidP="00C638B3">
      <w:pPr>
        <w:pStyle w:val="af7"/>
      </w:pPr>
      <w:r w:rsidRPr="00E3045B">
        <w:t xml:space="preserve">23 – 4 </w:t>
      </w:r>
      <w:proofErr w:type="spellStart"/>
      <w:r w:rsidRPr="00E3045B">
        <w:t>семисегментных</w:t>
      </w:r>
      <w:proofErr w:type="spellEnd"/>
      <w:r w:rsidRPr="00E3045B">
        <w:t xml:space="preserve"> индикатора;</w:t>
      </w:r>
    </w:p>
    <w:p w:rsidR="00C638B3" w:rsidRPr="00E3045B" w:rsidRDefault="00C638B3" w:rsidP="00C638B3">
      <w:pPr>
        <w:pStyle w:val="af7"/>
        <w:ind w:left="708" w:firstLine="1"/>
      </w:pPr>
      <w:r w:rsidRPr="00E3045B">
        <w:t>24 – группа переключателей для разрешения внутрисхемного программирования;</w:t>
      </w:r>
    </w:p>
    <w:p w:rsidR="00C638B3" w:rsidRPr="00E3045B" w:rsidRDefault="00C638B3" w:rsidP="00C638B3">
      <w:pPr>
        <w:pStyle w:val="af7"/>
        <w:ind w:left="708" w:firstLine="1"/>
      </w:pPr>
      <w:r w:rsidRPr="00E3045B">
        <w:t xml:space="preserve">25 – группа переключателей для разрешения работы с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картами памяти.</w:t>
      </w:r>
    </w:p>
    <w:p w:rsidR="0010385E" w:rsidRDefault="0010385E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C638B3" w:rsidRDefault="0010385E" w:rsidP="0010385E">
      <w:pPr>
        <w:pStyle w:val="-"/>
      </w:pPr>
      <w:bookmarkStart w:id="21" w:name="_Toc165834579"/>
      <w:r>
        <w:lastRenderedPageBreak/>
        <w:t>Практическая часть</w:t>
      </w:r>
      <w:bookmarkEnd w:id="21"/>
    </w:p>
    <w:p w:rsidR="0010385E" w:rsidRDefault="0010385E" w:rsidP="0010385E">
      <w:pPr>
        <w:pStyle w:val="af6"/>
      </w:pPr>
      <w:bookmarkStart w:id="22" w:name="_Toc165834580"/>
      <w:r>
        <w:t>Постановка задачи:</w:t>
      </w:r>
      <w:bookmarkEnd w:id="22"/>
    </w:p>
    <w:p w:rsidR="0010385E" w:rsidRDefault="0010385E" w:rsidP="0010385E">
      <w:pPr>
        <w:pStyle w:val="af7"/>
        <w:numPr>
          <w:ilvl w:val="0"/>
          <w:numId w:val="18"/>
        </w:numPr>
      </w:pPr>
      <w:r>
        <w:t>Выполните проверку работы программы в симуляторе AVR Studio. Измерьте в симуляторе</w:t>
      </w:r>
      <w:r w:rsidRPr="0022136D">
        <w:t xml:space="preserve"> </w:t>
      </w:r>
      <w:r>
        <w:t xml:space="preserve">время, в течение которого поочередно включен каждый </w:t>
      </w:r>
      <w:proofErr w:type="spellStart"/>
      <w:r>
        <w:t>семисегментный</w:t>
      </w:r>
      <w:proofErr w:type="spellEnd"/>
      <w:r>
        <w:t xml:space="preserve"> индикатор;</w:t>
      </w:r>
    </w:p>
    <w:p w:rsidR="0010385E" w:rsidRDefault="0010385E" w:rsidP="0010385E">
      <w:pPr>
        <w:pStyle w:val="af7"/>
        <w:numPr>
          <w:ilvl w:val="0"/>
          <w:numId w:val="18"/>
        </w:numPr>
      </w:pPr>
      <w:r>
        <w:t>Выполните: программирование макетной платы. Проверьте работу платы в 3-х режимах:</w:t>
      </w:r>
    </w:p>
    <w:p w:rsidR="0010385E" w:rsidRDefault="0010385E" w:rsidP="0010385E">
      <w:pPr>
        <w:pStyle w:val="af7"/>
        <w:ind w:left="708" w:firstLine="641"/>
      </w:pPr>
      <w:r>
        <w:t>- нажать кнопку PD1-«готовность» после загорания CИД(PB7) нажать PD2 "реакция"</w:t>
      </w:r>
    </w:p>
    <w:p w:rsidR="0010385E" w:rsidRDefault="0010385E" w:rsidP="0010385E">
      <w:pPr>
        <w:pStyle w:val="af7"/>
        <w:ind w:left="708" w:firstLine="641"/>
      </w:pPr>
      <w:r>
        <w:t>- нажать кнопку PD1-«готовность», до загорания CИД(PB7) нажать PD2 "реакция"</w:t>
      </w:r>
    </w:p>
    <w:p w:rsidR="0010385E" w:rsidRPr="00591B9E" w:rsidRDefault="0010385E" w:rsidP="0010385E">
      <w:pPr>
        <w:pStyle w:val="af7"/>
        <w:ind w:left="708" w:firstLine="641"/>
      </w:pPr>
      <w:r>
        <w:t>- нажать кнопку PD1-«готовность» после загорания CИД(PB7) не нажимать PD2 "реакция"</w:t>
      </w:r>
      <w:r w:rsidRPr="00591B9E">
        <w:t>.</w:t>
      </w:r>
    </w:p>
    <w:p w:rsidR="0010385E" w:rsidRDefault="0010385E" w:rsidP="0010385E">
      <w:pPr>
        <w:pStyle w:val="af7"/>
        <w:numPr>
          <w:ilvl w:val="0"/>
          <w:numId w:val="18"/>
        </w:numPr>
      </w:pPr>
      <w:r>
        <w:t>Найдите и исправьте ошибку в программе;</w:t>
      </w:r>
    </w:p>
    <w:p w:rsidR="0010385E" w:rsidRDefault="0010385E" w:rsidP="0010385E">
      <w:pPr>
        <w:pStyle w:val="af7"/>
        <w:numPr>
          <w:ilvl w:val="0"/>
          <w:numId w:val="18"/>
        </w:numPr>
      </w:pPr>
      <w:r>
        <w:t xml:space="preserve">Доработайте программу, увеличив счетчик дисплея </w:t>
      </w:r>
      <w:proofErr w:type="spellStart"/>
      <w:r>
        <w:t>Disp_Count</w:t>
      </w:r>
      <w:proofErr w:type="spellEnd"/>
      <w:r>
        <w:t xml:space="preserve"> до 2-х байт с максимальным</w:t>
      </w:r>
      <w:r w:rsidRPr="0022136D">
        <w:t xml:space="preserve"> </w:t>
      </w:r>
      <w:r>
        <w:t xml:space="preserve">значением 0xFFFF, введя дополнительный байт </w:t>
      </w:r>
      <w:proofErr w:type="spellStart"/>
      <w:r>
        <w:t>Disp_CountH</w:t>
      </w:r>
      <w:proofErr w:type="spellEnd"/>
      <w:r>
        <w:t>. Запрограммируйте макетную плату;</w:t>
      </w:r>
    </w:p>
    <w:p w:rsidR="0010385E" w:rsidRDefault="0010385E" w:rsidP="0010385E">
      <w:pPr>
        <w:pStyle w:val="af7"/>
        <w:numPr>
          <w:ilvl w:val="0"/>
          <w:numId w:val="18"/>
        </w:numPr>
      </w:pPr>
      <w:r>
        <w:t>Объясните работу схемы.</w:t>
      </w:r>
      <w:r w:rsidRPr="0022136D">
        <w:t xml:space="preserve"> </w:t>
      </w:r>
      <w:r>
        <w:t xml:space="preserve">Экспериментально подберите константу </w:t>
      </w:r>
      <w:proofErr w:type="spellStart"/>
      <w:r>
        <w:t>Val_dispCount</w:t>
      </w:r>
      <w:proofErr w:type="spellEnd"/>
      <w:r>
        <w:t>, определяющую время включения индикатора, когда глаз не воспринимает мигание</w:t>
      </w:r>
      <w:r w:rsidRPr="0022136D">
        <w:t xml:space="preserve"> </w:t>
      </w:r>
      <w:r>
        <w:t>индикаторов.</w:t>
      </w:r>
      <w:r w:rsidRPr="003A2851">
        <w:t xml:space="preserve"> </w:t>
      </w:r>
      <w:r>
        <w:t>Измерьте в симуляторе</w:t>
      </w:r>
      <w:r w:rsidRPr="0022136D">
        <w:t xml:space="preserve"> </w:t>
      </w:r>
      <w:r>
        <w:t xml:space="preserve">время, в течение которого поочередно включен каждый </w:t>
      </w:r>
      <w:proofErr w:type="spellStart"/>
      <w:r>
        <w:t>семисегментный</w:t>
      </w:r>
      <w:proofErr w:type="spellEnd"/>
      <w:r>
        <w:t xml:space="preserve"> индикатор.</w:t>
      </w:r>
    </w:p>
    <w:p w:rsidR="0010385E" w:rsidRDefault="0010385E">
      <w:pPr>
        <w:spacing w:after="160" w:line="259" w:lineRule="auto"/>
        <w:ind w:firstLine="0"/>
        <w:contextualSpacing w:val="0"/>
        <w:jc w:val="left"/>
      </w:pPr>
    </w:p>
    <w:p w:rsidR="00AF7869" w:rsidRDefault="00AF7869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F7869" w:rsidRDefault="00AF7869" w:rsidP="00AF7869">
      <w:pPr>
        <w:pStyle w:val="afc"/>
      </w:pPr>
      <w:r>
        <w:lastRenderedPageBreak/>
        <w:fldChar w:fldCharType="begin"/>
      </w:r>
      <w:r>
        <w:instrText xml:space="preserve"> INCLUDEPICTURE "https://sun9-44.userapi.com/impg/zYqDeAA166_8VMKGZnGLXbGW6nuWgEK9pQllCg/i_7_F81P0AM.jpg?size=1390x915&amp;quality=96&amp;sign=41f99275b271e65911557dff93153ed5&amp;type=album" \* MERGEFORMATINET </w:instrText>
      </w:r>
      <w:r>
        <w:fldChar w:fldCharType="separate"/>
      </w:r>
      <w:r w:rsidRPr="00AF7869">
        <w:drawing>
          <wp:inline distT="0" distB="0" distL="0" distR="0">
            <wp:extent cx="5939790" cy="3910330"/>
            <wp:effectExtent l="0" t="0" r="3810" b="1270"/>
            <wp:docPr id="100681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F7869" w:rsidRDefault="00AF7869" w:rsidP="00AF7869">
      <w:pPr>
        <w:pStyle w:val="afc"/>
      </w:pPr>
      <w:r>
        <w:t>Рисунок 2 – блок схема программного кода.</w:t>
      </w:r>
    </w:p>
    <w:p w:rsidR="00AF7869" w:rsidRDefault="00AF7869" w:rsidP="00AF7869">
      <w:pPr>
        <w:pStyle w:val="afc"/>
      </w:pPr>
    </w:p>
    <w:p w:rsidR="0010385E" w:rsidRDefault="00AF7869" w:rsidP="0010385E">
      <w:pPr>
        <w:pStyle w:val="af7"/>
      </w:pPr>
      <w:r>
        <w:t>Схема электрическая принципиальная и перечень элементов в приложении 1.</w:t>
      </w:r>
    </w:p>
    <w:p w:rsidR="00AF7869" w:rsidRPr="00AF7869" w:rsidRDefault="00AF7869" w:rsidP="0010385E">
      <w:pPr>
        <w:pStyle w:val="af7"/>
      </w:pPr>
    </w:p>
    <w:p w:rsidR="00C638B3" w:rsidRPr="0010385E" w:rsidRDefault="00C638B3" w:rsidP="00C638B3">
      <w:pPr>
        <w:pStyle w:val="af7"/>
      </w:pPr>
    </w:p>
    <w:sectPr w:rsidR="00C638B3" w:rsidRPr="0010385E" w:rsidSect="00FA4FBF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FBF" w:rsidRDefault="00FA4FBF" w:rsidP="0035596F">
      <w:r>
        <w:separator/>
      </w:r>
    </w:p>
  </w:endnote>
  <w:endnote w:type="continuationSeparator" w:id="0">
    <w:p w:rsidR="00FA4FBF" w:rsidRDefault="00FA4FBF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4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framePr w:wrap="none" w:vAnchor="text" w:hAnchor="margin" w:xAlign="center" w:y="1"/>
          <w:rPr>
            <w:rStyle w:val="aff4"/>
          </w:rPr>
        </w:pPr>
        <w:r>
          <w:rPr>
            <w:rStyle w:val="aff4"/>
          </w:rPr>
          <w:fldChar w:fldCharType="begin"/>
        </w:r>
        <w:r>
          <w:rPr>
            <w:rStyle w:val="aff4"/>
          </w:rPr>
          <w:instrText xml:space="preserve"> PAGE </w:instrText>
        </w:r>
        <w:r>
          <w:rPr>
            <w:rStyle w:val="aff4"/>
          </w:rPr>
          <w:fldChar w:fldCharType="end"/>
        </w:r>
      </w:p>
    </w:sdtContent>
  </w:sdt>
  <w:p w:rsidR="00350154" w:rsidRDefault="003501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4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framePr w:wrap="none" w:vAnchor="text" w:hAnchor="margin" w:xAlign="center" w:y="1"/>
          <w:rPr>
            <w:rStyle w:val="aff4"/>
          </w:rPr>
        </w:pPr>
        <w:r>
          <w:rPr>
            <w:rStyle w:val="aff4"/>
          </w:rPr>
          <w:fldChar w:fldCharType="begin"/>
        </w:r>
        <w:r>
          <w:rPr>
            <w:rStyle w:val="aff4"/>
          </w:rPr>
          <w:instrText xml:space="preserve"> PAGE </w:instrText>
        </w:r>
        <w:r>
          <w:rPr>
            <w:rStyle w:val="aff4"/>
          </w:rPr>
          <w:fldChar w:fldCharType="separate"/>
        </w:r>
        <w:r>
          <w:rPr>
            <w:rStyle w:val="aff4"/>
            <w:noProof/>
          </w:rPr>
          <w:t>2</w:t>
        </w:r>
        <w:r>
          <w:rPr>
            <w:rStyle w:val="aff4"/>
          </w:rPr>
          <w:fldChar w:fldCharType="end"/>
        </w:r>
      </w:p>
    </w:sdtContent>
  </w:sdt>
  <w:p w:rsidR="00350154" w:rsidRDefault="00350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FBF" w:rsidRDefault="00FA4FBF" w:rsidP="0035596F">
      <w:r>
        <w:separator/>
      </w:r>
    </w:p>
  </w:footnote>
  <w:footnote w:type="continuationSeparator" w:id="0">
    <w:p w:rsidR="00FA4FBF" w:rsidRDefault="00FA4FBF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D4721"/>
    <w:multiLevelType w:val="hybridMultilevel"/>
    <w:tmpl w:val="B158FBA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718B"/>
    <w:multiLevelType w:val="hybridMultilevel"/>
    <w:tmpl w:val="FCB6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94368"/>
    <w:multiLevelType w:val="hybridMultilevel"/>
    <w:tmpl w:val="5B38F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8372C"/>
    <w:multiLevelType w:val="hybridMultilevel"/>
    <w:tmpl w:val="A11079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4"/>
  </w:num>
  <w:num w:numId="2" w16cid:durableId="313029966">
    <w:abstractNumId w:val="4"/>
  </w:num>
  <w:num w:numId="3" w16cid:durableId="2046366905">
    <w:abstractNumId w:val="9"/>
  </w:num>
  <w:num w:numId="4" w16cid:durableId="1698581715">
    <w:abstractNumId w:val="15"/>
  </w:num>
  <w:num w:numId="5" w16cid:durableId="424573321">
    <w:abstractNumId w:val="12"/>
  </w:num>
  <w:num w:numId="6" w16cid:durableId="2071725331">
    <w:abstractNumId w:val="13"/>
  </w:num>
  <w:num w:numId="7" w16cid:durableId="1485773723">
    <w:abstractNumId w:val="17"/>
  </w:num>
  <w:num w:numId="8" w16cid:durableId="1831829231">
    <w:abstractNumId w:val="2"/>
  </w:num>
  <w:num w:numId="9" w16cid:durableId="1393699014">
    <w:abstractNumId w:val="7"/>
  </w:num>
  <w:num w:numId="10" w16cid:durableId="1143347988">
    <w:abstractNumId w:val="10"/>
  </w:num>
  <w:num w:numId="11" w16cid:durableId="1370036000">
    <w:abstractNumId w:val="8"/>
  </w:num>
  <w:num w:numId="12" w16cid:durableId="854999647">
    <w:abstractNumId w:val="16"/>
  </w:num>
  <w:num w:numId="13" w16cid:durableId="265502252">
    <w:abstractNumId w:val="0"/>
  </w:num>
  <w:num w:numId="14" w16cid:durableId="2045061155">
    <w:abstractNumId w:val="3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41147596">
    <w:abstractNumId w:val="11"/>
  </w:num>
  <w:num w:numId="17" w16cid:durableId="976489879">
    <w:abstractNumId w:val="1"/>
  </w:num>
  <w:num w:numId="18" w16cid:durableId="2141873786">
    <w:abstractNumId w:val="5"/>
  </w:num>
  <w:num w:numId="19" w16cid:durableId="7446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28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385E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86328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125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A4028"/>
    <w:rsid w:val="00AC066A"/>
    <w:rsid w:val="00AE5761"/>
    <w:rsid w:val="00AF7869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38B3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A4FBF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875B9"/>
  <w15:docId w15:val="{1D475BD2-D05F-794D-820E-DDFFD155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63A2E"/>
  </w:style>
  <w:style w:type="paragraph" w:customStyle="1" w:styleId="af0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character" w:styleId="af1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2">
    <w:name w:val="Title"/>
    <w:basedOn w:val="a0"/>
    <w:next w:val="a0"/>
    <w:link w:val="af3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3">
    <w:name w:val="Заголовок Знак"/>
    <w:basedOn w:val="a1"/>
    <w:link w:val="af2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5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ВКР Пункт"/>
    <w:basedOn w:val="a0"/>
    <w:next w:val="af7"/>
    <w:link w:val="af8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8">
    <w:name w:val="ВКР Пункт Знак"/>
    <w:basedOn w:val="a1"/>
    <w:link w:val="af6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2"/>
    <w:next w:val="af7"/>
    <w:link w:val="-0"/>
    <w:qFormat/>
    <w:rsid w:val="00E93D6F"/>
  </w:style>
  <w:style w:type="paragraph" w:customStyle="1" w:styleId="af9">
    <w:name w:val="ВКР Параграф"/>
    <w:basedOn w:val="a0"/>
    <w:next w:val="af7"/>
    <w:link w:val="afa"/>
    <w:qFormat/>
    <w:rsid w:val="00686328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-0">
    <w:name w:val="ВКР Глава-Раздел Знак"/>
    <w:basedOn w:val="af3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7">
    <w:name w:val="ВКР Обычный"/>
    <w:basedOn w:val="a0"/>
    <w:link w:val="afb"/>
    <w:qFormat/>
    <w:rsid w:val="00E93D6F"/>
  </w:style>
  <w:style w:type="character" w:customStyle="1" w:styleId="afa">
    <w:name w:val="ВКР Параграф Знак"/>
    <w:basedOn w:val="a1"/>
    <w:link w:val="af9"/>
    <w:rsid w:val="00686328"/>
    <w:rPr>
      <w:rFonts w:ascii="Times New Roman" w:hAnsi="Times New Roman" w:cs="Times New Roman"/>
      <w:b/>
      <w:sz w:val="28"/>
      <w:szCs w:val="28"/>
    </w:rPr>
  </w:style>
  <w:style w:type="paragraph" w:customStyle="1" w:styleId="afc">
    <w:name w:val="ВКР Рисунок"/>
    <w:basedOn w:val="a0"/>
    <w:link w:val="afd"/>
    <w:qFormat/>
    <w:rsid w:val="005A250E"/>
    <w:pPr>
      <w:spacing w:before="240" w:after="240"/>
      <w:ind w:firstLine="0"/>
      <w:jc w:val="center"/>
    </w:pPr>
  </w:style>
  <w:style w:type="character" w:customStyle="1" w:styleId="afb">
    <w:name w:val="ВКР Обычный Знак"/>
    <w:basedOn w:val="a1"/>
    <w:link w:val="af7"/>
    <w:rsid w:val="00E93D6F"/>
    <w:rPr>
      <w:rFonts w:ascii="Times New Roman" w:hAnsi="Times New Roman" w:cs="Times New Roman"/>
      <w:sz w:val="28"/>
      <w:szCs w:val="28"/>
    </w:rPr>
  </w:style>
  <w:style w:type="paragraph" w:customStyle="1" w:styleId="afe">
    <w:name w:val="ВКР Название таблицы"/>
    <w:basedOn w:val="a0"/>
    <w:link w:val="aff"/>
    <w:qFormat/>
    <w:rsid w:val="00AA2952"/>
    <w:pPr>
      <w:keepNext/>
      <w:jc w:val="left"/>
    </w:pPr>
  </w:style>
  <w:style w:type="character" w:customStyle="1" w:styleId="afd">
    <w:name w:val="ВКР Рисунок Знак"/>
    <w:basedOn w:val="a1"/>
    <w:link w:val="afc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0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">
    <w:name w:val="ВКР Название таблицы Знак"/>
    <w:basedOn w:val="a1"/>
    <w:link w:val="afe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1">
    <w:name w:val="ВКР Формула"/>
    <w:basedOn w:val="a0"/>
    <w:link w:val="aff2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0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2">
    <w:name w:val="ВКР Формула Знак"/>
    <w:basedOn w:val="a1"/>
    <w:link w:val="aff1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3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4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20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2</cp:revision>
  <cp:lastPrinted>2017-06-14T14:10:00Z</cp:lastPrinted>
  <dcterms:created xsi:type="dcterms:W3CDTF">2024-05-05T17:09:00Z</dcterms:created>
  <dcterms:modified xsi:type="dcterms:W3CDTF">2024-05-05T17:50:00Z</dcterms:modified>
</cp:coreProperties>
</file>